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C87" w:rsidRDefault="00033C87" w14:paraId="690E6C49" w14:textId="3A0EC930">
      <w:pPr>
        <w:pStyle w:val="Title"/>
      </w:pPr>
    </w:p>
    <w:p w:rsidRPr="00652AF6" w:rsidR="00645A75" w:rsidP="119C6AE8" w:rsidRDefault="00FC13C5" w14:paraId="1C67E466" w14:noSpellErr="1" w14:textId="0C382CD2">
      <w:pPr>
        <w:pStyle w:val="Title"/>
        <w:rPr>
          <w:color w:val="auto"/>
        </w:rPr>
      </w:pPr>
      <w:r w:rsidRPr="119C6AE8" w:rsidR="119C6AE8">
        <w:rPr>
          <w:color w:val="auto"/>
        </w:rPr>
        <w:t>Data 60</w:t>
      </w:r>
      <w:r w:rsidRPr="119C6AE8" w:rsidR="119C6AE8">
        <w:rPr>
          <w:color w:val="auto"/>
        </w:rPr>
        <w:t>1</w:t>
      </w:r>
      <w:r w:rsidRPr="119C6AE8" w:rsidR="119C6AE8">
        <w:rPr>
          <w:color w:val="auto"/>
        </w:rPr>
        <w:t xml:space="preserve">: </w:t>
      </w:r>
      <w:r w:rsidRPr="119C6AE8" w:rsidR="119C6AE8">
        <w:rPr>
          <w:color w:val="auto"/>
        </w:rPr>
        <w:t xml:space="preserve">Introduction to </w:t>
      </w:r>
      <w:r w:rsidRPr="119C6AE8" w:rsidR="119C6AE8">
        <w:rPr>
          <w:color w:val="auto"/>
        </w:rPr>
        <w:t xml:space="preserve">Data </w:t>
      </w:r>
      <w:r w:rsidRPr="119C6AE8" w:rsidR="119C6AE8">
        <w:rPr>
          <w:color w:val="auto"/>
        </w:rPr>
        <w:t>Science</w:t>
      </w:r>
      <w:sdt>
        <w:sdtPr>
          <w:id w:val="448130356"/>
          <w:alias w:val="Syllabus:"/>
          <w15:appearance w15:val="hidden"/>
          <w:tag w:val="Syllabus:"/>
          <w:temporary/>
          <w:showingPlcHdr/>
          <w:placeholder>
            <w:docPart w:val="BE8AAD77950542259545A1202122D789"/>
          </w:placeholder>
          <w:rPr>
            <w:color w:val="auto"/>
          </w:rPr>
        </w:sdtPr>
        <w:sdtContent/>
      </w:sdt>
    </w:p>
    <w:p w:rsidR="00645A75" w:rsidP="10F64AC4" w:rsidRDefault="00FC13C5" w14:paraId="58B1E1C3" w14:textId="243C8198">
      <w:pPr>
        <w:pStyle w:val="Subtitle"/>
        <w:numPr>
          <w:numId w:val="0"/>
        </w:numPr>
        <w:tabs>
          <w:tab w:val="left" w:pos="8004"/>
        </w:tabs>
      </w:pPr>
      <w:r>
        <w:rPr/>
        <w:t xml:space="preserve">Fall </w:t>
      </w:r>
      <w:r>
        <w:rPr/>
        <w:t>201</w:t>
      </w:r>
      <w:r>
        <w:rPr/>
        <w:t>9</w:t>
      </w:r>
      <w:r w:rsidR="00F1625D">
        <w:tab/>
      </w:r>
    </w:p>
    <w:p w:rsidR="00611078" w:rsidP="00AD103E" w:rsidRDefault="00611078" w14:paraId="7DDF43BD" w14:textId="77777777"/>
    <w:p w:rsidRPr="00AD103E" w:rsidR="00AD103E" w:rsidP="00AD103E" w:rsidRDefault="003F4DE3" w14:paraId="509A7B31" w14:textId="7130F2CB" w14:noSpellErr="1">
      <w:sdt>
        <w:sdtPr>
          <w:id w:val="1237982013"/>
          <w:alias w:val="General information:"/>
          <w15:appearance w15:val="hidden"/>
          <w:tag w:val="General information:"/>
          <w:temporary/>
          <w:showingPlcHdr/>
          <w:placeholder>
            <w:docPart w:val="24A17F28C6B34C309CAF55BB61C00990"/>
          </w:placeholder>
        </w:sdtPr>
        <w:sdtContent>
          <w:r w:rsidRPr="10F64AC4" w:rsidR="10F64AC4">
            <w:rPr>
              <w:rStyle w:val="Heading1Char"/>
              <w:color w:val="auto"/>
            </w:rPr>
            <w:t>General Information</w:t>
          </w:r>
        </w:sdtContent>
      </w:sdt>
    </w:p>
    <w:p w:rsidR="001524D0" w:rsidP="001524D0" w:rsidRDefault="001524D0" w14:paraId="5944E399" w14:textId="3E9EEFF2" w14:noSpellErr="1">
      <w:pPr>
        <w:pStyle w:val="Heading2"/>
      </w:pPr>
      <w:r w:rsidR="10F64AC4">
        <w:rPr/>
        <w:t>Meeting Times and Location</w:t>
      </w:r>
    </w:p>
    <w:p w:rsidR="001524D0" w:rsidP="3E6676B8" w:rsidRDefault="001524D0" w14:paraId="152C19B1" w14:textId="6D36BF96">
      <w:pPr>
        <w:rPr>
          <w:highlight w:val="yellow"/>
        </w:rPr>
      </w:pPr>
      <w:r w:rsidR="5FEA47EC">
        <w:rPr/>
        <w:t xml:space="preserve">Wednesday, 7:10pm-9:40pm, at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Tr="5FEA47EC" w14:paraId="5F6DFF64" w14:textId="77777777">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rsidR="00645A75" w:rsidRDefault="0059569D" w14:paraId="1120D283" w14:textId="77777777">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rsidR="00645A75" w:rsidRDefault="0059569D" w14:paraId="33389CE5" w14:textId="77777777">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rsidR="00645A75" w:rsidRDefault="0059569D" w14:paraId="1DE7C49A" w14:textId="77777777">
                <w:r>
                  <w:t>Office Location &amp; Hours</w:t>
                </w:r>
              </w:p>
            </w:tc>
          </w:sdtContent>
        </w:sdt>
      </w:tr>
      <w:tr w:rsidR="00645A75" w:rsidTr="5FEA47EC" w14:paraId="6C139C80" w14:textId="77777777">
        <w:tc>
          <w:tcPr>
            <w:cnfStyle w:val="000000000000" w:firstRow="0" w:lastRow="0" w:firstColumn="0" w:lastColumn="0" w:oddVBand="0" w:evenVBand="0" w:oddHBand="0" w:evenHBand="0" w:firstRowFirstColumn="0" w:firstRowLastColumn="0" w:lastRowFirstColumn="0" w:lastRowLastColumn="0"/>
            <w:tcW w:w="3412" w:type="dxa"/>
            <w:tcMar/>
          </w:tcPr>
          <w:p w:rsidR="00645A75" w:rsidP="119C6AE8" w:rsidRDefault="00FC13C5" w14:paraId="19EB890E" w14:noSpellErr="1" w14:textId="4AF88667">
            <w:pPr>
              <w:pStyle w:val="NoSpacing"/>
              <w:bidi w:val="0"/>
              <w:spacing w:before="0" w:beforeAutospacing="off" w:after="0" w:afterAutospacing="off" w:line="240" w:lineRule="auto"/>
              <w:ind w:left="0" w:right="0"/>
              <w:jc w:val="left"/>
            </w:pPr>
            <w:r w:rsidRPr="119C6AE8" w:rsidR="119C6AE8">
              <w:rPr>
                <w:rStyle w:val="Strong"/>
              </w:rPr>
              <w:t>Ben Payne</w:t>
            </w:r>
          </w:p>
        </w:tc>
        <w:tc>
          <w:tcPr>
            <w:cnfStyle w:val="000000000000" w:firstRow="0" w:lastRow="0" w:firstColumn="0" w:lastColumn="0" w:oddVBand="0" w:evenVBand="0" w:oddHBand="0" w:evenHBand="0" w:firstRowFirstColumn="0" w:firstRowLastColumn="0" w:lastRowFirstColumn="0" w:lastRowLastColumn="0"/>
            <w:tcW w:w="3401" w:type="dxa"/>
            <w:tcMar/>
          </w:tcPr>
          <w:p w:rsidR="00645A75" w:rsidRDefault="00FC13C5" w14:paraId="7BF59CDF" w14:textId="3D2C267C" w14:noSpellErr="1">
            <w:pPr>
              <w:pStyle w:val="NoSpacing"/>
            </w:pPr>
            <w:r w:rsidR="10F64AC4">
              <w:rPr/>
              <w:t>benpayne</w:t>
            </w:r>
            <w:r w:rsidR="10F64AC4">
              <w:rPr/>
              <w:t>@umbc</w:t>
            </w:r>
            <w:r w:rsidR="10F64AC4">
              <w:rPr/>
              <w:t>.edu</w:t>
            </w:r>
          </w:p>
        </w:tc>
        <w:tc>
          <w:tcPr>
            <w:cnfStyle w:val="000000000000" w:firstRow="0" w:lastRow="0" w:firstColumn="0" w:lastColumn="0" w:oddVBand="0" w:evenVBand="0" w:oddHBand="0" w:evenHBand="0" w:firstRowFirstColumn="0" w:firstRowLastColumn="0" w:lastRowFirstColumn="0" w:lastRowLastColumn="0"/>
            <w:tcW w:w="3411" w:type="dxa"/>
            <w:tcMar/>
          </w:tcPr>
          <w:p w:rsidR="4FBD157B" w:rsidP="5FEA47EC" w:rsidRDefault="4FBD157B" w14:paraId="003B7210" w14:textId="4EC8E19B">
            <w:pPr>
              <w:pStyle w:val="NoSpacing"/>
              <w:rPr>
                <w:rFonts w:ascii="Trebuchet MS" w:hAnsi="Trebuchet MS" w:eastAsia="Trebuchet MS" w:cs="Trebuchet MS"/>
                <w:noProof w:val="0"/>
                <w:sz w:val="22"/>
                <w:szCs w:val="22"/>
                <w:lang w:val="en-US"/>
              </w:rPr>
            </w:pPr>
            <w:r w:rsidRPr="5FEA47EC" w:rsidR="5FEA47EC">
              <w:rPr>
                <w:rFonts w:ascii="Trebuchet MS" w:hAnsi="Trebuchet MS" w:eastAsia="Trebuchet MS" w:cs="Trebuchet MS"/>
                <w:noProof w:val="0"/>
                <w:sz w:val="22"/>
                <w:szCs w:val="22"/>
                <w:lang w:val="en-US"/>
              </w:rPr>
              <w:t xml:space="preserve">Prior to class or by appointment in </w:t>
            </w:r>
            <w:r w:rsidRPr="5FEA47EC" w:rsidR="5FEA47EC">
              <w:rPr>
                <w:rFonts w:ascii="Trebuchet MS" w:hAnsi="Trebuchet MS" w:eastAsia="Trebuchet MS" w:cs="Trebuchet MS"/>
                <w:noProof w:val="0"/>
                <w:sz w:val="22"/>
                <w:szCs w:val="22"/>
                <w:lang w:val="en-US"/>
              </w:rPr>
              <w:t xml:space="preserve">the </w:t>
            </w:r>
            <w:r w:rsidRPr="5FEA47EC" w:rsidR="5FEA47EC">
              <w:rPr>
                <w:rFonts w:ascii="Trebuchet MS" w:hAnsi="Trebuchet MS" w:eastAsia="Trebuchet MS" w:cs="Trebuchet MS"/>
                <w:noProof w:val="0"/>
                <w:sz w:val="22"/>
                <w:szCs w:val="22"/>
                <w:lang w:val="en-US"/>
              </w:rPr>
              <w:t xml:space="preserve">atrium of </w:t>
            </w:r>
            <w:hyperlink r:id="Raa0716cadbcb4eef">
              <w:r w:rsidRPr="5FEA47EC" w:rsidR="5FEA47EC">
                <w:rPr>
                  <w:rStyle w:val="Hyperlink"/>
                  <w:rFonts w:ascii="Trebuchet MS" w:hAnsi="Trebuchet MS" w:eastAsia="Trebuchet MS" w:cs="Trebuchet MS"/>
                  <w:noProof w:val="0"/>
                  <w:sz w:val="22"/>
                  <w:szCs w:val="22"/>
                  <w:lang w:val="en-US"/>
                </w:rPr>
                <w:t>Albin O. Kuhn Library</w:t>
              </w:r>
            </w:hyperlink>
            <w:r w:rsidRPr="5FEA47EC" w:rsidR="5FEA47EC">
              <w:rPr>
                <w:rFonts w:ascii="Trebuchet MS" w:hAnsi="Trebuchet MS" w:eastAsia="Trebuchet MS" w:cs="Trebuchet MS"/>
                <w:noProof w:val="0"/>
                <w:sz w:val="22"/>
                <w:szCs w:val="22"/>
                <w:lang w:val="en-US"/>
              </w:rPr>
              <w:t xml:space="preserve"> or at </w:t>
            </w:r>
            <w:hyperlink r:id="R59d2e03ecd134acc">
              <w:r w:rsidRPr="5FEA47EC" w:rsidR="5FEA47EC">
                <w:rPr>
                  <w:rStyle w:val="Hyperlink"/>
                  <w:rFonts w:ascii="Trebuchet MS" w:hAnsi="Trebuchet MS" w:eastAsia="Trebuchet MS" w:cs="Trebuchet MS"/>
                  <w:noProof w:val="0"/>
                  <w:sz w:val="22"/>
                  <w:szCs w:val="22"/>
                  <w:lang w:val="en-US"/>
                </w:rPr>
                <w:t>Subway</w:t>
              </w:r>
            </w:hyperlink>
            <w:r w:rsidRPr="5FEA47EC" w:rsidR="5FEA47EC">
              <w:rPr>
                <w:rFonts w:ascii="Trebuchet MS" w:hAnsi="Trebuchet MS" w:eastAsia="Trebuchet MS" w:cs="Trebuchet MS"/>
                <w:noProof w:val="0"/>
                <w:sz w:val="22"/>
                <w:szCs w:val="22"/>
                <w:lang w:val="en-US"/>
              </w:rPr>
              <w:t xml:space="preserve"> </w:t>
            </w:r>
          </w:p>
          <w:p w:rsidR="008A23B4" w:rsidRDefault="008A23B4" w14:paraId="18901F75" w14:textId="4DECA05C">
            <w:pPr>
              <w:pStyle w:val="NoSpacing"/>
            </w:pPr>
          </w:p>
        </w:tc>
      </w:tr>
      <w:tr w:rsidR="009C5454" w:rsidTr="5FEA47EC" w14:paraId="7F0F04C1" w14:textId="77777777">
        <w:tc>
          <w:tcPr>
            <w:cnfStyle w:val="000000000000" w:firstRow="0" w:lastRow="0" w:firstColumn="0" w:lastColumn="0" w:oddVBand="0" w:evenVBand="0" w:oddHBand="0" w:evenHBand="0" w:firstRowFirstColumn="0" w:firstRowLastColumn="0" w:lastRowFirstColumn="0" w:lastRowLastColumn="0"/>
            <w:tcW w:w="10224" w:type="dxa"/>
            <w:gridSpan w:val="3"/>
            <w:tcMar/>
          </w:tcPr>
          <w:p w:rsidR="009C5454" w:rsidP="0E471FB3" w:rsidRDefault="009C5454" w14:paraId="1DB07E47" w14:textId="1F8E0C58">
            <w:pPr>
              <w:pStyle w:val="NoSpacing"/>
              <w:rPr>
                <w:rStyle w:val="Strong"/>
                <w:b w:val="0"/>
                <w:bCs w:val="0"/>
              </w:rPr>
            </w:pPr>
            <w:r w:rsidRPr="0E471FB3" w:rsidR="0E471FB3">
              <w:rPr>
                <w:rStyle w:val="Strong"/>
                <w:b w:val="0"/>
                <w:bCs w:val="0"/>
              </w:rPr>
              <w:t xml:space="preserve">I check my </w:t>
            </w:r>
            <w:r w:rsidRPr="0E471FB3" w:rsidR="0E471FB3">
              <w:rPr>
                <w:rStyle w:val="Strong"/>
                <w:b w:val="0"/>
                <w:bCs w:val="0"/>
              </w:rPr>
              <w:t>email</w:t>
            </w:r>
            <w:r w:rsidRPr="0E471FB3" w:rsidR="0E471FB3">
              <w:rPr>
                <w:rStyle w:val="Strong"/>
                <w:b w:val="0"/>
                <w:bCs w:val="0"/>
              </w:rPr>
              <w:t xml:space="preserve"> daily and generally will respond to questions in the evening hours. </w:t>
            </w:r>
            <w:r w:rsidRPr="0E471FB3" w:rsidR="0E471FB3">
              <w:rPr>
                <w:rStyle w:val="Strong"/>
                <w:b w:val="0"/>
                <w:bCs w:val="0"/>
              </w:rPr>
              <w:t xml:space="preserve">When questions reference code that you have written, please include the </w:t>
            </w:r>
            <w:proofErr w:type="spellStart"/>
            <w:r w:rsidRPr="0E471FB3" w:rsidR="0E471FB3">
              <w:rPr>
                <w:rStyle w:val="Strong"/>
                <w:b w:val="0"/>
                <w:bCs w:val="0"/>
              </w:rPr>
              <w:t>Jupyter</w:t>
            </w:r>
            <w:proofErr w:type="spellEnd"/>
            <w:r w:rsidRPr="0E471FB3" w:rsidR="0E471FB3">
              <w:rPr>
                <w:rStyle w:val="Strong"/>
                <w:b w:val="0"/>
                <w:bCs w:val="0"/>
              </w:rPr>
              <w:t xml:space="preserve"> notebook as an attachment. </w:t>
            </w:r>
            <w:r w:rsidRPr="0E471FB3" w:rsidR="0E471FB3">
              <w:rPr>
                <w:rStyle w:val="Strong"/>
                <w:b w:val="0"/>
                <w:bCs w:val="0"/>
              </w:rPr>
              <w:t xml:space="preserve">If I do not respond to your </w:t>
            </w:r>
            <w:r w:rsidRPr="0E471FB3" w:rsidR="0E471FB3">
              <w:rPr>
                <w:rStyle w:val="Strong"/>
                <w:b w:val="0"/>
                <w:bCs w:val="0"/>
              </w:rPr>
              <w:t>email</w:t>
            </w:r>
            <w:r w:rsidRPr="0E471FB3" w:rsidR="0E471FB3">
              <w:rPr>
                <w:rStyle w:val="Strong"/>
                <w:b w:val="0"/>
                <w:bCs w:val="0"/>
              </w:rPr>
              <w:t xml:space="preserve"> within 24 hours, please remind me that you are waiting for a response.</w:t>
            </w:r>
          </w:p>
          <w:p w:rsidR="009C5454" w:rsidP="73292649" w:rsidRDefault="009C5454" w14:paraId="797DA9A1" w14:textId="6C6B8CD7">
            <w:pPr>
              <w:pStyle w:val="NoSpacing"/>
              <w:rPr>
                <w:rStyle w:val="Strong"/>
                <w:b w:val="0"/>
                <w:bCs w:val="0"/>
              </w:rPr>
            </w:pPr>
          </w:p>
          <w:p w:rsidR="009C5454" w:rsidP="73292649" w:rsidRDefault="009C5454" w14:paraId="52CE7F73" w14:noSpellErr="1" w14:textId="2D9BB981">
            <w:pPr>
              <w:pStyle w:val="NoSpacing"/>
              <w:rPr>
                <w:rStyle w:val="Strong"/>
                <w:b w:val="0"/>
                <w:bCs w:val="0"/>
              </w:rPr>
            </w:pPr>
            <w:r w:rsidRPr="73292649" w:rsidR="73292649">
              <w:rPr>
                <w:rStyle w:val="Strong"/>
                <w:b w:val="0"/>
                <w:bCs w:val="0"/>
              </w:rPr>
              <w:t>I am available before class for questions and help.  Outside of that timeframe, please email me to schedule an appointment.</w:t>
            </w:r>
          </w:p>
          <w:p w:rsidRPr="009C5454" w:rsidR="00256705" w:rsidRDefault="00256705" w14:paraId="3F356922" w14:textId="6C63FC2F">
            <w:pPr>
              <w:pStyle w:val="NoSpacing"/>
              <w:rPr>
                <w:b/>
              </w:rPr>
            </w:pPr>
          </w:p>
        </w:tc>
      </w:tr>
    </w:tbl>
    <w:p w:rsidR="00645A75" w:rsidRDefault="003F4DE3" w14:paraId="728687DE" w14:noSpellErr="1" w14:textId="48E2562C">
      <w:pPr>
        <w:pStyle w:val="Heading2"/>
      </w:pPr>
      <w:sdt>
        <w:sdtPr>
          <w:id w:val="-1023635109"/>
          <w:alias w:val="Description:"/>
          <w15:appearance w15:val="hidden"/>
          <w:tag w:val="Description:"/>
          <w:temporary/>
          <w:showingPlcHdr/>
          <w:placeholder>
            <w:docPart w:val="5B2A82A42CEF4B448993DDC2DCF676FD"/>
          </w:placeholder>
        </w:sdtPr>
        <w:sdtContent>
          <w:r w:rsidR="4FBD157B">
            <w:rPr/>
            <w:t>Description</w:t>
          </w:r>
        </w:sdtContent>
      </w:sdt>
    </w:p>
    <w:p w:rsidR="00645A75" w:rsidP="119C6AE8" w:rsidRDefault="005D6D0A" w14:paraId="2E173E65" w14:noSpellErr="1" w14:textId="35A7D50A">
      <w:pPr>
        <w:pStyle w:val="Normal"/>
        <w:autoSpaceDE w:val="0"/>
        <w:autoSpaceDN w:val="0"/>
        <w:adjustRightInd w:val="0"/>
        <w:spacing w:after="0"/>
      </w:pPr>
      <w:r w:rsidRPr="119C6AE8" w:rsidR="119C6AE8">
        <w:rPr>
          <w:rFonts w:ascii="Trebuchet MS" w:hAnsi="Trebuchet MS" w:eastAsia="Trebuchet MS" w:cs="Trebuchet MS"/>
          <w:noProof w:val="0"/>
          <w:sz w:val="22"/>
          <w:szCs w:val="22"/>
          <w:lang w:val="en-US"/>
        </w:rPr>
        <w:t xml:space="preserve">The goal of this class is to give students an introduction to and hands on experience with all phases of the data science process using real data and modern tools. Topics that will be covered include data formats, loading, and cleaning; data storage in relational and non-relational stores; data analysis using supervised and unsupervised learning using </w:t>
      </w:r>
      <w:r w:rsidRPr="119C6AE8" w:rsidR="119C6AE8">
        <w:rPr>
          <w:rFonts w:ascii="Trebuchet MS" w:hAnsi="Trebuchet MS" w:eastAsia="Trebuchet MS" w:cs="Trebuchet MS"/>
          <w:noProof w:val="0"/>
          <w:sz w:val="22"/>
          <w:szCs w:val="22"/>
          <w:lang w:val="en-US"/>
        </w:rPr>
        <w:t>Python</w:t>
      </w:r>
      <w:r w:rsidRPr="119C6AE8" w:rsidR="119C6AE8">
        <w:rPr>
          <w:rFonts w:ascii="Trebuchet MS" w:hAnsi="Trebuchet MS" w:eastAsia="Trebuchet MS" w:cs="Trebuchet MS"/>
          <w:noProof w:val="0"/>
          <w:sz w:val="22"/>
          <w:szCs w:val="22"/>
          <w:lang w:val="en-US"/>
        </w:rPr>
        <w:t>; data visualization; and scaling up</w:t>
      </w:r>
      <w:r w:rsidRPr="119C6AE8" w:rsidR="119C6AE8">
        <w:rPr>
          <w:rFonts w:ascii="Trebuchet MS" w:hAnsi="Trebuchet MS" w:eastAsia="Trebuchet MS" w:cs="Trebuchet MS"/>
          <w:noProof w:val="0"/>
          <w:sz w:val="22"/>
          <w:szCs w:val="22"/>
          <w:lang w:val="en-US"/>
        </w:rPr>
        <w:t xml:space="preserve"> for Big Data</w:t>
      </w:r>
      <w:r w:rsidRPr="119C6AE8" w:rsidR="119C6AE8">
        <w:rPr>
          <w:rFonts w:ascii="Trebuchet MS" w:hAnsi="Trebuchet MS" w:eastAsia="Trebuchet MS" w:cs="Trebuchet MS"/>
          <w:noProof w:val="0"/>
          <w:sz w:val="22"/>
          <w:szCs w:val="22"/>
          <w:lang w:val="en-US"/>
        </w:rPr>
        <w:t xml:space="preserve">.   </w:t>
      </w:r>
    </w:p>
    <w:p w:rsidR="00256705" w:rsidP="001B6769" w:rsidRDefault="00256705" w14:paraId="50E409B7" w14:textId="77777777">
      <w:pPr>
        <w:autoSpaceDE w:val="0"/>
        <w:autoSpaceDN w:val="0"/>
        <w:adjustRightInd w:val="0"/>
        <w:spacing w:after="0"/>
      </w:pPr>
    </w:p>
    <w:p w:rsidR="00012B94" w:rsidP="00012B94" w:rsidRDefault="00012B94" w14:paraId="4086D30D" w14:textId="409E885F" w14:noSpellErr="1">
      <w:pPr>
        <w:pStyle w:val="Heading2"/>
      </w:pPr>
      <w:r w:rsidR="10F64AC4">
        <w:rPr/>
        <w:t>Prerequisite</w:t>
      </w:r>
    </w:p>
    <w:p w:rsidR="00012B94" w:rsidP="00012B94" w:rsidRDefault="00012B94" w14:paraId="0F5B7643" w14:noSpellErr="1" w14:textId="66CD3980">
      <w:pPr>
        <w:autoSpaceDE w:val="0"/>
        <w:autoSpaceDN w:val="0"/>
        <w:adjustRightInd w:val="0"/>
        <w:spacing w:after="0"/>
      </w:pPr>
      <w:r w:rsidR="679FEFF3">
        <w:rPr/>
        <w:t xml:space="preserve">Students must be enrolled in the Data Science Program. Other students may be admitted with instructor permission.  </w:t>
      </w:r>
      <w:r w:rsidR="679FEFF3">
        <w:rPr/>
        <w:t xml:space="preserve">Students are expected to have experience with programming. </w:t>
      </w:r>
    </w:p>
    <w:p w:rsidR="009845C0" w:rsidP="00012B94" w:rsidRDefault="009845C0" w14:paraId="611DFCDD" w14:textId="77777777">
      <w:pPr>
        <w:autoSpaceDE w:val="0"/>
        <w:autoSpaceDN w:val="0"/>
        <w:adjustRightInd w:val="0"/>
        <w:spacing w:after="0"/>
      </w:pPr>
    </w:p>
    <w:p w:rsidR="00645A75" w:rsidRDefault="00805624" w14:paraId="4CC16E26" w14:textId="016802CB" w14:noSpellErr="1">
      <w:pPr>
        <w:pStyle w:val="Heading2"/>
      </w:pPr>
      <w:r w:rsidR="10F64AC4">
        <w:rPr/>
        <w:t>Course Learning Objective</w:t>
      </w:r>
      <w:r w:rsidR="10F64AC4">
        <w:rPr/>
        <w:t>s</w:t>
      </w:r>
    </w:p>
    <w:p w:rsidRPr="00805624" w:rsidR="00805624" w:rsidP="00805624" w:rsidRDefault="00805624" w14:paraId="1313EF2E" w14:textId="6B42B4E8" w14:noSpellErr="1">
      <w:pPr>
        <w:autoSpaceDE w:val="0"/>
        <w:autoSpaceDN w:val="0"/>
        <w:adjustRightInd w:val="0"/>
        <w:spacing w:after="0"/>
      </w:pPr>
      <w:r w:rsidR="10F64AC4">
        <w:rPr/>
        <w:t>Upon completion, students will</w:t>
      </w:r>
      <w:r w:rsidR="10F64AC4">
        <w:rPr/>
        <w:t xml:space="preserve"> understand:</w:t>
      </w:r>
    </w:p>
    <w:p w:rsidR="119C6AE8" w:rsidP="119C6AE8" w:rsidRDefault="119C6AE8" w14:noSpellErr="1" w14:paraId="0B2690C3" w14:textId="6D725591">
      <w:pPr>
        <w:pStyle w:val="ListParagraph"/>
        <w:numPr>
          <w:ilvl w:val="0"/>
          <w:numId w:val="18"/>
        </w:numPr>
        <w:spacing w:after="0" w:afterAutospacing="off" w:line="240" w:lineRule="auto"/>
        <w:rPr>
          <w:rFonts w:ascii="Trebuchet MS" w:hAnsi="Trebuchet MS" w:eastAsia="Trebuchet MS" w:cs="Trebuchet MS" w:asciiTheme="minorAscii" w:hAnsiTheme="minorAscii" w:eastAsiaTheme="minorAscii" w:cstheme="minorAscii"/>
          <w:sz w:val="22"/>
          <w:szCs w:val="22"/>
        </w:rPr>
      </w:pPr>
      <w:r w:rsidRPr="119C6AE8" w:rsidR="119C6AE8">
        <w:rPr>
          <w:noProof w:val="0"/>
          <w:lang w:val="en-US"/>
        </w:rPr>
        <w:t>Understand issues relating to acquisition, cleaning and loading of data.</w:t>
      </w:r>
    </w:p>
    <w:p w:rsidR="119C6AE8" w:rsidP="119C6AE8" w:rsidRDefault="119C6AE8" w14:noSpellErr="1" w14:paraId="3128FDD3" w14:textId="08499A10">
      <w:pPr>
        <w:numPr>
          <w:ilvl w:val="0"/>
          <w:numId w:val="18"/>
        </w:numPr>
        <w:spacing w:after="0" w:afterAutospacing="off" w:line="240" w:lineRule="auto"/>
        <w:rPr/>
      </w:pPr>
      <w:r w:rsidRPr="119C6AE8" w:rsidR="119C6AE8">
        <w:rPr>
          <w:noProof w:val="0"/>
          <w:lang w:val="en-US"/>
        </w:rPr>
        <w:t xml:space="preserve">Be </w:t>
      </w:r>
      <w:r w:rsidRPr="119C6AE8" w:rsidR="119C6AE8">
        <w:rPr>
          <w:noProof w:val="0"/>
          <w:lang w:val="en-US"/>
        </w:rPr>
        <w:t>able to perform data analysis using Python.</w:t>
      </w:r>
    </w:p>
    <w:p w:rsidR="119C6AE8" w:rsidP="119C6AE8" w:rsidRDefault="119C6AE8" w14:noSpellErr="1" w14:paraId="33D7B645" w14:textId="576BD63C">
      <w:pPr>
        <w:numPr>
          <w:ilvl w:val="0"/>
          <w:numId w:val="18"/>
        </w:numPr>
        <w:spacing w:after="0" w:afterAutospacing="off" w:line="240" w:lineRule="auto"/>
        <w:rPr/>
      </w:pPr>
      <w:r w:rsidRPr="119C6AE8" w:rsidR="119C6AE8">
        <w:rPr>
          <w:noProof w:val="0"/>
          <w:lang w:val="en-US"/>
        </w:rPr>
        <w:t>Understand the basics of how data can be presented and visualized.</w:t>
      </w:r>
    </w:p>
    <w:p w:rsidR="119C6AE8" w:rsidP="119C6AE8" w:rsidRDefault="119C6AE8" w14:noSpellErr="1" w14:paraId="0A3AB279" w14:textId="17AAA53A">
      <w:pPr>
        <w:numPr>
          <w:ilvl w:val="0"/>
          <w:numId w:val="18"/>
        </w:numPr>
        <w:spacing w:after="0" w:afterAutospacing="off" w:line="240" w:lineRule="auto"/>
        <w:rPr/>
      </w:pPr>
      <w:r w:rsidRPr="119C6AE8" w:rsidR="119C6AE8">
        <w:rPr>
          <w:noProof w:val="0"/>
          <w:lang w:val="en-US"/>
        </w:rPr>
        <w:t>Understand issues involved when the analysis</w:t>
      </w:r>
      <w:r w:rsidRPr="119C6AE8" w:rsidR="119C6AE8">
        <w:rPr>
          <w:noProof w:val="0"/>
          <w:lang w:val="en-US"/>
        </w:rPr>
        <w:t xml:space="preserve"> scales up to Big Data.</w:t>
      </w:r>
    </w:p>
    <w:p w:rsidR="009845C0" w:rsidP="119C6AE8" w:rsidRDefault="009845C0" w14:paraId="1E3DC062" w14:noSpellErr="1" w14:textId="59C708D4">
      <w:pPr>
        <w:pStyle w:val="ListParagraph"/>
        <w:numPr>
          <w:ilvl w:val="0"/>
          <w:numId w:val="18"/>
        </w:numPr>
        <w:autoSpaceDE w:val="0"/>
        <w:autoSpaceDN w:val="0"/>
        <w:adjustRightInd w:val="0"/>
        <w:spacing w:after="0" w:afterAutospacing="off" w:line="240" w:lineRule="auto"/>
        <w:rPr/>
      </w:pPr>
      <w:r w:rsidR="119C6AE8">
        <w:rPr/>
        <w:t>U</w:t>
      </w:r>
      <w:r w:rsidR="119C6AE8">
        <w:rPr/>
        <w:t xml:space="preserve">nderstand pros and cons of the different </w:t>
      </w:r>
      <w:r w:rsidR="119C6AE8">
        <w:rPr/>
        <w:t>data analysis methods</w:t>
      </w:r>
    </w:p>
    <w:p w:rsidRPr="00805624" w:rsidR="009845C0" w:rsidP="119C6AE8" w:rsidRDefault="009845C0" w14:paraId="09035C56" w14:noSpellErr="1" w14:textId="7060A261">
      <w:pPr>
        <w:pStyle w:val="ListParagraph"/>
        <w:numPr>
          <w:ilvl w:val="0"/>
          <w:numId w:val="18"/>
        </w:numPr>
        <w:autoSpaceDE w:val="0"/>
        <w:autoSpaceDN w:val="0"/>
        <w:adjustRightInd w:val="0"/>
        <w:spacing w:after="0" w:afterAutospacing="off" w:line="240" w:lineRule="auto"/>
        <w:rPr/>
      </w:pPr>
      <w:r w:rsidR="0ECA834B">
        <w:rPr/>
        <w:t>Be</w:t>
      </w:r>
      <w:r w:rsidR="0ECA834B">
        <w:rPr/>
        <w:t xml:space="preserve"> </w:t>
      </w:r>
      <w:r w:rsidR="0ECA834B">
        <w:rPr/>
        <w:t xml:space="preserve">able </w:t>
      </w:r>
      <w:r w:rsidR="0ECA834B">
        <w:rPr/>
        <w:t xml:space="preserve">to provide estimates of </w:t>
      </w:r>
      <w:r w:rsidR="0ECA834B">
        <w:rPr/>
        <w:t>requirements for storage and compute associated with analysis</w:t>
      </w:r>
    </w:p>
    <w:p w:rsidR="0ECA834B" w:rsidRDefault="0ECA834B" w14:paraId="3378AEFC" w14:noSpellErr="1" w14:textId="4B26E723">
      <w:r>
        <w:br w:type="page"/>
      </w:r>
    </w:p>
    <w:p w:rsidR="00645A75" w:rsidP="00805624" w:rsidRDefault="003F4DE3" w14:paraId="57C9EF65" w14:textId="0A0EFDD9" w14:noSpellErr="1">
      <w:pPr>
        <w:pStyle w:val="Heading1"/>
      </w:pPr>
      <w:sdt>
        <w:sdtPr>
          <w:id w:val="-433746381"/>
          <w:alias w:val="Course materials:"/>
          <w15:appearance w15:val="hidden"/>
          <w:tag w:val="Course materials:"/>
          <w:temporary/>
          <w:showingPlcHdr/>
          <w:placeholder>
            <w:docPart w:val="3E67E8137A9C48668A49004E5D7747E5"/>
          </w:placeholder>
        </w:sdtPr>
        <w:sdtContent>
          <w:r w:rsidRPr="10F64AC4" w:rsidR="10F64AC4">
            <w:rPr>
              <w:b w:val="1"/>
              <w:bCs w:val="1"/>
              <w:color w:val="auto"/>
            </w:rPr>
            <w:t>Course Materials</w:t>
          </w:r>
        </w:sdtContent>
      </w:sdt>
    </w:p>
    <w:p w:rsidR="00645A75" w:rsidP="00887B3B" w:rsidRDefault="009B276B" w14:paraId="6FEFC35C" w14:noSpellErr="1" w14:textId="3B89E4F5">
      <w:pPr>
        <w:pStyle w:val="Heading2"/>
      </w:pPr>
      <w:r w:rsidR="1D1B5200">
        <w:rPr/>
        <w:t>Optional Texts</w:t>
      </w:r>
      <w:r w:rsidR="1D1B5200">
        <w:rPr/>
        <w:t xml:space="preserve"> (not required)</w:t>
      </w:r>
    </w:p>
    <w:p w:rsidR="119C6AE8" w:rsidP="119C6AE8" w:rsidRDefault="119C6AE8" w14:paraId="24183A17" w14:textId="44AF7341">
      <w:pPr>
        <w:numPr>
          <w:ilvl w:val="0"/>
          <w:numId w:val="17"/>
        </w:numPr>
        <w:spacing w:after="0" w:afterAutospacing="off" w:line="240" w:lineRule="auto"/>
        <w:rPr/>
      </w:pPr>
      <w:r w:rsidRPr="1CDB2ADF" w:rsidR="1CDB2ADF">
        <w:rPr>
          <w:noProof w:val="0"/>
          <w:lang w:val="en-US"/>
        </w:rPr>
        <w:t xml:space="preserve">"Python Data Science Handbook" by Jake </w:t>
      </w:r>
      <w:proofErr w:type="spellStart"/>
      <w:r w:rsidRPr="1CDB2ADF" w:rsidR="1CDB2ADF">
        <w:rPr>
          <w:noProof w:val="0"/>
          <w:lang w:val="en-US"/>
        </w:rPr>
        <w:t>VanderPlas</w:t>
      </w:r>
      <w:proofErr w:type="spellEnd"/>
      <w:r w:rsidRPr="1CDB2ADF" w:rsidR="1CDB2ADF">
        <w:rPr>
          <w:noProof w:val="0"/>
          <w:lang w:val="en-US"/>
        </w:rPr>
        <w:t>. O'Reilly Media</w:t>
      </w:r>
    </w:p>
    <w:p w:rsidR="119C6AE8" w:rsidP="1CDB2ADF" w:rsidRDefault="119C6AE8" w14:paraId="1F972817" w14:textId="0B638423">
      <w:pPr>
        <w:pStyle w:val="Normal"/>
        <w:numPr>
          <w:ilvl w:val="0"/>
          <w:numId w:val="17"/>
        </w:numPr>
        <w:bidi w:val="0"/>
        <w:spacing w:before="0" w:beforeAutospacing="off" w:after="0" w:afterAutospacing="off" w:line="240"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Pr="1CDB2ADF" w:rsidR="1CDB2ADF">
        <w:rPr>
          <w:noProof w:val="0"/>
          <w:lang w:val="en-US"/>
        </w:rPr>
        <w:t xml:space="preserve">"Data Wrangling with Python: Tips and Tools to Make Your Life Easier" by Jacqueline </w:t>
      </w:r>
      <w:proofErr w:type="spellStart"/>
      <w:r w:rsidRPr="1CDB2ADF" w:rsidR="1CDB2ADF">
        <w:rPr>
          <w:noProof w:val="0"/>
          <w:lang w:val="en-US"/>
        </w:rPr>
        <w:t>Kazil</w:t>
      </w:r>
      <w:proofErr w:type="spellEnd"/>
      <w:r w:rsidRPr="1CDB2ADF" w:rsidR="1CDB2ADF">
        <w:rPr>
          <w:noProof w:val="0"/>
          <w:lang w:val="en-US"/>
        </w:rPr>
        <w:t xml:space="preserve"> and Katharine </w:t>
      </w:r>
      <w:proofErr w:type="spellStart"/>
      <w:r w:rsidRPr="1CDB2ADF" w:rsidR="1CDB2ADF">
        <w:rPr>
          <w:noProof w:val="0"/>
          <w:lang w:val="en-US"/>
        </w:rPr>
        <w:t>Jarmul</w:t>
      </w:r>
      <w:proofErr w:type="spellEnd"/>
      <w:r w:rsidRPr="1CDB2ADF" w:rsidR="1CDB2ADF">
        <w:rPr>
          <w:noProof w:val="0"/>
          <w:lang w:val="en-US"/>
        </w:rPr>
        <w:t>. O'Reilly Media</w:t>
      </w:r>
    </w:p>
    <w:p w:rsidR="119C6AE8" w:rsidP="119C6AE8" w:rsidRDefault="119C6AE8" w14:noSpellErr="1" w14:paraId="1844B567" w14:textId="5DD77B85">
      <w:pPr>
        <w:numPr>
          <w:ilvl w:val="0"/>
          <w:numId w:val="17"/>
        </w:numPr>
        <w:spacing w:after="0" w:afterAutospacing="off" w:line="240" w:lineRule="auto"/>
        <w:rPr/>
      </w:pPr>
      <w:r w:rsidRPr="10F64AC4" w:rsidR="10F64AC4">
        <w:rPr>
          <w:noProof w:val="0"/>
          <w:lang w:val="en-US"/>
        </w:rPr>
        <w:t>"Think Like a Data Scientist: Tackle the data science process step-by-step" by Brian Godsey. Manning Publications</w:t>
      </w:r>
    </w:p>
    <w:p w:rsidR="10F64AC4" w:rsidP="4FBD157B" w:rsidRDefault="10F64AC4" w14:paraId="425D2679" w14:noSpellErr="1" w14:textId="40F175B7">
      <w:pPr>
        <w:pStyle w:val="Normal"/>
        <w:spacing w:after="0" w:afterAutospacing="off" w:line="240" w:lineRule="auto"/>
        <w:ind w:left="0"/>
        <w:rPr>
          <w:noProof w:val="0"/>
          <w:lang w:val="en-US"/>
        </w:rPr>
      </w:pPr>
      <w:r w:rsidRPr="4FBD157B" w:rsidR="4FBD157B">
        <w:rPr>
          <w:noProof w:val="0"/>
          <w:lang w:val="en-US"/>
        </w:rPr>
        <w:t xml:space="preserve">Please review options at the </w:t>
      </w:r>
      <w:hyperlink r:id="Rf33d249cc8eb4b2d">
        <w:r w:rsidRPr="4FBD157B" w:rsidR="4FBD157B">
          <w:rPr>
            <w:rStyle w:val="Hyperlink"/>
            <w:noProof w:val="0"/>
            <w:lang w:val="en-US"/>
          </w:rPr>
          <w:t>UMBC library</w:t>
        </w:r>
      </w:hyperlink>
      <w:r w:rsidRPr="4FBD157B" w:rsidR="4FBD157B">
        <w:rPr>
          <w:noProof w:val="0"/>
          <w:lang w:val="en-US"/>
        </w:rPr>
        <w:t xml:space="preserve"> . You do not need to buy any books. </w:t>
      </w:r>
    </w:p>
    <w:p w:rsidR="4FBD157B" w:rsidP="4FBD157B" w:rsidRDefault="4FBD157B" w14:paraId="074C8FAC" w14:textId="11EC2F66">
      <w:pPr>
        <w:pStyle w:val="Normal"/>
        <w:spacing w:after="0" w:afterAutospacing="off" w:line="240" w:lineRule="auto"/>
        <w:ind w:left="0"/>
        <w:rPr>
          <w:noProof w:val="0"/>
          <w:lang w:val="en-US"/>
        </w:rPr>
      </w:pPr>
    </w:p>
    <w:p w:rsidR="00645A75" w:rsidRDefault="009B276B" w14:paraId="4857B758" w14:noSpellErr="1" w14:textId="0DDD72E5">
      <w:pPr>
        <w:pStyle w:val="Heading2"/>
      </w:pPr>
      <w:r w:rsidR="73292649">
        <w:rPr/>
        <w:t>Recommended Software</w:t>
      </w:r>
      <w:r w:rsidR="73292649">
        <w:rPr/>
        <w:t xml:space="preserve"> and Hardware</w:t>
      </w:r>
    </w:p>
    <w:p w:rsidR="73292649" w:rsidP="73292649" w:rsidRDefault="73292649" w14:noSpellErr="1" w14:paraId="030FE8E6" w14:textId="2EA5098B">
      <w:pPr>
        <w:pStyle w:val="Normal"/>
        <w:bidi w:val="0"/>
        <w:spacing w:before="0" w:beforeAutospacing="off" w:after="0" w:afterAutospacing="off" w:line="259" w:lineRule="auto"/>
        <w:ind w:left="360" w:right="0" w:hanging="360"/>
        <w:jc w:val="left"/>
      </w:pPr>
      <w:r w:rsidRPr="73292649" w:rsidR="73292649">
        <w:rPr>
          <w:i w:val="1"/>
          <w:iCs w:val="1"/>
        </w:rPr>
        <w:t>All software used in this course is free</w:t>
      </w:r>
      <w:r w:rsidR="73292649">
        <w:rPr/>
        <w:t xml:space="preserve">. </w:t>
      </w:r>
    </w:p>
    <w:p w:rsidR="119C6AE8" w:rsidP="73292649" w:rsidRDefault="119C6AE8" w14:paraId="3E40AE89" w14:noSpellErr="1" w14:textId="115F5A4D">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4F655CEA">
        <w:rPr/>
        <w:t xml:space="preserve">Web browser capable of running </w:t>
      </w:r>
      <w:hyperlink r:id="R886ded0d6338466c">
        <w:r w:rsidRPr="4F655CEA" w:rsidR="4F655CEA">
          <w:rPr>
            <w:rStyle w:val="Hyperlink"/>
          </w:rPr>
          <w:t>Jupyter Notebooks</w:t>
        </w:r>
      </w:hyperlink>
      <w:r w:rsidR="4F655CEA">
        <w:rPr/>
        <w:t>.</w:t>
      </w:r>
    </w:p>
    <w:p w:rsidR="73292649" w:rsidP="5E22A5A5" w:rsidRDefault="73292649" w14:paraId="5EF46AD9" w14:textId="073F3952">
      <w:pPr>
        <w:pStyle w:val="ListParagraph"/>
        <w:numPr>
          <w:ilvl w:val="0"/>
          <w:numId w:val="19"/>
        </w:numPr>
        <w:bidi w:val="0"/>
        <w:spacing w:before="0" w:beforeAutospacing="off" w:after="0" w:afterAutospacing="off" w:line="259" w:lineRule="auto"/>
        <w:ind w:left="720" w:right="0" w:hanging="360"/>
        <w:jc w:val="left"/>
        <w:rPr>
          <w:sz w:val="22"/>
          <w:szCs w:val="22"/>
        </w:rPr>
      </w:pPr>
      <w:proofErr w:type="spellStart"/>
      <w:r w:rsidR="5E22A5A5">
        <w:rPr/>
        <w:t>Jupyter</w:t>
      </w:r>
      <w:proofErr w:type="spellEnd"/>
      <w:r w:rsidR="5E22A5A5">
        <w:rPr/>
        <w:t xml:space="preserve"> Notebook software using </w:t>
      </w:r>
      <w:hyperlink r:id="R71afef304bfa4182">
        <w:r w:rsidRPr="5E22A5A5" w:rsidR="5E22A5A5">
          <w:rPr>
            <w:rStyle w:val="Hyperlink"/>
          </w:rPr>
          <w:t>Anaconda</w:t>
        </w:r>
      </w:hyperlink>
      <w:r w:rsidR="5E22A5A5">
        <w:rPr/>
        <w:t xml:space="preserve">. </w:t>
      </w:r>
    </w:p>
    <w:p w:rsidR="10F64AC4" w:rsidP="73292649" w:rsidRDefault="10F64AC4" w14:paraId="5424E55D" w14:noSpellErr="1" w14:textId="61396E44">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73292649">
        <w:rPr/>
        <w:t xml:space="preserve">A laptop. Electrical outlets are available in the classroom. </w:t>
      </w:r>
      <w:hyperlink r:id="Rfe5eacd853c54d30">
        <w:r w:rsidRPr="73292649" w:rsidR="73292649">
          <w:rPr>
            <w:rStyle w:val="Hyperlink"/>
          </w:rPr>
          <w:t>UMBC Wi-Fi</w:t>
        </w:r>
      </w:hyperlink>
      <w:r w:rsidR="73292649">
        <w:rPr/>
        <w:t xml:space="preserve"> is available.</w:t>
      </w:r>
      <w:r w:rsidR="73292649">
        <w:rPr/>
        <w:t xml:space="preserve"> </w:t>
      </w:r>
    </w:p>
    <w:p w:rsidR="73292649" w:rsidP="73292649" w:rsidRDefault="73292649" w14:noSpellErr="1" w14:paraId="0E27AFDE" w14:textId="31789FFB">
      <w:pPr>
        <w:pStyle w:val="ListParagraph"/>
        <w:numPr>
          <w:ilvl w:val="0"/>
          <w:numId w:val="19"/>
        </w:numPr>
        <w:bidi w:val="0"/>
        <w:spacing w:before="0" w:beforeAutospacing="off" w:after="0" w:afterAutospacing="off" w:line="259" w:lineRule="auto"/>
        <w:ind w:left="720" w:right="0" w:hanging="360"/>
        <w:jc w:val="left"/>
        <w:rPr>
          <w:sz w:val="22"/>
          <w:szCs w:val="22"/>
        </w:rPr>
      </w:pPr>
      <w:r w:rsidR="73292649">
        <w:rPr/>
        <w:t xml:space="preserve">Ability to connect your laptop to the classroom projector. </w:t>
      </w:r>
      <w:hyperlink r:id="R34fa96a7195248b1">
        <w:r w:rsidRPr="73292649" w:rsidR="73292649">
          <w:rPr>
            <w:rStyle w:val="Hyperlink"/>
          </w:rPr>
          <w:t>VGA</w:t>
        </w:r>
      </w:hyperlink>
      <w:r w:rsidR="73292649">
        <w:rPr/>
        <w:t xml:space="preserve"> and </w:t>
      </w:r>
      <w:hyperlink r:id="Rae4af907bb1f49ca">
        <w:r w:rsidRPr="73292649" w:rsidR="73292649">
          <w:rPr>
            <w:rStyle w:val="Hyperlink"/>
          </w:rPr>
          <w:t>HDMI</w:t>
        </w:r>
      </w:hyperlink>
      <w:r w:rsidR="73292649">
        <w:rPr/>
        <w:t xml:space="preserve"> plugs are available. You can also use the classroom computer </w:t>
      </w:r>
      <w:r w:rsidR="73292649">
        <w:rPr/>
        <w:t>to display your content to the class.</w:t>
      </w:r>
    </w:p>
    <w:p w:rsidR="1CDB2ADF" w:rsidP="1CDB2ADF" w:rsidRDefault="1CDB2ADF" w14:noSpellErr="1" w14:paraId="4A531725" w14:textId="26DDE456">
      <w:pPr>
        <w:pStyle w:val="ListParagraph"/>
        <w:numPr>
          <w:ilvl w:val="0"/>
          <w:numId w:val="19"/>
        </w:numPr>
        <w:bidi w:val="0"/>
        <w:spacing w:before="0" w:beforeAutospacing="off" w:after="0" w:afterAutospacing="off" w:line="259" w:lineRule="auto"/>
        <w:ind w:left="720" w:right="0" w:hanging="360"/>
        <w:jc w:val="left"/>
        <w:rPr>
          <w:sz w:val="22"/>
          <w:szCs w:val="22"/>
        </w:rPr>
      </w:pPr>
      <w:r w:rsidR="1CDB2ADF">
        <w:rPr/>
        <w:t xml:space="preserve">Paper and pen or pencil for in class exercises. </w:t>
      </w:r>
    </w:p>
    <w:p w:rsidR="119C6AE8" w:rsidP="119C6AE8" w:rsidRDefault="119C6AE8" w14:paraId="7D79145A" w14:textId="7E8AA2F5">
      <w:pPr>
        <w:pStyle w:val="Normal"/>
        <w:bidi w:val="0"/>
        <w:spacing w:before="0" w:beforeAutospacing="off" w:after="0" w:afterAutospacing="off" w:line="259" w:lineRule="auto"/>
        <w:ind w:left="360" w:right="0" w:hanging="360"/>
        <w:jc w:val="left"/>
      </w:pPr>
    </w:p>
    <w:p w:rsidR="001C632A" w:rsidP="001C632A" w:rsidRDefault="001C632A" w14:paraId="654EF89C" w14:textId="6870FD3E" w14:noSpellErr="1">
      <w:pPr>
        <w:pStyle w:val="Heading2"/>
      </w:pPr>
      <w:r w:rsidR="10F64AC4">
        <w:rPr/>
        <w:t>Course Format and Assignments</w:t>
      </w:r>
    </w:p>
    <w:p w:rsidR="001C632A" w:rsidP="001C632A" w:rsidRDefault="005B70B3" w14:paraId="21A45B5B" w14:textId="4F6D0E19">
      <w:r w:rsidR="73292649">
        <w:rPr/>
        <w:t>S</w:t>
      </w:r>
      <w:r w:rsidR="73292649">
        <w:rPr/>
        <w:t>tudents will complete assigned homework,</w:t>
      </w:r>
      <w:r w:rsidR="73292649">
        <w:rPr/>
        <w:t xml:space="preserve"> readings, essays, </w:t>
      </w:r>
      <w:r w:rsidR="73292649">
        <w:rPr/>
        <w:t>quizzes</w:t>
      </w:r>
      <w:r w:rsidR="73292649">
        <w:rPr/>
        <w:t>,</w:t>
      </w:r>
      <w:r w:rsidR="73292649">
        <w:rPr/>
        <w:t xml:space="preserve"> </w:t>
      </w:r>
      <w:r w:rsidR="73292649">
        <w:rPr/>
        <w:t>two</w:t>
      </w:r>
      <w:r w:rsidR="73292649">
        <w:rPr/>
        <w:t xml:space="preserve"> project</w:t>
      </w:r>
      <w:r w:rsidR="73292649">
        <w:rPr/>
        <w:t>s,</w:t>
      </w:r>
      <w:r w:rsidR="73292649">
        <w:rPr/>
        <w:t xml:space="preserve"> and a final project</w:t>
      </w:r>
      <w:r w:rsidR="73292649">
        <w:rPr/>
        <w:t>.</w:t>
      </w:r>
      <w:r w:rsidR="73292649">
        <w:rPr/>
        <w:t xml:space="preserve"> This course incorporates a variety of hands-on labs and practical exercises to engage students and prepare them for challenges they may encounter in the workplace.</w:t>
      </w:r>
    </w:p>
    <w:p w:rsidR="4F655CEA" w:rsidP="4F655CEA" w:rsidRDefault="4F655CEA" w14:noSpellErr="1" w14:paraId="3D791313" w14:textId="7D174003">
      <w:pPr>
        <w:pStyle w:val="Normal"/>
      </w:pPr>
      <w:r w:rsidR="4F655CEA">
        <w:rPr/>
        <w:t xml:space="preserve">Students will occasionally present their solutions to homework assignments in class. Projects will also involve presentations. </w:t>
      </w:r>
    </w:p>
    <w:p w:rsidR="00D72B79" w:rsidP="001C632A" w:rsidRDefault="00D72B79" w14:paraId="04EE3424" w14:textId="14C80175" w14:noSpellErr="1">
      <w:r w:rsidR="10F64AC4">
        <w:rPr/>
        <w:t xml:space="preserve">The </w:t>
      </w:r>
      <w:r w:rsidR="10F64AC4">
        <w:rPr/>
        <w:t>final</w:t>
      </w:r>
      <w:r w:rsidR="10F64AC4">
        <w:rPr/>
        <w:t xml:space="preserve"> project will provide students </w:t>
      </w:r>
      <w:r w:rsidR="10F64AC4">
        <w:rPr/>
        <w:t xml:space="preserve">opportunity </w:t>
      </w:r>
      <w:r w:rsidR="10F64AC4">
        <w:rPr/>
        <w:t xml:space="preserve">to showcase what they have learned in a format </w:t>
      </w:r>
      <w:r w:rsidR="10F64AC4">
        <w:rPr/>
        <w:t>similar to</w:t>
      </w:r>
      <w:r w:rsidR="10F64AC4">
        <w:rPr/>
        <w:t xml:space="preserve"> what </w:t>
      </w:r>
      <w:r w:rsidR="10F64AC4">
        <w:rPr/>
        <w:t>th</w:t>
      </w:r>
      <w:r w:rsidR="10F64AC4">
        <w:rPr/>
        <w:t>e</w:t>
      </w:r>
      <w:r w:rsidR="10F64AC4">
        <w:rPr/>
        <w:t>y</w:t>
      </w:r>
      <w:r w:rsidR="10F64AC4">
        <w:rPr/>
        <w:t xml:space="preserve"> will encounter in a professional work setting. </w:t>
      </w:r>
    </w:p>
    <w:p w:rsidR="009A0819" w:rsidP="001C632A" w:rsidRDefault="009A0819" w14:paraId="26D6CBC1" w14:textId="77777777"/>
    <w:p w:rsidR="00B1750C" w:rsidP="00B1750C" w:rsidRDefault="00B1750C" w14:paraId="29985621" w14:noSpellErr="1" w14:textId="0ABABBF4">
      <w:pPr>
        <w:pStyle w:val="Heading2"/>
      </w:pPr>
      <w:r w:rsidR="119C6AE8">
        <w:rPr/>
        <w:t xml:space="preserve">Course Communication </w:t>
      </w:r>
    </w:p>
    <w:p w:rsidR="73292649" w:rsidP="73292649" w:rsidRDefault="73292649" w14:paraId="0A5C8DDD" w14:textId="232B9E50">
      <w:pPr>
        <w:pStyle w:val="Normal"/>
      </w:pPr>
      <w:r w:rsidR="5E22A5A5">
        <w:rPr/>
        <w:t xml:space="preserve">Email is preferred. If you are sending code to be reviewed, provide the </w:t>
      </w:r>
      <w:proofErr w:type="spellStart"/>
      <w:r w:rsidR="5E22A5A5">
        <w:rPr/>
        <w:t>Jupyter</w:t>
      </w:r>
      <w:proofErr w:type="spellEnd"/>
      <w:r w:rsidR="5E22A5A5">
        <w:rPr/>
        <w:t xml:space="preserve"> notebook as an attachment.</w:t>
      </w:r>
      <w:r w:rsidR="5E22A5A5">
        <w:rPr/>
        <w:t xml:space="preserve"> Emails should not exceed 1MB in size.</w:t>
      </w:r>
      <w:r>
        <w:br w:type="page"/>
      </w:r>
    </w:p>
    <w:p w:rsidR="73292649" w:rsidP="73292649" w:rsidRDefault="73292649" w14:noSpellErr="1" w14:paraId="6F0E4723" w14:textId="72925CF1">
      <w:pPr>
        <w:pStyle w:val="Heading1"/>
        <w:rPr>
          <w:color w:val="auto"/>
        </w:rPr>
      </w:pPr>
      <w:r w:rsidRPr="73292649" w:rsidR="73292649">
        <w:rPr>
          <w:color w:val="auto"/>
        </w:rPr>
        <w:t>Course Syllabus</w:t>
      </w:r>
    </w:p>
    <w:p w:rsidR="73292649" w:rsidP="73292649" w:rsidRDefault="73292649" w14:paraId="57E64334" w14:textId="43127E2E">
      <w:pPr>
        <w:pStyle w:val="Normal"/>
      </w:pPr>
      <w:r w:rsidR="5FEA47EC">
        <w:rPr/>
        <w:t>Subject to revision; 20190</w:t>
      </w:r>
      <w:r w:rsidR="5FEA47EC">
        <w:rPr/>
        <w:t>601</w:t>
      </w:r>
    </w:p>
    <w:tbl>
      <w:tblPr>
        <w:tblStyle w:val="TableGridLight"/>
        <w:tblW w:w="10224" w:type="dxa"/>
        <w:tblInd w:w="0" w:type="dxa"/>
        <w:tblLook w:val="06A0" w:firstRow="1" w:lastRow="0" w:firstColumn="1" w:lastColumn="0" w:noHBand="1" w:noVBand="1"/>
      </w:tblPr>
      <w:tblGrid>
        <w:gridCol w:w="525"/>
        <w:gridCol w:w="1020"/>
        <w:gridCol w:w="1575"/>
        <w:gridCol w:w="5640"/>
        <w:gridCol w:w="1464"/>
      </w:tblGrid>
      <w:tr w:rsidR="13C11261" w:rsidTr="5FEA47EC" w14:paraId="5484FCB4">
        <w:tc>
          <w:tcPr>
            <w:tcW w:w="525" w:type="dxa"/>
            <w:tcMar/>
          </w:tcPr>
          <w:p w:rsidR="13C11261" w:rsidP="3F38A710" w:rsidRDefault="13C11261" w14:paraId="773C9779" w14:textId="31EF595D">
            <w:pPr>
              <w:pStyle w:val="Normal"/>
              <w:rPr>
                <w:rFonts w:ascii="Trebuchet MS" w:hAnsi="Trebuchet MS" w:eastAsia="Trebuchet MS" w:cs="Trebuchet MS"/>
                <w:noProof w:val="0"/>
                <w:sz w:val="24"/>
                <w:szCs w:val="24"/>
                <w:lang w:val="en-US"/>
              </w:rPr>
            </w:pPr>
            <w:proofErr w:type="spellStart"/>
            <w:r w:rsidRPr="3F38A710" w:rsidR="3F38A710">
              <w:rPr>
                <w:rFonts w:ascii="Trebuchet MS" w:hAnsi="Trebuchet MS" w:eastAsia="Trebuchet MS" w:cs="Trebuchet MS"/>
                <w:noProof w:val="0"/>
                <w:sz w:val="24"/>
                <w:szCs w:val="24"/>
                <w:lang w:val="en-US"/>
              </w:rPr>
              <w:t>wk</w:t>
            </w:r>
            <w:proofErr w:type="spellEnd"/>
          </w:p>
        </w:tc>
        <w:tc>
          <w:tcPr>
            <w:tcW w:w="1020" w:type="dxa"/>
            <w:tcMar/>
          </w:tcPr>
          <w:p w:rsidR="13C11261" w:rsidP="13C11261" w:rsidRDefault="13C11261" w14:noSpellErr="1" w14:paraId="3517AA95" w14:textId="0B25E3F8">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Class</w:t>
            </w:r>
          </w:p>
        </w:tc>
        <w:tc>
          <w:tcPr>
            <w:tcW w:w="1575" w:type="dxa"/>
            <w:tcMar/>
          </w:tcPr>
          <w:p w:rsidR="13C11261" w:rsidP="13C11261" w:rsidRDefault="13C11261" w14:noSpellErr="1" w14:paraId="7BF9225F" w14:textId="61C515E7">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reading</w:t>
            </w:r>
          </w:p>
        </w:tc>
        <w:tc>
          <w:tcPr>
            <w:tcW w:w="5640" w:type="dxa"/>
            <w:tcMar/>
          </w:tcPr>
          <w:p w:rsidR="13C11261" w:rsidP="13C11261" w:rsidRDefault="13C11261" w14:noSpellErr="1" w14:paraId="52AC1D50" w14:textId="17DEA431">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topic</w:t>
            </w:r>
          </w:p>
        </w:tc>
        <w:tc>
          <w:tcPr>
            <w:tcW w:w="1464" w:type="dxa"/>
            <w:tcMar/>
          </w:tcPr>
          <w:p w:rsidR="3F38A710" w:rsidP="3F38A710" w:rsidRDefault="3F38A710" w14:noSpellErr="1" w14:paraId="369B297E" w14:textId="75C1BAE5">
            <w:pPr>
              <w:pStyle w:val="Normal"/>
              <w:rPr>
                <w:rFonts w:ascii="Trebuchet MS" w:hAnsi="Trebuchet MS" w:eastAsia="Trebuchet MS" w:cs="Trebuchet MS"/>
                <w:noProof w:val="0"/>
                <w:sz w:val="24"/>
                <w:szCs w:val="24"/>
                <w:lang w:val="en-US"/>
              </w:rPr>
            </w:pPr>
            <w:r w:rsidRPr="3F38A710" w:rsidR="3F38A710">
              <w:rPr>
                <w:rFonts w:ascii="Trebuchet MS" w:hAnsi="Trebuchet MS" w:eastAsia="Trebuchet MS" w:cs="Trebuchet MS"/>
                <w:noProof w:val="0"/>
                <w:sz w:val="24"/>
                <w:szCs w:val="24"/>
                <w:lang w:val="en-US"/>
              </w:rPr>
              <w:t>homework</w:t>
            </w:r>
          </w:p>
        </w:tc>
      </w:tr>
      <w:tr w:rsidR="73292649" w:rsidTr="5FEA47EC" w14:paraId="3F4CB4FA">
        <w:tc>
          <w:tcPr>
            <w:tcW w:w="525" w:type="dxa"/>
            <w:tcMar/>
          </w:tcPr>
          <w:p w:rsidR="73292649" w:rsidP="13C11261" w:rsidRDefault="73292649" w14:paraId="0C3C4DE4" w14:textId="4BE63A1A">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w:t>
            </w:r>
          </w:p>
        </w:tc>
        <w:tc>
          <w:tcPr>
            <w:tcW w:w="1020" w:type="dxa"/>
            <w:tcMar/>
          </w:tcPr>
          <w:p w:rsidR="73292649" w:rsidP="1D1B5200" w:rsidRDefault="73292649" w14:paraId="410C5C6D" w14:textId="0940133A" w14:noSpellErr="1">
            <w:pPr>
              <w:pStyle w:val="Normal"/>
              <w:rPr>
                <w:rFonts w:ascii="Trebuchet MS" w:hAnsi="Trebuchet MS" w:eastAsia="Trebuchet MS" w:cs="Trebuchet MS"/>
                <w:noProof w:val="0"/>
                <w:sz w:val="24"/>
                <w:szCs w:val="24"/>
                <w:lang w:val="en-US"/>
              </w:rPr>
            </w:pPr>
            <w:r w:rsidRPr="1D1B5200" w:rsidR="1D1B5200">
              <w:rPr>
                <w:rFonts w:ascii="Trebuchet MS" w:hAnsi="Trebuchet MS" w:eastAsia="Trebuchet MS" w:cs="Trebuchet MS"/>
                <w:noProof w:val="0"/>
                <w:sz w:val="24"/>
                <w:szCs w:val="24"/>
                <w:lang w:val="en-US"/>
              </w:rPr>
              <w:t>Jan</w:t>
            </w:r>
            <w:r w:rsidRPr="1D1B5200" w:rsidR="1D1B5200">
              <w:rPr>
                <w:rFonts w:ascii="Trebuchet MS" w:hAnsi="Trebuchet MS" w:eastAsia="Trebuchet MS" w:cs="Trebuchet MS"/>
                <w:noProof w:val="0"/>
                <w:sz w:val="24"/>
                <w:szCs w:val="24"/>
                <w:lang w:val="en-US"/>
              </w:rPr>
              <w:t xml:space="preserve"> 30</w:t>
            </w:r>
          </w:p>
        </w:tc>
        <w:tc>
          <w:tcPr>
            <w:tcW w:w="1575" w:type="dxa"/>
            <w:tcMar/>
          </w:tcPr>
          <w:p w:rsidR="1D1B5200" w:rsidP="1D1B5200" w:rsidRDefault="1D1B5200" w14:paraId="6ED646D8" w14:textId="1B58EE42">
            <w:pPr>
              <w:pStyle w:val="Normal"/>
              <w:rPr>
                <w:rFonts w:ascii="Trebuchet MS" w:hAnsi="Trebuchet MS" w:eastAsia="Trebuchet MS" w:cs="Trebuchet MS"/>
                <w:noProof w:val="0"/>
                <w:sz w:val="24"/>
                <w:szCs w:val="24"/>
                <w:lang w:val="en-US"/>
              </w:rPr>
            </w:pPr>
          </w:p>
        </w:tc>
        <w:tc>
          <w:tcPr>
            <w:tcW w:w="5640" w:type="dxa"/>
            <w:tcMar/>
          </w:tcPr>
          <w:p w:rsidR="73292649" w:rsidP="3F38A710" w:rsidRDefault="73292649" w14:paraId="75FD2014" w14:noSpellErr="1" w14:textId="2E629DDD">
            <w:pPr>
              <w:pStyle w:val="Normal"/>
              <w:rPr>
                <w:rFonts w:ascii="Trebuchet MS" w:hAnsi="Trebuchet MS" w:eastAsia="Trebuchet MS" w:cs="Trebuchet MS"/>
                <w:noProof w:val="0"/>
                <w:sz w:val="28"/>
                <w:szCs w:val="28"/>
                <w:lang w:val="en-US"/>
              </w:rPr>
            </w:pPr>
            <w:r w:rsidRPr="3F38A710" w:rsidR="3F38A710">
              <w:rPr>
                <w:rFonts w:ascii="Trebuchet MS" w:hAnsi="Trebuchet MS" w:eastAsia="Trebuchet MS" w:cs="Trebuchet MS"/>
                <w:noProof w:val="0"/>
                <w:sz w:val="24"/>
                <w:szCs w:val="24"/>
                <w:lang w:val="en-US"/>
              </w:rPr>
              <w:t>Overview of Data Science; Data structures</w:t>
            </w:r>
          </w:p>
          <w:p w:rsidR="73292649" w:rsidP="1D1B5200" w:rsidRDefault="73292649" w14:paraId="1295EEED" w14:textId="6AE08ADF">
            <w:pPr>
              <w:pStyle w:val="Normal"/>
              <w:rPr>
                <w:rFonts w:ascii="Trebuchet MS" w:hAnsi="Trebuchet MS" w:eastAsia="Trebuchet MS" w:cs="Trebuchet MS"/>
                <w:i w:val="1"/>
                <w:iCs w:val="1"/>
                <w:noProof w:val="0"/>
                <w:sz w:val="24"/>
                <w:szCs w:val="24"/>
                <w:lang w:val="en-US"/>
              </w:rPr>
            </w:pPr>
            <w:r w:rsidRPr="1D1B5200" w:rsidR="1D1B5200">
              <w:rPr>
                <w:rFonts w:ascii="Trebuchet MS" w:hAnsi="Trebuchet MS" w:eastAsia="Trebuchet MS" w:cs="Trebuchet MS"/>
                <w:i w:val="1"/>
                <w:iCs w:val="1"/>
                <w:noProof w:val="0"/>
                <w:sz w:val="24"/>
                <w:szCs w:val="24"/>
                <w:lang w:val="en-US"/>
              </w:rPr>
              <w:t xml:space="preserve">Python and </w:t>
            </w:r>
            <w:proofErr w:type="spellStart"/>
            <w:r w:rsidRPr="1D1B5200" w:rsidR="1D1B5200">
              <w:rPr>
                <w:rFonts w:ascii="Trebuchet MS" w:hAnsi="Trebuchet MS" w:eastAsia="Trebuchet MS" w:cs="Trebuchet MS"/>
                <w:i w:val="1"/>
                <w:iCs w:val="1"/>
                <w:noProof w:val="0"/>
                <w:sz w:val="24"/>
                <w:szCs w:val="24"/>
                <w:lang w:val="en-US"/>
              </w:rPr>
              <w:t>Jupyter</w:t>
            </w:r>
            <w:proofErr w:type="spellEnd"/>
            <w:r w:rsidRPr="1D1B5200" w:rsidR="1D1B5200">
              <w:rPr>
                <w:rFonts w:ascii="Trebuchet MS" w:hAnsi="Trebuchet MS" w:eastAsia="Trebuchet MS" w:cs="Trebuchet MS"/>
                <w:i w:val="1"/>
                <w:iCs w:val="1"/>
                <w:noProof w:val="0"/>
                <w:sz w:val="24"/>
                <w:szCs w:val="24"/>
                <w:lang w:val="en-US"/>
              </w:rPr>
              <w:t xml:space="preserve">; </w:t>
            </w:r>
            <w:r w:rsidRPr="1D1B5200" w:rsidR="1D1B5200">
              <w:rPr>
                <w:rFonts w:ascii="Trebuchet MS" w:hAnsi="Trebuchet MS" w:eastAsia="Trebuchet MS" w:cs="Trebuchet MS"/>
                <w:i w:val="1"/>
                <w:iCs w:val="1"/>
                <w:noProof w:val="0"/>
                <w:sz w:val="24"/>
                <w:szCs w:val="24"/>
                <w:lang w:val="en-US"/>
              </w:rPr>
              <w:t>CSV, JSON, XML</w:t>
            </w:r>
          </w:p>
        </w:tc>
        <w:tc>
          <w:tcPr>
            <w:tcW w:w="1464" w:type="dxa"/>
            <w:tcMar/>
          </w:tcPr>
          <w:p w:rsidR="3F38A710" w:rsidP="3F38A710" w:rsidRDefault="3F38A710" w14:noSpellErr="1" w14:paraId="6D6D98B5" w14:textId="74DC9334">
            <w:pPr>
              <w:pStyle w:val="Normal"/>
            </w:pPr>
            <w:r w:rsidRPr="3F38A710" w:rsidR="3F38A710">
              <w:rPr>
                <w:rFonts w:ascii="Trebuchet MS" w:hAnsi="Trebuchet MS" w:eastAsia="Trebuchet MS" w:cs="Trebuchet MS"/>
                <w:noProof w:val="0"/>
                <w:sz w:val="24"/>
                <w:szCs w:val="24"/>
                <w:lang w:val="en-US"/>
              </w:rPr>
              <w:t xml:space="preserve">essay </w:t>
            </w:r>
            <w:r w:rsidRPr="3F38A710" w:rsidR="3F38A710">
              <w:rPr>
                <w:rFonts w:ascii="Trebuchet MS" w:hAnsi="Trebuchet MS" w:eastAsia="Trebuchet MS" w:cs="Trebuchet MS"/>
                <w:noProof w:val="0"/>
                <w:sz w:val="12"/>
                <w:szCs w:val="12"/>
                <w:lang w:val="en-US"/>
              </w:rPr>
              <w:t>on "50 years of data science" or "Very Short History of Data Science"</w:t>
            </w:r>
          </w:p>
        </w:tc>
      </w:tr>
      <w:tr w:rsidR="73292649" w:rsidTr="5FEA47EC" w14:paraId="49326BEE">
        <w:tc>
          <w:tcPr>
            <w:tcW w:w="525" w:type="dxa"/>
            <w:tcMar/>
          </w:tcPr>
          <w:p w:rsidR="73292649" w:rsidP="13C11261" w:rsidRDefault="73292649" w14:paraId="510D97EF" w14:textId="28EE1EA7">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2</w:t>
            </w:r>
          </w:p>
        </w:tc>
        <w:tc>
          <w:tcPr>
            <w:tcW w:w="1020" w:type="dxa"/>
            <w:tcMar/>
          </w:tcPr>
          <w:p w:rsidR="73292649" w:rsidP="1D1B5200" w:rsidRDefault="73292649" w14:paraId="00F3C9A8" w14:textId="5AC8E440" w14:noSpellErr="1">
            <w:pPr>
              <w:pStyle w:val="Normal"/>
              <w:rPr>
                <w:rFonts w:ascii="Trebuchet MS" w:hAnsi="Trebuchet MS" w:eastAsia="Trebuchet MS" w:cs="Trebuchet MS"/>
                <w:noProof w:val="0"/>
                <w:sz w:val="24"/>
                <w:szCs w:val="24"/>
                <w:lang w:val="en-US"/>
              </w:rPr>
            </w:pPr>
            <w:r w:rsidRPr="1D1B5200" w:rsidR="1D1B5200">
              <w:rPr>
                <w:rFonts w:ascii="Trebuchet MS" w:hAnsi="Trebuchet MS" w:eastAsia="Trebuchet MS" w:cs="Trebuchet MS"/>
                <w:noProof w:val="0"/>
                <w:sz w:val="24"/>
                <w:szCs w:val="24"/>
                <w:lang w:val="en-US"/>
              </w:rPr>
              <w:t>Feb</w:t>
            </w:r>
            <w:r w:rsidRPr="1D1B5200" w:rsidR="1D1B5200">
              <w:rPr>
                <w:rFonts w:ascii="Trebuchet MS" w:hAnsi="Trebuchet MS" w:eastAsia="Trebuchet MS" w:cs="Trebuchet MS"/>
                <w:noProof w:val="0"/>
                <w:sz w:val="24"/>
                <w:szCs w:val="24"/>
                <w:lang w:val="en-US"/>
              </w:rPr>
              <w:t xml:space="preserve"> 6</w:t>
            </w:r>
          </w:p>
        </w:tc>
        <w:tc>
          <w:tcPr>
            <w:tcW w:w="1575" w:type="dxa"/>
            <w:tcMar/>
          </w:tcPr>
          <w:p w:rsidR="1D1B5200" w:rsidP="1D1B5200" w:rsidRDefault="1D1B5200" w14:paraId="394F6782" w14:textId="351C89F3">
            <w:pPr>
              <w:pStyle w:val="Normal"/>
              <w:rPr>
                <w:rFonts w:ascii="Trebuchet MS" w:hAnsi="Trebuchet MS" w:eastAsia="Trebuchet MS" w:cs="Trebuchet MS"/>
                <w:noProof w:val="0"/>
                <w:sz w:val="24"/>
                <w:szCs w:val="24"/>
                <w:lang w:val="en-US"/>
              </w:rPr>
            </w:pPr>
            <w:proofErr w:type="spellStart"/>
            <w:r w:rsidRPr="1D1B5200" w:rsidR="1D1B5200">
              <w:rPr>
                <w:rFonts w:ascii="Trebuchet MS" w:hAnsi="Trebuchet MS" w:eastAsia="Trebuchet MS" w:cs="Trebuchet MS"/>
                <w:noProof w:val="0"/>
                <w:sz w:val="24"/>
                <w:szCs w:val="24"/>
                <w:lang w:val="en-US"/>
              </w:rPr>
              <w:t>AtBSwP</w:t>
            </w:r>
            <w:proofErr w:type="spellEnd"/>
            <w:r w:rsidRPr="1D1B5200" w:rsidR="1D1B5200">
              <w:rPr>
                <w:rFonts w:ascii="Trebuchet MS" w:hAnsi="Trebuchet MS" w:eastAsia="Trebuchet MS" w:cs="Trebuchet MS"/>
                <w:noProof w:val="0"/>
                <w:sz w:val="24"/>
                <w:szCs w:val="24"/>
                <w:lang w:val="en-US"/>
              </w:rPr>
              <w:t xml:space="preserve"> </w:t>
            </w:r>
            <w:proofErr w:type="spellStart"/>
            <w:r w:rsidRPr="1D1B5200" w:rsidR="1D1B5200">
              <w:rPr>
                <w:rFonts w:ascii="Trebuchet MS" w:hAnsi="Trebuchet MS" w:eastAsia="Trebuchet MS" w:cs="Trebuchet MS"/>
                <w:noProof w:val="0"/>
                <w:sz w:val="24"/>
                <w:szCs w:val="24"/>
                <w:lang w:val="en-US"/>
              </w:rPr>
              <w:t>ch</w:t>
            </w:r>
            <w:proofErr w:type="spellEnd"/>
            <w:r w:rsidRPr="1D1B5200" w:rsidR="1D1B5200">
              <w:rPr>
                <w:rFonts w:ascii="Trebuchet MS" w:hAnsi="Trebuchet MS" w:eastAsia="Trebuchet MS" w:cs="Trebuchet MS"/>
                <w:noProof w:val="0"/>
                <w:sz w:val="24"/>
                <w:szCs w:val="24"/>
                <w:lang w:val="en-US"/>
              </w:rPr>
              <w:t xml:space="preserve"> 1; </w:t>
            </w:r>
            <w:proofErr w:type="spellStart"/>
            <w:r w:rsidRPr="1D1B5200" w:rsidR="1D1B5200">
              <w:rPr>
                <w:rFonts w:ascii="Trebuchet MS" w:hAnsi="Trebuchet MS" w:eastAsia="Trebuchet MS" w:cs="Trebuchet MS"/>
                <w:noProof w:val="0"/>
                <w:sz w:val="24"/>
                <w:szCs w:val="24"/>
                <w:lang w:val="en-US"/>
              </w:rPr>
              <w:t>LtPwP</w:t>
            </w:r>
            <w:proofErr w:type="spellEnd"/>
            <w:r w:rsidRPr="1D1B5200" w:rsidR="1D1B5200">
              <w:rPr>
                <w:rFonts w:ascii="Trebuchet MS" w:hAnsi="Trebuchet MS" w:eastAsia="Trebuchet MS" w:cs="Trebuchet MS"/>
                <w:noProof w:val="0"/>
                <w:sz w:val="24"/>
                <w:szCs w:val="24"/>
                <w:lang w:val="en-US"/>
              </w:rPr>
              <w:t xml:space="preserve"> </w:t>
            </w:r>
            <w:proofErr w:type="spellStart"/>
            <w:r w:rsidRPr="1D1B5200" w:rsidR="1D1B5200">
              <w:rPr>
                <w:rFonts w:ascii="Trebuchet MS" w:hAnsi="Trebuchet MS" w:eastAsia="Trebuchet MS" w:cs="Trebuchet MS"/>
                <w:noProof w:val="0"/>
                <w:sz w:val="24"/>
                <w:szCs w:val="24"/>
                <w:lang w:val="en-US"/>
              </w:rPr>
              <w:t>ch</w:t>
            </w:r>
            <w:proofErr w:type="spellEnd"/>
            <w:r w:rsidRPr="1D1B5200" w:rsidR="1D1B5200">
              <w:rPr>
                <w:rFonts w:ascii="Trebuchet MS" w:hAnsi="Trebuchet MS" w:eastAsia="Trebuchet MS" w:cs="Trebuchet MS"/>
                <w:noProof w:val="0"/>
                <w:sz w:val="24"/>
                <w:szCs w:val="24"/>
                <w:lang w:val="en-US"/>
              </w:rPr>
              <w:t xml:space="preserve"> 1</w:t>
            </w:r>
          </w:p>
        </w:tc>
        <w:tc>
          <w:tcPr>
            <w:tcW w:w="5640" w:type="dxa"/>
            <w:tcMar/>
          </w:tcPr>
          <w:p w:rsidR="73292649" w:rsidP="1D1B5200" w:rsidRDefault="73292649" w14:paraId="197697E3" w14:textId="59C840DD">
            <w:pPr>
              <w:pStyle w:val="Normal"/>
              <w:rPr>
                <w:rFonts w:ascii="Trebuchet MS" w:hAnsi="Trebuchet MS" w:eastAsia="Trebuchet MS" w:cs="Trebuchet MS"/>
                <w:noProof w:val="0"/>
                <w:sz w:val="24"/>
                <w:szCs w:val="24"/>
                <w:lang w:val="en-US"/>
              </w:rPr>
            </w:pPr>
            <w:r w:rsidRPr="1D1B5200" w:rsidR="1D1B5200">
              <w:rPr>
                <w:rFonts w:ascii="Trebuchet MS" w:hAnsi="Trebuchet MS" w:eastAsia="Trebuchet MS" w:cs="Trebuchet MS"/>
                <w:noProof w:val="0"/>
                <w:sz w:val="24"/>
                <w:szCs w:val="24"/>
                <w:lang w:val="en-US"/>
              </w:rPr>
              <w:t xml:space="preserve">Python in </w:t>
            </w:r>
            <w:proofErr w:type="spellStart"/>
            <w:r w:rsidRPr="1D1B5200" w:rsidR="1D1B5200">
              <w:rPr>
                <w:rFonts w:ascii="Trebuchet MS" w:hAnsi="Trebuchet MS" w:eastAsia="Trebuchet MS" w:cs="Trebuchet MS"/>
                <w:noProof w:val="0"/>
                <w:sz w:val="24"/>
                <w:szCs w:val="24"/>
                <w:lang w:val="en-US"/>
              </w:rPr>
              <w:t>Jupyter</w:t>
            </w:r>
            <w:proofErr w:type="spellEnd"/>
          </w:p>
          <w:p w:rsidR="73292649" w:rsidP="3F38A710" w:rsidRDefault="73292649" w14:paraId="6923DD4D" w14:textId="03576AA3">
            <w:pPr>
              <w:pStyle w:val="Normal"/>
              <w:rPr>
                <w:rFonts w:ascii="Trebuchet MS" w:hAnsi="Trebuchet MS" w:eastAsia="Trebuchet MS" w:cs="Trebuchet MS"/>
                <w:noProof w:val="0"/>
                <w:sz w:val="24"/>
                <w:szCs w:val="24"/>
                <w:lang w:val="en-US"/>
              </w:rPr>
            </w:pPr>
            <w:r w:rsidRPr="3F38A710" w:rsidR="3F38A710">
              <w:rPr>
                <w:rFonts w:ascii="Trebuchet MS" w:hAnsi="Trebuchet MS" w:eastAsia="Trebuchet MS" w:cs="Trebuchet MS"/>
                <w:i w:val="1"/>
                <w:iCs w:val="1"/>
                <w:noProof w:val="0"/>
                <w:sz w:val="24"/>
                <w:szCs w:val="24"/>
                <w:lang w:val="en-US"/>
              </w:rPr>
              <w:t xml:space="preserve">Lists, dictionaries; series, </w:t>
            </w:r>
            <w:proofErr w:type="spellStart"/>
            <w:r w:rsidRPr="3F38A710" w:rsidR="3F38A710">
              <w:rPr>
                <w:rFonts w:ascii="Trebuchet MS" w:hAnsi="Trebuchet MS" w:eastAsia="Trebuchet MS" w:cs="Trebuchet MS"/>
                <w:i w:val="1"/>
                <w:iCs w:val="1"/>
                <w:noProof w:val="0"/>
                <w:sz w:val="24"/>
                <w:szCs w:val="24"/>
                <w:lang w:val="en-US"/>
              </w:rPr>
              <w:t>dataframes</w:t>
            </w:r>
            <w:proofErr w:type="spellEnd"/>
          </w:p>
        </w:tc>
        <w:tc>
          <w:tcPr>
            <w:tcW w:w="1464" w:type="dxa"/>
            <w:tcMar/>
          </w:tcPr>
          <w:p w:rsidR="3F38A710" w:rsidP="3F38A710" w:rsidRDefault="3F38A710" w14:noSpellErr="1" w14:paraId="5FBF1191" w14:textId="681C6B8B">
            <w:pPr>
              <w:pStyle w:val="Normal"/>
              <w:rPr>
                <w:rFonts w:ascii="Trebuchet MS" w:hAnsi="Trebuchet MS" w:eastAsia="Trebuchet MS" w:cs="Trebuchet MS"/>
                <w:noProof w:val="0"/>
                <w:sz w:val="16"/>
                <w:szCs w:val="16"/>
                <w:lang w:val="en-US"/>
              </w:rPr>
            </w:pPr>
            <w:r w:rsidRPr="3F38A710" w:rsidR="3F38A710">
              <w:rPr>
                <w:rFonts w:ascii="Trebuchet MS" w:hAnsi="Trebuchet MS" w:eastAsia="Trebuchet MS" w:cs="Trebuchet MS"/>
                <w:noProof w:val="0"/>
                <w:sz w:val="18"/>
                <w:szCs w:val="18"/>
                <w:lang w:val="en-US"/>
              </w:rPr>
              <w:t>List rotation, count words and characters</w:t>
            </w:r>
          </w:p>
        </w:tc>
      </w:tr>
      <w:tr w:rsidR="73292649" w:rsidTr="5FEA47EC" w14:paraId="6B44DDB9">
        <w:tc>
          <w:tcPr>
            <w:tcW w:w="525" w:type="dxa"/>
            <w:tcMar/>
          </w:tcPr>
          <w:p w:rsidR="73292649" w:rsidP="13C11261" w:rsidRDefault="73292649" w14:paraId="4EF35278" w14:textId="56AFC267">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3</w:t>
            </w:r>
          </w:p>
        </w:tc>
        <w:tc>
          <w:tcPr>
            <w:tcW w:w="1020" w:type="dxa"/>
            <w:tcMar/>
          </w:tcPr>
          <w:p w:rsidR="73292649" w:rsidP="1D1B5200" w:rsidRDefault="73292649" w14:paraId="184710DE" w14:textId="73797E1A" w14:noSpellErr="1">
            <w:pPr>
              <w:pStyle w:val="Normal"/>
              <w:rPr>
                <w:rFonts w:ascii="Trebuchet MS" w:hAnsi="Trebuchet MS" w:eastAsia="Trebuchet MS" w:cs="Trebuchet MS"/>
                <w:noProof w:val="0"/>
                <w:sz w:val="28"/>
                <w:szCs w:val="28"/>
                <w:lang w:val="en-US"/>
              </w:rPr>
            </w:pPr>
            <w:r w:rsidRPr="1D1B5200" w:rsidR="1D1B5200">
              <w:rPr>
                <w:rFonts w:ascii="Trebuchet MS" w:hAnsi="Trebuchet MS" w:eastAsia="Trebuchet MS" w:cs="Trebuchet MS"/>
                <w:noProof w:val="0"/>
                <w:sz w:val="24"/>
                <w:szCs w:val="24"/>
                <w:lang w:val="en-US"/>
              </w:rPr>
              <w:t>Feb</w:t>
            </w:r>
            <w:r w:rsidRPr="1D1B5200" w:rsidR="1D1B5200">
              <w:rPr>
                <w:rFonts w:ascii="Trebuchet MS" w:hAnsi="Trebuchet MS" w:eastAsia="Trebuchet MS" w:cs="Trebuchet MS"/>
                <w:noProof w:val="0"/>
                <w:sz w:val="24"/>
                <w:szCs w:val="24"/>
                <w:lang w:val="en-US"/>
              </w:rPr>
              <w:t xml:space="preserve"> 13</w:t>
            </w:r>
          </w:p>
        </w:tc>
        <w:tc>
          <w:tcPr>
            <w:tcW w:w="1575" w:type="dxa"/>
            <w:tcMar/>
          </w:tcPr>
          <w:p w:rsidR="1D1B5200" w:rsidP="1D1B5200" w:rsidRDefault="1D1B5200" w14:paraId="1877801C" w14:textId="1EFED196">
            <w:pPr>
              <w:pStyle w:val="Normal"/>
              <w:rPr>
                <w:rFonts w:ascii="Trebuchet MS" w:hAnsi="Trebuchet MS" w:eastAsia="Trebuchet MS" w:cs="Trebuchet MS"/>
                <w:i w:val="0"/>
                <w:iCs w:val="0"/>
                <w:noProof w:val="0"/>
                <w:sz w:val="24"/>
                <w:szCs w:val="24"/>
                <w:lang w:val="en-US"/>
              </w:rPr>
            </w:pPr>
          </w:p>
        </w:tc>
        <w:tc>
          <w:tcPr>
            <w:tcW w:w="5640" w:type="dxa"/>
            <w:tcMar/>
          </w:tcPr>
          <w:p w:rsidR="73292649" w:rsidP="5FEA47EC" w:rsidRDefault="73292649" w14:paraId="22637FE1" w14:textId="70249A72">
            <w:pPr>
              <w:pStyle w:val="Normal"/>
              <w:rPr>
                <w:rFonts w:ascii="Trebuchet MS" w:hAnsi="Trebuchet MS" w:eastAsia="Trebuchet MS" w:cs="Trebuchet MS"/>
                <w:i w:val="0"/>
                <w:iCs w:val="0"/>
                <w:noProof w:val="0"/>
                <w:sz w:val="28"/>
                <w:szCs w:val="28"/>
                <w:lang w:val="en-US"/>
              </w:rPr>
            </w:pPr>
            <w:r w:rsidRPr="5FEA47EC" w:rsidR="5FEA47EC">
              <w:rPr>
                <w:rFonts w:ascii="Trebuchet MS" w:hAnsi="Trebuchet MS" w:eastAsia="Trebuchet MS" w:cs="Trebuchet MS"/>
                <w:i w:val="0"/>
                <w:iCs w:val="0"/>
                <w:noProof w:val="0"/>
                <w:sz w:val="24"/>
                <w:szCs w:val="24"/>
                <w:lang w:val="en-US"/>
              </w:rPr>
              <w:t>Getting data</w:t>
            </w:r>
          </w:p>
          <w:p w:rsidR="73292649" w:rsidP="6ADFB2FB" w:rsidRDefault="73292649" w14:paraId="5672B50C" w14:noSpellErr="1" w14:textId="37FEBFC6">
            <w:pPr>
              <w:pStyle w:val="Normal"/>
              <w:rPr>
                <w:rFonts w:ascii="Trebuchet MS" w:hAnsi="Trebuchet MS" w:eastAsia="Trebuchet MS" w:cs="Trebuchet MS"/>
                <w:i w:val="0"/>
                <w:iCs w:val="0"/>
                <w:noProof w:val="0"/>
                <w:sz w:val="24"/>
                <w:szCs w:val="24"/>
                <w:lang w:val="en-US"/>
              </w:rPr>
            </w:pPr>
            <w:r w:rsidRPr="6ADFB2FB" w:rsidR="6ADFB2FB">
              <w:rPr>
                <w:rFonts w:ascii="Trebuchet MS" w:hAnsi="Trebuchet MS" w:eastAsia="Trebuchet MS" w:cs="Trebuchet MS"/>
                <w:i w:val="1"/>
                <w:iCs w:val="1"/>
                <w:noProof w:val="0"/>
                <w:sz w:val="24"/>
                <w:szCs w:val="24"/>
                <w:lang w:val="en-US"/>
              </w:rPr>
              <w:t xml:space="preserve">Science; Scraping; </w:t>
            </w:r>
            <w:r w:rsidRPr="6ADFB2FB" w:rsidR="6ADFB2FB">
              <w:rPr>
                <w:rFonts w:ascii="Trebuchet MS" w:hAnsi="Trebuchet MS" w:eastAsia="Trebuchet MS" w:cs="Trebuchet MS"/>
                <w:i w:val="1"/>
                <w:iCs w:val="1"/>
                <w:noProof w:val="0"/>
                <w:sz w:val="24"/>
                <w:szCs w:val="24"/>
                <w:lang w:val="en-US"/>
              </w:rPr>
              <w:t>negotiation</w:t>
            </w:r>
          </w:p>
        </w:tc>
        <w:tc>
          <w:tcPr>
            <w:tcW w:w="1464" w:type="dxa"/>
            <w:tcMar/>
          </w:tcPr>
          <w:p w:rsidR="3F38A710" w:rsidP="3F38A710" w:rsidRDefault="3F38A710" w14:noSpellErr="1" w14:paraId="40091881" w14:textId="2723B486">
            <w:pPr>
              <w:pStyle w:val="Normal"/>
              <w:rPr>
                <w:rFonts w:ascii="Trebuchet MS" w:hAnsi="Trebuchet MS" w:eastAsia="Trebuchet MS" w:cs="Trebuchet MS"/>
                <w:i w:val="0"/>
                <w:iCs w:val="0"/>
                <w:noProof w:val="0"/>
                <w:sz w:val="24"/>
                <w:szCs w:val="24"/>
                <w:lang w:val="en-US"/>
              </w:rPr>
            </w:pPr>
            <w:r w:rsidRPr="3F38A710" w:rsidR="3F38A710">
              <w:rPr>
                <w:rFonts w:ascii="Trebuchet MS" w:hAnsi="Trebuchet MS" w:eastAsia="Trebuchet MS" w:cs="Trebuchet MS"/>
                <w:i w:val="0"/>
                <w:iCs w:val="0"/>
                <w:noProof w:val="0"/>
                <w:sz w:val="24"/>
                <w:szCs w:val="24"/>
                <w:lang w:val="en-US"/>
              </w:rPr>
              <w:t>HTML in XML</w:t>
            </w:r>
          </w:p>
        </w:tc>
      </w:tr>
      <w:tr w:rsidR="73292649" w:rsidTr="5FEA47EC" w14:paraId="0C6765E9">
        <w:tc>
          <w:tcPr>
            <w:tcW w:w="525" w:type="dxa"/>
            <w:tcMar/>
          </w:tcPr>
          <w:p w:rsidR="73292649" w:rsidP="13C11261" w:rsidRDefault="73292649" w14:paraId="52BAA734" w14:textId="34527972">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4</w:t>
            </w:r>
          </w:p>
        </w:tc>
        <w:tc>
          <w:tcPr>
            <w:tcW w:w="1020" w:type="dxa"/>
            <w:tcMar/>
          </w:tcPr>
          <w:p w:rsidR="73292649" w:rsidP="1D1B5200" w:rsidRDefault="73292649" w14:paraId="34971927" w14:textId="56AEF424" w14:noSpellErr="1">
            <w:pPr>
              <w:pStyle w:val="Normal"/>
              <w:rPr>
                <w:rFonts w:ascii="Trebuchet MS" w:hAnsi="Trebuchet MS" w:eastAsia="Trebuchet MS" w:cs="Trebuchet MS"/>
                <w:noProof w:val="0"/>
                <w:sz w:val="28"/>
                <w:szCs w:val="28"/>
                <w:lang w:val="en-US"/>
              </w:rPr>
            </w:pPr>
            <w:r w:rsidRPr="1D1B5200" w:rsidR="1D1B5200">
              <w:rPr>
                <w:rFonts w:ascii="Trebuchet MS" w:hAnsi="Trebuchet MS" w:eastAsia="Trebuchet MS" w:cs="Trebuchet MS"/>
                <w:noProof w:val="0"/>
                <w:sz w:val="24"/>
                <w:szCs w:val="24"/>
                <w:lang w:val="en-US"/>
              </w:rPr>
              <w:t xml:space="preserve">Feb </w:t>
            </w:r>
            <w:r w:rsidRPr="1D1B5200" w:rsidR="1D1B5200">
              <w:rPr>
                <w:rFonts w:ascii="Trebuchet MS" w:hAnsi="Trebuchet MS" w:eastAsia="Trebuchet MS" w:cs="Trebuchet MS"/>
                <w:noProof w:val="0"/>
                <w:sz w:val="24"/>
                <w:szCs w:val="24"/>
                <w:lang w:val="en-US"/>
              </w:rPr>
              <w:t>20</w:t>
            </w:r>
          </w:p>
        </w:tc>
        <w:tc>
          <w:tcPr>
            <w:tcW w:w="1575" w:type="dxa"/>
            <w:tcMar/>
          </w:tcPr>
          <w:p w:rsidR="1D1B5200" w:rsidP="1D1B5200" w:rsidRDefault="1D1B5200" w14:paraId="09907BDA" w14:textId="60A44925">
            <w:pPr>
              <w:pStyle w:val="Normal"/>
              <w:rPr>
                <w:rFonts w:ascii="Trebuchet MS" w:hAnsi="Trebuchet MS" w:eastAsia="Trebuchet MS" w:cs="Trebuchet MS"/>
                <w:i w:val="0"/>
                <w:iCs w:val="0"/>
                <w:noProof w:val="0"/>
                <w:sz w:val="24"/>
                <w:szCs w:val="24"/>
                <w:lang w:val="en-US"/>
              </w:rPr>
            </w:pPr>
          </w:p>
        </w:tc>
        <w:tc>
          <w:tcPr>
            <w:tcW w:w="5640" w:type="dxa"/>
            <w:tcMar/>
          </w:tcPr>
          <w:p w:rsidR="73292649" w:rsidP="1D1B5200" w:rsidRDefault="73292649" w14:paraId="487D0A27" w14:textId="13B01EDF" w14:noSpellErr="1">
            <w:pPr>
              <w:pStyle w:val="Normal"/>
              <w:rPr>
                <w:rFonts w:ascii="Trebuchet MS" w:hAnsi="Trebuchet MS" w:eastAsia="Trebuchet MS" w:cs="Trebuchet MS"/>
                <w:i w:val="0"/>
                <w:iCs w:val="0"/>
                <w:noProof w:val="0"/>
                <w:sz w:val="24"/>
                <w:szCs w:val="24"/>
                <w:lang w:val="en-US"/>
              </w:rPr>
            </w:pPr>
            <w:r w:rsidRPr="1D1B5200" w:rsidR="1D1B5200">
              <w:rPr>
                <w:rFonts w:ascii="Trebuchet MS" w:hAnsi="Trebuchet MS" w:eastAsia="Trebuchet MS" w:cs="Trebuchet MS"/>
                <w:i w:val="0"/>
                <w:iCs w:val="0"/>
                <w:noProof w:val="0"/>
                <w:sz w:val="24"/>
                <w:szCs w:val="24"/>
                <w:lang w:val="en-US"/>
              </w:rPr>
              <w:t xml:space="preserve">Data </w:t>
            </w:r>
            <w:r w:rsidRPr="1D1B5200" w:rsidR="1D1B5200">
              <w:rPr>
                <w:rFonts w:ascii="Trebuchet MS" w:hAnsi="Trebuchet MS" w:eastAsia="Trebuchet MS" w:cs="Trebuchet MS"/>
                <w:i w:val="0"/>
                <w:iCs w:val="0"/>
                <w:noProof w:val="0"/>
                <w:sz w:val="24"/>
                <w:szCs w:val="24"/>
                <w:lang w:val="en-US"/>
              </w:rPr>
              <w:t>cleanup</w:t>
            </w:r>
          </w:p>
          <w:p w:rsidR="73292649" w:rsidP="3F38A710" w:rsidRDefault="73292649" w14:paraId="305215E7" w14:noSpellErr="1" w14:textId="0D92491A">
            <w:pPr>
              <w:pStyle w:val="Normal"/>
              <w:rPr>
                <w:rFonts w:ascii="Trebuchet MS" w:hAnsi="Trebuchet MS" w:eastAsia="Trebuchet MS" w:cs="Trebuchet MS"/>
                <w:i w:val="1"/>
                <w:iCs w:val="1"/>
                <w:noProof w:val="0"/>
                <w:sz w:val="24"/>
                <w:szCs w:val="24"/>
                <w:lang w:val="en-US"/>
              </w:rPr>
            </w:pPr>
            <w:r w:rsidRPr="3F38A710" w:rsidR="3F38A710">
              <w:rPr>
                <w:rFonts w:ascii="Trebuchet MS" w:hAnsi="Trebuchet MS" w:eastAsia="Trebuchet MS" w:cs="Trebuchet MS"/>
                <w:i w:val="1"/>
                <w:iCs w:val="1"/>
                <w:noProof w:val="0"/>
                <w:sz w:val="24"/>
                <w:szCs w:val="24"/>
                <w:lang w:val="en-US"/>
              </w:rPr>
              <w:t>Missing data, outliers, encoding, smoothing data</w:t>
            </w:r>
          </w:p>
        </w:tc>
        <w:tc>
          <w:tcPr>
            <w:tcW w:w="1464" w:type="dxa"/>
            <w:tcMar/>
          </w:tcPr>
          <w:p w:rsidR="3F38A710" w:rsidP="59A1AC1B" w:rsidRDefault="3F38A710" w14:paraId="6C9593DF" w14:textId="05545DD2">
            <w:pPr>
              <w:pStyle w:val="Normal"/>
              <w:rPr>
                <w:rFonts w:ascii="Trebuchet MS" w:hAnsi="Trebuchet MS" w:eastAsia="Trebuchet MS" w:cs="Trebuchet MS"/>
                <w:i w:val="0"/>
                <w:iCs w:val="0"/>
                <w:noProof w:val="0"/>
                <w:sz w:val="24"/>
                <w:szCs w:val="24"/>
                <w:lang w:val="en-US"/>
              </w:rPr>
            </w:pPr>
            <w:r w:rsidRPr="59A1AC1B" w:rsidR="59A1AC1B">
              <w:rPr>
                <w:rFonts w:ascii="Trebuchet MS" w:hAnsi="Trebuchet MS" w:eastAsia="Trebuchet MS" w:cs="Trebuchet MS"/>
                <w:i w:val="0"/>
                <w:iCs w:val="0"/>
                <w:noProof w:val="0"/>
                <w:sz w:val="24"/>
                <w:szCs w:val="24"/>
                <w:lang w:val="en-US"/>
              </w:rPr>
              <w:t>Ragged CSV</w:t>
            </w:r>
          </w:p>
        </w:tc>
      </w:tr>
      <w:tr w:rsidR="73292649" w:rsidTr="5FEA47EC" w14:paraId="2C13E111">
        <w:tc>
          <w:tcPr>
            <w:tcW w:w="525" w:type="dxa"/>
            <w:tcMar/>
          </w:tcPr>
          <w:p w:rsidR="73292649" w:rsidP="13C11261" w:rsidRDefault="73292649" w14:paraId="403BF05A" w14:textId="496CB73D">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5</w:t>
            </w:r>
          </w:p>
        </w:tc>
        <w:tc>
          <w:tcPr>
            <w:tcW w:w="1020" w:type="dxa"/>
            <w:tcMar/>
          </w:tcPr>
          <w:p w:rsidR="73292649" w:rsidP="1D1B5200" w:rsidRDefault="73292649" w14:paraId="62B68076" w14:textId="2899F85A" w14:noSpellErr="1">
            <w:pPr>
              <w:pStyle w:val="Normal"/>
              <w:rPr>
                <w:rFonts w:ascii="Trebuchet MS" w:hAnsi="Trebuchet MS" w:eastAsia="Trebuchet MS" w:cs="Trebuchet MS"/>
                <w:noProof w:val="0"/>
                <w:sz w:val="24"/>
                <w:szCs w:val="24"/>
                <w:lang w:val="en-US"/>
              </w:rPr>
            </w:pPr>
            <w:r w:rsidRPr="1D1B5200" w:rsidR="1D1B5200">
              <w:rPr>
                <w:rFonts w:ascii="Trebuchet MS" w:hAnsi="Trebuchet MS" w:eastAsia="Trebuchet MS" w:cs="Trebuchet MS"/>
                <w:noProof w:val="0"/>
                <w:sz w:val="24"/>
                <w:szCs w:val="24"/>
                <w:lang w:val="en-US"/>
              </w:rPr>
              <w:t>Feb</w:t>
            </w:r>
            <w:r w:rsidRPr="1D1B5200" w:rsidR="1D1B5200">
              <w:rPr>
                <w:rFonts w:ascii="Trebuchet MS" w:hAnsi="Trebuchet MS" w:eastAsia="Trebuchet MS" w:cs="Trebuchet MS"/>
                <w:noProof w:val="0"/>
                <w:sz w:val="24"/>
                <w:szCs w:val="24"/>
                <w:lang w:val="en-US"/>
              </w:rPr>
              <w:t xml:space="preserve"> 27</w:t>
            </w:r>
          </w:p>
        </w:tc>
        <w:tc>
          <w:tcPr>
            <w:tcW w:w="1575" w:type="dxa"/>
            <w:tcMar/>
          </w:tcPr>
          <w:p w:rsidR="1D1B5200" w:rsidP="5FEA47EC" w:rsidRDefault="1D1B5200" w14:paraId="0ED26FEC" w14:textId="3C11BB33">
            <w:pPr>
              <w:pStyle w:val="Normal"/>
              <w:rPr>
                <w:rFonts w:ascii="Trebuchet MS" w:hAnsi="Trebuchet MS" w:eastAsia="Trebuchet MS" w:cs="Trebuchet MS"/>
                <w:noProof w:val="0"/>
                <w:sz w:val="24"/>
                <w:szCs w:val="24"/>
                <w:lang w:val="en-US"/>
              </w:rPr>
            </w:pPr>
            <w:r w:rsidRPr="5FEA47EC" w:rsidR="5FEA47EC">
              <w:rPr>
                <w:rFonts w:ascii="Trebuchet MS" w:hAnsi="Trebuchet MS" w:eastAsia="Trebuchet MS" w:cs="Trebuchet MS"/>
                <w:noProof w:val="0"/>
                <w:sz w:val="24"/>
                <w:szCs w:val="24"/>
                <w:lang w:val="en-US"/>
              </w:rPr>
              <w:t>AtBSwP</w:t>
            </w:r>
          </w:p>
        </w:tc>
        <w:tc>
          <w:tcPr>
            <w:tcW w:w="5640" w:type="dxa"/>
            <w:tcMar/>
          </w:tcPr>
          <w:p w:rsidR="73292649" w:rsidP="3F38A710" w:rsidRDefault="73292649" w14:noSpellErr="1" w14:paraId="4D17FD1B" w14:textId="399093D0">
            <w:pPr>
              <w:pStyle w:val="Normal"/>
              <w:rPr>
                <w:rFonts w:ascii="Trebuchet MS" w:hAnsi="Trebuchet MS" w:eastAsia="Trebuchet MS" w:cs="Trebuchet MS"/>
                <w:i w:val="0"/>
                <w:iCs w:val="0"/>
                <w:noProof w:val="0"/>
                <w:sz w:val="24"/>
                <w:szCs w:val="24"/>
                <w:lang w:val="en-US"/>
              </w:rPr>
            </w:pPr>
            <w:r w:rsidRPr="3F38A710" w:rsidR="3F38A710">
              <w:rPr>
                <w:rFonts w:ascii="Trebuchet MS" w:hAnsi="Trebuchet MS" w:eastAsia="Trebuchet MS" w:cs="Trebuchet MS"/>
                <w:i w:val="0"/>
                <w:iCs w:val="0"/>
                <w:noProof w:val="0"/>
                <w:sz w:val="24"/>
                <w:szCs w:val="24"/>
                <w:lang w:val="en-US"/>
              </w:rPr>
              <w:t>Automation; Reports</w:t>
            </w:r>
          </w:p>
          <w:p w:rsidR="73292649" w:rsidP="3F38A710" w:rsidRDefault="73292649" w14:paraId="1BA49282" w14:noSpellErr="1" w14:textId="0A018113">
            <w:pPr>
              <w:pStyle w:val="Normal"/>
              <w:rPr>
                <w:rFonts w:ascii="Trebuchet MS" w:hAnsi="Trebuchet MS" w:eastAsia="Trebuchet MS" w:cs="Trebuchet MS"/>
                <w:i w:val="1"/>
                <w:iCs w:val="1"/>
                <w:noProof w:val="0"/>
                <w:sz w:val="24"/>
                <w:szCs w:val="24"/>
                <w:lang w:val="en-US"/>
              </w:rPr>
            </w:pPr>
            <w:r w:rsidRPr="3F38A710" w:rsidR="3F38A710">
              <w:rPr>
                <w:rFonts w:ascii="Trebuchet MS" w:hAnsi="Trebuchet MS" w:eastAsia="Trebuchet MS" w:cs="Trebuchet MS"/>
                <w:i w:val="1"/>
                <w:iCs w:val="1"/>
                <w:noProof w:val="0"/>
                <w:sz w:val="24"/>
                <w:szCs w:val="24"/>
                <w:lang w:val="en-US"/>
              </w:rPr>
              <w:t>Create PDFs, HTML; Excel from Python; email</w:t>
            </w:r>
          </w:p>
        </w:tc>
        <w:tc>
          <w:tcPr>
            <w:tcW w:w="1464" w:type="dxa"/>
            <w:tcMar/>
          </w:tcPr>
          <w:p w:rsidR="3F38A710" w:rsidP="3F38A710" w:rsidRDefault="3F38A710" w14:paraId="00D617E4" w14:textId="6883F477">
            <w:pPr>
              <w:pStyle w:val="Normal"/>
              <w:rPr>
                <w:rFonts w:ascii="Trebuchet MS" w:hAnsi="Trebuchet MS" w:eastAsia="Trebuchet MS" w:cs="Trebuchet MS"/>
                <w:i w:val="0"/>
                <w:iCs w:val="0"/>
                <w:noProof w:val="0"/>
                <w:sz w:val="24"/>
                <w:szCs w:val="24"/>
                <w:lang w:val="en-US"/>
              </w:rPr>
            </w:pPr>
          </w:p>
        </w:tc>
      </w:tr>
      <w:tr w:rsidR="73292649" w:rsidTr="5FEA47EC" w14:paraId="7AD02B77">
        <w:tc>
          <w:tcPr>
            <w:tcW w:w="525" w:type="dxa"/>
            <w:tcMar/>
          </w:tcPr>
          <w:p w:rsidR="73292649" w:rsidP="13C11261" w:rsidRDefault="73292649" w14:paraId="42CDD650" w14:textId="78BF8A30">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6</w:t>
            </w:r>
          </w:p>
        </w:tc>
        <w:tc>
          <w:tcPr>
            <w:tcW w:w="1020" w:type="dxa"/>
            <w:tcMar/>
          </w:tcPr>
          <w:p w:rsidR="73292649" w:rsidP="13C11261" w:rsidRDefault="73292649" w14:paraId="42EA0BCB" w14:noSpellErr="1" w14:textId="256686F4">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Mar 6</w:t>
            </w:r>
          </w:p>
        </w:tc>
        <w:tc>
          <w:tcPr>
            <w:tcW w:w="1575" w:type="dxa"/>
            <w:tcMar/>
          </w:tcPr>
          <w:p w:rsidR="1D1B5200" w:rsidP="1D1B5200" w:rsidRDefault="1D1B5200" w14:paraId="3A879401" w14:textId="380F9D44">
            <w:pPr>
              <w:pStyle w:val="Normal"/>
              <w:rPr>
                <w:rFonts w:ascii="Trebuchet MS" w:hAnsi="Trebuchet MS" w:eastAsia="Trebuchet MS" w:cs="Trebuchet MS"/>
                <w:i w:val="0"/>
                <w:iCs w:val="0"/>
                <w:noProof w:val="0"/>
                <w:sz w:val="24"/>
                <w:szCs w:val="24"/>
                <w:lang w:val="en-US"/>
              </w:rPr>
            </w:pPr>
          </w:p>
        </w:tc>
        <w:tc>
          <w:tcPr>
            <w:tcW w:w="5640" w:type="dxa"/>
            <w:tcMar/>
          </w:tcPr>
          <w:p w:rsidR="73292649" w:rsidP="3F38A710" w:rsidRDefault="73292649" w14:noSpellErr="1" w14:paraId="50A60B53" w14:textId="525D445F">
            <w:pPr>
              <w:pStyle w:val="Normal"/>
              <w:rPr>
                <w:rFonts w:ascii="Trebuchet MS" w:hAnsi="Trebuchet MS" w:eastAsia="Trebuchet MS" w:cs="Trebuchet MS"/>
                <w:i w:val="0"/>
                <w:iCs w:val="0"/>
                <w:noProof w:val="0"/>
                <w:sz w:val="28"/>
                <w:szCs w:val="28"/>
                <w:lang w:val="en-US"/>
              </w:rPr>
            </w:pPr>
            <w:r w:rsidRPr="3F38A710" w:rsidR="3F38A710">
              <w:rPr>
                <w:rFonts w:ascii="Trebuchet MS" w:hAnsi="Trebuchet MS" w:eastAsia="Trebuchet MS" w:cs="Trebuchet MS"/>
                <w:i w:val="0"/>
                <w:iCs w:val="0"/>
                <w:noProof w:val="0"/>
                <w:sz w:val="24"/>
                <w:szCs w:val="24"/>
                <w:lang w:val="en-US"/>
              </w:rPr>
              <w:t>Project</w:t>
            </w:r>
            <w:r w:rsidRPr="3F38A710" w:rsidR="3F38A710">
              <w:rPr>
                <w:rFonts w:ascii="Trebuchet MS" w:hAnsi="Trebuchet MS" w:eastAsia="Trebuchet MS" w:cs="Trebuchet MS"/>
                <w:i w:val="0"/>
                <w:iCs w:val="0"/>
                <w:noProof w:val="0"/>
                <w:sz w:val="24"/>
                <w:szCs w:val="24"/>
                <w:lang w:val="en-US"/>
              </w:rPr>
              <w:t xml:space="preserve"> 1 presentations: data characterization</w:t>
            </w:r>
          </w:p>
          <w:p w:rsidR="73292649" w:rsidP="3F38A710" w:rsidRDefault="73292649" w14:paraId="5C50DD00" w14:noSpellErr="1" w14:textId="7FD6ACAC">
            <w:pPr>
              <w:pStyle w:val="Normal"/>
              <w:rPr>
                <w:rFonts w:ascii="Trebuchet MS" w:hAnsi="Trebuchet MS" w:eastAsia="Trebuchet MS" w:cs="Trebuchet MS"/>
                <w:i w:val="0"/>
                <w:iCs w:val="0"/>
                <w:noProof w:val="0"/>
                <w:sz w:val="24"/>
                <w:szCs w:val="24"/>
                <w:lang w:val="en-US"/>
              </w:rPr>
            </w:pPr>
            <w:r w:rsidRPr="3F38A710" w:rsidR="3F38A710">
              <w:rPr>
                <w:rFonts w:ascii="Trebuchet MS" w:hAnsi="Trebuchet MS" w:eastAsia="Trebuchet MS" w:cs="Trebuchet MS"/>
                <w:i w:val="0"/>
                <w:iCs w:val="0"/>
                <w:noProof w:val="0"/>
                <w:sz w:val="24"/>
                <w:szCs w:val="24"/>
                <w:lang w:val="en-US"/>
              </w:rPr>
              <w:t>Submit proposal on (week 4 – 1 day)</w:t>
            </w:r>
          </w:p>
        </w:tc>
        <w:tc>
          <w:tcPr>
            <w:tcW w:w="1464" w:type="dxa"/>
            <w:tcMar/>
          </w:tcPr>
          <w:p w:rsidR="3F38A710" w:rsidP="7B9927D6" w:rsidRDefault="3F38A710" w14:paraId="72484B9E" w14:noSpellErr="1" w14:textId="36F1B409">
            <w:pPr>
              <w:pStyle w:val="Normal"/>
              <w:rPr>
                <w:rFonts w:ascii="Trebuchet MS" w:hAnsi="Trebuchet MS" w:eastAsia="Trebuchet MS" w:cs="Trebuchet MS"/>
                <w:i w:val="0"/>
                <w:iCs w:val="0"/>
                <w:noProof w:val="0"/>
                <w:sz w:val="24"/>
                <w:szCs w:val="24"/>
                <w:lang w:val="en-US"/>
              </w:rPr>
            </w:pPr>
            <w:r w:rsidRPr="7B9927D6" w:rsidR="7B9927D6">
              <w:rPr>
                <w:rFonts w:ascii="Trebuchet MS" w:hAnsi="Trebuchet MS" w:eastAsia="Trebuchet MS" w:cs="Trebuchet MS"/>
                <w:i w:val="0"/>
                <w:iCs w:val="0"/>
                <w:noProof w:val="0"/>
                <w:sz w:val="24"/>
                <w:szCs w:val="24"/>
                <w:lang w:val="en-US"/>
              </w:rPr>
              <w:t>Nothing</w:t>
            </w:r>
          </w:p>
        </w:tc>
      </w:tr>
      <w:tr w:rsidR="73292649" w:rsidTr="5FEA47EC" w14:paraId="45E7AA03">
        <w:tc>
          <w:tcPr>
            <w:tcW w:w="525" w:type="dxa"/>
            <w:tcMar/>
          </w:tcPr>
          <w:p w:rsidR="73292649" w:rsidP="13C11261" w:rsidRDefault="73292649" w14:paraId="36D13C6A" w14:textId="7ECB8127">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7</w:t>
            </w:r>
          </w:p>
        </w:tc>
        <w:tc>
          <w:tcPr>
            <w:tcW w:w="1020" w:type="dxa"/>
            <w:tcMar/>
          </w:tcPr>
          <w:p w:rsidR="73292649" w:rsidP="13C11261" w:rsidRDefault="73292649" w14:paraId="5F71343A" w14:noSpellErr="1" w14:textId="3E641694">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Mar 13</w:t>
            </w:r>
          </w:p>
        </w:tc>
        <w:tc>
          <w:tcPr>
            <w:tcW w:w="1575" w:type="dxa"/>
            <w:tcMar/>
          </w:tcPr>
          <w:p w:rsidR="1D1B5200" w:rsidP="3F38A710" w:rsidRDefault="1D1B5200" w14:paraId="6CB95394" w14:textId="7626CD0F">
            <w:pPr>
              <w:pStyle w:val="Normal"/>
              <w:rPr>
                <w:rFonts w:ascii="Trebuchet MS" w:hAnsi="Trebuchet MS" w:eastAsia="Trebuchet MS" w:cs="Trebuchet MS"/>
                <w:i w:val="0"/>
                <w:iCs w:val="0"/>
                <w:noProof w:val="0"/>
                <w:sz w:val="24"/>
                <w:szCs w:val="24"/>
                <w:lang w:val="en-US"/>
              </w:rPr>
            </w:pPr>
            <w:proofErr w:type="spellStart"/>
            <w:r w:rsidRPr="3F38A710" w:rsidR="3F38A710">
              <w:rPr>
                <w:rFonts w:ascii="Trebuchet MS" w:hAnsi="Trebuchet MS" w:eastAsia="Trebuchet MS" w:cs="Trebuchet MS"/>
                <w:i w:val="0"/>
                <w:iCs w:val="0"/>
                <w:noProof w:val="0"/>
                <w:sz w:val="24"/>
                <w:szCs w:val="24"/>
                <w:lang w:val="en-US"/>
              </w:rPr>
              <w:t>ItP</w:t>
            </w:r>
            <w:proofErr w:type="spellEnd"/>
            <w:r w:rsidRPr="3F38A710" w:rsidR="3F38A710">
              <w:rPr>
                <w:rFonts w:ascii="Trebuchet MS" w:hAnsi="Trebuchet MS" w:eastAsia="Trebuchet MS" w:cs="Trebuchet MS"/>
                <w:i w:val="0"/>
                <w:iCs w:val="0"/>
                <w:noProof w:val="0"/>
                <w:sz w:val="24"/>
                <w:szCs w:val="24"/>
                <w:lang w:val="en-US"/>
              </w:rPr>
              <w:t xml:space="preserve"> </w:t>
            </w:r>
            <w:proofErr w:type="spellStart"/>
            <w:r w:rsidRPr="3F38A710" w:rsidR="3F38A710">
              <w:rPr>
                <w:rFonts w:ascii="Trebuchet MS" w:hAnsi="Trebuchet MS" w:eastAsia="Trebuchet MS" w:cs="Trebuchet MS"/>
                <w:i w:val="0"/>
                <w:iCs w:val="0"/>
                <w:noProof w:val="0"/>
                <w:sz w:val="24"/>
                <w:szCs w:val="24"/>
                <w:lang w:val="en-US"/>
              </w:rPr>
              <w:t>ch</w:t>
            </w:r>
            <w:proofErr w:type="spellEnd"/>
            <w:r w:rsidRPr="3F38A710" w:rsidR="3F38A710">
              <w:rPr>
                <w:rFonts w:ascii="Trebuchet MS" w:hAnsi="Trebuchet MS" w:eastAsia="Trebuchet MS" w:cs="Trebuchet MS"/>
                <w:i w:val="0"/>
                <w:iCs w:val="0"/>
                <w:noProof w:val="0"/>
                <w:sz w:val="24"/>
                <w:szCs w:val="24"/>
                <w:lang w:val="en-US"/>
              </w:rPr>
              <w:t xml:space="preserve"> 1</w:t>
            </w:r>
          </w:p>
        </w:tc>
        <w:tc>
          <w:tcPr>
            <w:tcW w:w="5640" w:type="dxa"/>
            <w:tcMar/>
          </w:tcPr>
          <w:p w:rsidR="73292649" w:rsidP="13C11261" w:rsidRDefault="73292649" w14:paraId="6E26201A" w14:noSpellErr="1" w14:textId="3D92B87D">
            <w:pPr>
              <w:pStyle w:val="Normal"/>
              <w:rPr>
                <w:rFonts w:ascii="Trebuchet MS" w:hAnsi="Trebuchet MS" w:eastAsia="Trebuchet MS" w:cs="Trebuchet MS"/>
                <w:i w:val="0"/>
                <w:iCs w:val="0"/>
                <w:noProof w:val="0"/>
                <w:sz w:val="24"/>
                <w:szCs w:val="24"/>
                <w:lang w:val="en-US"/>
              </w:rPr>
            </w:pPr>
            <w:r w:rsidRPr="13C11261" w:rsidR="13C11261">
              <w:rPr>
                <w:rFonts w:ascii="Trebuchet MS" w:hAnsi="Trebuchet MS" w:eastAsia="Trebuchet MS" w:cs="Trebuchet MS"/>
                <w:i w:val="0"/>
                <w:iCs w:val="0"/>
                <w:noProof w:val="0"/>
                <w:sz w:val="24"/>
                <w:szCs w:val="24"/>
                <w:lang w:val="en-US"/>
              </w:rPr>
              <w:t>Math</w:t>
            </w:r>
          </w:p>
          <w:p w:rsidR="73292649" w:rsidP="13C11261" w:rsidRDefault="73292649" w14:paraId="7906DD48" w14:noSpellErr="1" w14:textId="7CA9C134">
            <w:pPr>
              <w:pStyle w:val="Normal"/>
              <w:rPr>
                <w:rFonts w:ascii="Trebuchet MS" w:hAnsi="Trebuchet MS" w:eastAsia="Trebuchet MS" w:cs="Trebuchet MS"/>
                <w:i w:val="1"/>
                <w:iCs w:val="1"/>
                <w:noProof w:val="0"/>
                <w:sz w:val="24"/>
                <w:szCs w:val="24"/>
                <w:lang w:val="en-US"/>
              </w:rPr>
            </w:pPr>
            <w:r w:rsidRPr="13C11261" w:rsidR="13C11261">
              <w:rPr>
                <w:rFonts w:ascii="Trebuchet MS" w:hAnsi="Trebuchet MS" w:eastAsia="Trebuchet MS" w:cs="Trebuchet MS"/>
                <w:i w:val="1"/>
                <w:iCs w:val="1"/>
                <w:noProof w:val="0"/>
                <w:sz w:val="24"/>
                <w:szCs w:val="24"/>
                <w:lang w:val="en-US"/>
              </w:rPr>
              <w:t xml:space="preserve">Statistics, </w:t>
            </w:r>
            <w:r w:rsidRPr="13C11261" w:rsidR="13C11261">
              <w:rPr>
                <w:rFonts w:ascii="Trebuchet MS" w:hAnsi="Trebuchet MS" w:eastAsia="Trebuchet MS" w:cs="Trebuchet MS"/>
                <w:i w:val="1"/>
                <w:iCs w:val="1"/>
                <w:noProof w:val="0"/>
                <w:sz w:val="24"/>
                <w:szCs w:val="24"/>
                <w:lang w:val="en-US"/>
              </w:rPr>
              <w:t>Probability</w:t>
            </w:r>
          </w:p>
        </w:tc>
        <w:tc>
          <w:tcPr>
            <w:tcW w:w="1464" w:type="dxa"/>
            <w:tcMar/>
          </w:tcPr>
          <w:p w:rsidR="3F38A710" w:rsidP="7B9927D6" w:rsidRDefault="3F38A710" w14:paraId="56A04E4B" w14:noSpellErr="1" w14:textId="4C5ABE96">
            <w:pPr>
              <w:pStyle w:val="Normal"/>
              <w:rPr>
                <w:rFonts w:ascii="Trebuchet MS" w:hAnsi="Trebuchet MS" w:eastAsia="Trebuchet MS" w:cs="Trebuchet MS"/>
                <w:i w:val="0"/>
                <w:iCs w:val="0"/>
                <w:noProof w:val="0"/>
                <w:sz w:val="24"/>
                <w:szCs w:val="24"/>
                <w:lang w:val="en-US"/>
              </w:rPr>
            </w:pPr>
            <w:r w:rsidRPr="7B9927D6" w:rsidR="7B9927D6">
              <w:rPr>
                <w:rFonts w:ascii="Trebuchet MS" w:hAnsi="Trebuchet MS" w:eastAsia="Trebuchet MS" w:cs="Trebuchet MS"/>
                <w:i w:val="0"/>
                <w:iCs w:val="0"/>
                <w:noProof w:val="0"/>
                <w:sz w:val="24"/>
                <w:szCs w:val="24"/>
                <w:lang w:val="en-US"/>
              </w:rPr>
              <w:t>Dice roll</w:t>
            </w:r>
          </w:p>
        </w:tc>
      </w:tr>
      <w:tr w:rsidR="73292649" w:rsidTr="5FEA47EC" w14:paraId="6238F4B9">
        <w:tc>
          <w:tcPr>
            <w:tcW w:w="525" w:type="dxa"/>
            <w:tcMar/>
          </w:tcPr>
          <w:p w:rsidR="73292649" w:rsidP="13C11261" w:rsidRDefault="73292649" w14:paraId="4BC32E14" w14:textId="74CCBA32">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8</w:t>
            </w:r>
          </w:p>
        </w:tc>
        <w:tc>
          <w:tcPr>
            <w:tcW w:w="1020" w:type="dxa"/>
            <w:tcMar/>
          </w:tcPr>
          <w:p w:rsidR="73292649" w:rsidP="13C11261" w:rsidRDefault="73292649" w14:paraId="25938DAC" w14:noSpellErr="1" w14:textId="17C9A5E5">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Mar 20</w:t>
            </w:r>
          </w:p>
        </w:tc>
        <w:tc>
          <w:tcPr>
            <w:tcW w:w="1575" w:type="dxa"/>
            <w:tcMar/>
          </w:tcPr>
          <w:p w:rsidR="1D1B5200" w:rsidP="1D1B5200" w:rsidRDefault="1D1B5200" w14:paraId="465046E9" w14:textId="7ABB4002">
            <w:pPr>
              <w:pStyle w:val="Normal"/>
              <w:rPr>
                <w:rFonts w:ascii="Trebuchet MS" w:hAnsi="Trebuchet MS" w:eastAsia="Trebuchet MS" w:cs="Trebuchet MS"/>
                <w:i w:val="0"/>
                <w:iCs w:val="0"/>
                <w:noProof w:val="0"/>
                <w:sz w:val="24"/>
                <w:szCs w:val="24"/>
                <w:lang w:val="en-US"/>
              </w:rPr>
            </w:pPr>
          </w:p>
        </w:tc>
        <w:tc>
          <w:tcPr>
            <w:tcW w:w="5640" w:type="dxa"/>
            <w:tcMar/>
          </w:tcPr>
          <w:p w:rsidR="73292649" w:rsidP="1D1B5200" w:rsidRDefault="73292649" w14:paraId="36D9D379" w14:textId="5402CEB8" w14:noSpellErr="1">
            <w:pPr>
              <w:pStyle w:val="Normal"/>
              <w:rPr>
                <w:rFonts w:ascii="Trebuchet MS" w:hAnsi="Trebuchet MS" w:eastAsia="Trebuchet MS" w:cs="Trebuchet MS"/>
                <w:i w:val="0"/>
                <w:iCs w:val="0"/>
                <w:noProof w:val="0"/>
                <w:sz w:val="28"/>
                <w:szCs w:val="28"/>
                <w:lang w:val="en-US"/>
              </w:rPr>
            </w:pPr>
            <w:r w:rsidRPr="1D1B5200" w:rsidR="1D1B5200">
              <w:rPr>
                <w:rFonts w:ascii="Trebuchet MS" w:hAnsi="Trebuchet MS" w:eastAsia="Trebuchet MS" w:cs="Trebuchet MS"/>
                <w:i w:val="0"/>
                <w:iCs w:val="0"/>
                <w:noProof w:val="0"/>
                <w:sz w:val="24"/>
                <w:szCs w:val="24"/>
                <w:lang w:val="en-US"/>
              </w:rPr>
              <w:t>No class – Spring Break</w:t>
            </w:r>
          </w:p>
        </w:tc>
        <w:tc>
          <w:tcPr>
            <w:tcW w:w="1464" w:type="dxa"/>
            <w:tcMar/>
          </w:tcPr>
          <w:p w:rsidR="3F38A710" w:rsidP="7B9927D6" w:rsidRDefault="3F38A710" w14:paraId="33ABB7AE" w14:noSpellErr="1" w14:textId="085ED9F4">
            <w:pPr>
              <w:pStyle w:val="Normal"/>
              <w:rPr>
                <w:rFonts w:ascii="Trebuchet MS" w:hAnsi="Trebuchet MS" w:eastAsia="Trebuchet MS" w:cs="Trebuchet MS"/>
                <w:i w:val="0"/>
                <w:iCs w:val="0"/>
                <w:noProof w:val="0"/>
                <w:sz w:val="24"/>
                <w:szCs w:val="24"/>
                <w:lang w:val="en-US"/>
              </w:rPr>
            </w:pPr>
            <w:r w:rsidRPr="7B9927D6" w:rsidR="7B9927D6">
              <w:rPr>
                <w:rFonts w:ascii="Trebuchet MS" w:hAnsi="Trebuchet MS" w:eastAsia="Trebuchet MS" w:cs="Trebuchet MS"/>
                <w:i w:val="0"/>
                <w:iCs w:val="0"/>
                <w:noProof w:val="0"/>
                <w:sz w:val="24"/>
                <w:szCs w:val="24"/>
                <w:lang w:val="en-US"/>
              </w:rPr>
              <w:t>Nothing</w:t>
            </w:r>
          </w:p>
        </w:tc>
      </w:tr>
      <w:tr w:rsidR="73292649" w:rsidTr="5FEA47EC" w14:paraId="0DC38BB0">
        <w:tc>
          <w:tcPr>
            <w:tcW w:w="525" w:type="dxa"/>
            <w:tcMar/>
          </w:tcPr>
          <w:p w:rsidR="73292649" w:rsidP="13C11261" w:rsidRDefault="73292649" w14:paraId="058E4B04" w14:textId="6C08411A">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9</w:t>
            </w:r>
          </w:p>
        </w:tc>
        <w:tc>
          <w:tcPr>
            <w:tcW w:w="1020" w:type="dxa"/>
            <w:tcMar/>
          </w:tcPr>
          <w:p w:rsidR="73292649" w:rsidP="13C11261" w:rsidRDefault="73292649" w14:paraId="70FC6509" w14:noSpellErr="1" w14:textId="310E9527">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Mar 27</w:t>
            </w:r>
          </w:p>
        </w:tc>
        <w:tc>
          <w:tcPr>
            <w:tcW w:w="1575" w:type="dxa"/>
            <w:tcMar/>
          </w:tcPr>
          <w:p w:rsidR="1D1B5200" w:rsidP="7B9927D6" w:rsidRDefault="1D1B5200" w14:paraId="436269D1" w14:textId="732B783D">
            <w:pPr>
              <w:pStyle w:val="Normal"/>
              <w:rPr>
                <w:rFonts w:ascii="Trebuchet MS" w:hAnsi="Trebuchet MS" w:eastAsia="Trebuchet MS" w:cs="Trebuchet MS"/>
                <w:i w:val="0"/>
                <w:iCs w:val="0"/>
                <w:noProof w:val="0"/>
                <w:sz w:val="24"/>
                <w:szCs w:val="24"/>
                <w:lang w:val="en-US"/>
              </w:rPr>
            </w:pPr>
          </w:p>
        </w:tc>
        <w:tc>
          <w:tcPr>
            <w:tcW w:w="5640" w:type="dxa"/>
            <w:tcMar/>
          </w:tcPr>
          <w:p w:rsidR="73292649" w:rsidP="3637DF39" w:rsidRDefault="73292649" w14:paraId="32B57A1E" w14:textId="173ACDA6">
            <w:pPr>
              <w:pStyle w:val="Normal"/>
              <w:bidi w:val="0"/>
              <w:spacing w:before="0" w:beforeAutospacing="off" w:after="0" w:afterAutospacing="off" w:line="259" w:lineRule="auto"/>
              <w:ind w:left="0" w:right="0"/>
              <w:jc w:val="left"/>
              <w:rPr>
                <w:rFonts w:ascii="Trebuchet MS" w:hAnsi="Trebuchet MS" w:eastAsia="Trebuchet MS" w:cs="Trebuchet MS"/>
                <w:i w:val="1"/>
                <w:iCs w:val="1"/>
                <w:noProof w:val="0"/>
                <w:sz w:val="24"/>
                <w:szCs w:val="24"/>
                <w:lang w:val="en-US"/>
              </w:rPr>
            </w:pPr>
            <w:r w:rsidRPr="3637DF39" w:rsidR="3637DF39">
              <w:rPr>
                <w:rFonts w:ascii="Trebuchet MS" w:hAnsi="Trebuchet MS" w:eastAsia="Trebuchet MS" w:cs="Trebuchet MS"/>
                <w:i w:val="0"/>
                <w:iCs w:val="0"/>
                <w:noProof w:val="0"/>
                <w:sz w:val="24"/>
                <w:szCs w:val="24"/>
                <w:lang w:val="en-US"/>
              </w:rPr>
              <w:t>Time series analysis</w:t>
            </w:r>
            <w:r w:rsidRPr="3637DF39" w:rsidR="3637DF39">
              <w:rPr>
                <w:rFonts w:ascii="Trebuchet MS" w:hAnsi="Trebuchet MS" w:eastAsia="Trebuchet MS" w:cs="Trebuchet MS"/>
                <w:i w:val="0"/>
                <w:iCs w:val="0"/>
                <w:noProof w:val="0"/>
                <w:sz w:val="24"/>
                <w:szCs w:val="24"/>
                <w:lang w:val="en-US"/>
              </w:rPr>
              <w:t>; linear regression</w:t>
            </w:r>
          </w:p>
        </w:tc>
        <w:tc>
          <w:tcPr>
            <w:tcW w:w="1464" w:type="dxa"/>
            <w:tcMar/>
          </w:tcPr>
          <w:p w:rsidR="3F38A710" w:rsidP="7B9927D6" w:rsidRDefault="3F38A710" w14:paraId="3A52FF83" w14:noSpellErr="1" w14:textId="02C6D8D5">
            <w:pPr>
              <w:pStyle w:val="Normal"/>
              <w:rPr>
                <w:rFonts w:ascii="Trebuchet MS" w:hAnsi="Trebuchet MS" w:eastAsia="Trebuchet MS" w:cs="Trebuchet MS"/>
                <w:i w:val="0"/>
                <w:iCs w:val="0"/>
                <w:noProof w:val="0"/>
                <w:sz w:val="24"/>
                <w:szCs w:val="24"/>
                <w:lang w:val="en-US"/>
              </w:rPr>
            </w:pPr>
            <w:r w:rsidRPr="7B9927D6" w:rsidR="7B9927D6">
              <w:rPr>
                <w:rFonts w:ascii="Trebuchet MS" w:hAnsi="Trebuchet MS" w:eastAsia="Trebuchet MS" w:cs="Trebuchet MS"/>
                <w:i w:val="0"/>
                <w:iCs w:val="0"/>
                <w:noProof w:val="0"/>
                <w:sz w:val="24"/>
                <w:szCs w:val="24"/>
                <w:lang w:val="en-US"/>
              </w:rPr>
              <w:t>imputation</w:t>
            </w:r>
          </w:p>
        </w:tc>
      </w:tr>
      <w:tr w:rsidR="73292649" w:rsidTr="5FEA47EC" w14:paraId="69CBFBBF">
        <w:tc>
          <w:tcPr>
            <w:tcW w:w="525" w:type="dxa"/>
            <w:tcMar/>
          </w:tcPr>
          <w:p w:rsidR="73292649" w:rsidP="13C11261" w:rsidRDefault="73292649" w14:paraId="73BA0162" w14:textId="40D29F1A">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10</w:t>
            </w:r>
          </w:p>
        </w:tc>
        <w:tc>
          <w:tcPr>
            <w:tcW w:w="1020" w:type="dxa"/>
            <w:tcMar/>
          </w:tcPr>
          <w:p w:rsidR="73292649" w:rsidP="13C11261" w:rsidRDefault="73292649" w14:paraId="20D9C0BC" w14:noSpellErr="1" w14:textId="012DAF62">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Apr 3</w:t>
            </w:r>
          </w:p>
        </w:tc>
        <w:tc>
          <w:tcPr>
            <w:tcW w:w="1575" w:type="dxa"/>
            <w:tcMar/>
          </w:tcPr>
          <w:p w:rsidR="1D1B5200" w:rsidP="6ADFB2FB" w:rsidRDefault="1D1B5200" w14:paraId="28277602" w14:textId="7A8F0EA7">
            <w:pPr>
              <w:pStyle w:val="Normal"/>
              <w:rPr>
                <w:rFonts w:ascii="Trebuchet MS" w:hAnsi="Trebuchet MS" w:eastAsia="Trebuchet MS" w:cs="Trebuchet MS"/>
                <w:i w:val="0"/>
                <w:iCs w:val="0"/>
                <w:noProof w:val="0"/>
                <w:sz w:val="24"/>
                <w:szCs w:val="24"/>
                <w:lang w:val="en-US"/>
              </w:rPr>
            </w:pPr>
          </w:p>
        </w:tc>
        <w:tc>
          <w:tcPr>
            <w:tcW w:w="5640" w:type="dxa"/>
            <w:tcMar/>
          </w:tcPr>
          <w:p w:rsidR="73292649" w:rsidP="2A9C3E6C" w:rsidRDefault="73292649" w14:paraId="2B21B404" w14:noSpellErr="1" w14:textId="6D6B85E3">
            <w:pPr>
              <w:pStyle w:val="Normal"/>
              <w:bidi w:val="0"/>
              <w:spacing w:before="0" w:beforeAutospacing="off" w:after="0" w:afterAutospacing="off" w:line="259" w:lineRule="auto"/>
              <w:ind w:left="0" w:right="0"/>
              <w:jc w:val="left"/>
              <w:rPr>
                <w:rFonts w:ascii="Trebuchet MS" w:hAnsi="Trebuchet MS" w:eastAsia="Trebuchet MS" w:cs="Trebuchet MS"/>
                <w:i w:val="0"/>
                <w:iCs w:val="0"/>
                <w:noProof w:val="0"/>
                <w:sz w:val="24"/>
                <w:szCs w:val="24"/>
                <w:lang w:val="en-US"/>
              </w:rPr>
            </w:pPr>
            <w:r w:rsidRPr="2A9C3E6C" w:rsidR="2A9C3E6C">
              <w:rPr>
                <w:rFonts w:ascii="Trebuchet MS" w:hAnsi="Trebuchet MS" w:eastAsia="Trebuchet MS" w:cs="Trebuchet MS"/>
                <w:i w:val="0"/>
                <w:iCs w:val="0"/>
                <w:noProof w:val="0"/>
                <w:sz w:val="24"/>
                <w:szCs w:val="24"/>
                <w:lang w:val="en-US"/>
              </w:rPr>
              <w:t>Clustering</w:t>
            </w:r>
            <w:r w:rsidRPr="2A9C3E6C" w:rsidR="2A9C3E6C">
              <w:rPr>
                <w:rFonts w:ascii="Trebuchet MS" w:hAnsi="Trebuchet MS" w:eastAsia="Trebuchet MS" w:cs="Trebuchet MS"/>
                <w:i w:val="0"/>
                <w:iCs w:val="0"/>
                <w:noProof w:val="0"/>
                <w:sz w:val="24"/>
                <w:szCs w:val="24"/>
                <w:lang w:val="en-US"/>
              </w:rPr>
              <w:t>; regression</w:t>
            </w:r>
          </w:p>
          <w:p w:rsidR="73292649" w:rsidP="2A9C3E6C" w:rsidRDefault="73292649" w14:paraId="14B3ECAF" w14:textId="154D447F">
            <w:pPr>
              <w:pStyle w:val="Normal"/>
              <w:bidi w:val="0"/>
              <w:spacing w:before="0" w:beforeAutospacing="off" w:after="0" w:afterAutospacing="off" w:line="259" w:lineRule="auto"/>
              <w:ind w:left="0" w:right="0"/>
              <w:jc w:val="left"/>
              <w:rPr>
                <w:rFonts w:ascii="Trebuchet MS" w:hAnsi="Trebuchet MS" w:eastAsia="Trebuchet MS" w:cs="Trebuchet MS"/>
                <w:i w:val="1"/>
                <w:iCs w:val="1"/>
                <w:noProof w:val="0"/>
                <w:sz w:val="24"/>
                <w:szCs w:val="24"/>
                <w:lang w:val="en-US"/>
              </w:rPr>
            </w:pPr>
            <w:r w:rsidRPr="2A9C3E6C" w:rsidR="2A9C3E6C">
              <w:rPr>
                <w:rFonts w:ascii="Trebuchet MS" w:hAnsi="Trebuchet MS" w:eastAsia="Trebuchet MS" w:cs="Trebuchet MS"/>
                <w:i w:val="1"/>
                <w:iCs w:val="1"/>
                <w:noProof w:val="0"/>
                <w:sz w:val="24"/>
                <w:szCs w:val="24"/>
                <w:lang w:val="en-US"/>
              </w:rPr>
              <w:t xml:space="preserve">K-means, </w:t>
            </w:r>
            <w:r w:rsidRPr="2A9C3E6C" w:rsidR="2A9C3E6C">
              <w:rPr>
                <w:rFonts w:ascii="Trebuchet MS" w:hAnsi="Trebuchet MS" w:eastAsia="Trebuchet MS" w:cs="Trebuchet MS"/>
                <w:i w:val="1"/>
                <w:iCs w:val="1"/>
                <w:noProof w:val="0"/>
                <w:sz w:val="24"/>
                <w:szCs w:val="24"/>
                <w:lang w:val="en-US"/>
              </w:rPr>
              <w:t xml:space="preserve">linear regression; </w:t>
            </w:r>
            <w:r w:rsidRPr="2A9C3E6C" w:rsidR="2A9C3E6C">
              <w:rPr>
                <w:rFonts w:ascii="Trebuchet MS" w:hAnsi="Trebuchet MS" w:eastAsia="Trebuchet MS" w:cs="Trebuchet MS"/>
                <w:i w:val="1"/>
                <w:iCs w:val="1"/>
                <w:noProof w:val="0"/>
                <w:sz w:val="24"/>
                <w:szCs w:val="24"/>
                <w:lang w:val="en-US"/>
              </w:rPr>
              <w:t>document</w:t>
            </w:r>
            <w:r w:rsidRPr="2A9C3E6C" w:rsidR="2A9C3E6C">
              <w:rPr>
                <w:rFonts w:ascii="Trebuchet MS" w:hAnsi="Trebuchet MS" w:eastAsia="Trebuchet MS" w:cs="Trebuchet MS"/>
                <w:i w:val="1"/>
                <w:iCs w:val="1"/>
                <w:noProof w:val="0"/>
                <w:sz w:val="24"/>
                <w:szCs w:val="24"/>
                <w:lang w:val="en-US"/>
              </w:rPr>
              <w:t xml:space="preserve"> analysis</w:t>
            </w:r>
          </w:p>
        </w:tc>
        <w:tc>
          <w:tcPr>
            <w:tcW w:w="1464" w:type="dxa"/>
            <w:tcMar/>
          </w:tcPr>
          <w:p w:rsidR="3F38A710" w:rsidP="3F38A710" w:rsidRDefault="3F38A710" w14:paraId="126A380F" w14:textId="0746BF20">
            <w:pPr>
              <w:pStyle w:val="Normal"/>
              <w:rPr>
                <w:rFonts w:ascii="Trebuchet MS" w:hAnsi="Trebuchet MS" w:eastAsia="Trebuchet MS" w:cs="Trebuchet MS"/>
                <w:i w:val="0"/>
                <w:iCs w:val="0"/>
                <w:noProof w:val="0"/>
                <w:sz w:val="24"/>
                <w:szCs w:val="24"/>
                <w:lang w:val="en-US"/>
              </w:rPr>
            </w:pPr>
          </w:p>
        </w:tc>
      </w:tr>
      <w:tr w:rsidR="73292649" w:rsidTr="5FEA47EC" w14:paraId="401C86EB">
        <w:tc>
          <w:tcPr>
            <w:tcW w:w="525" w:type="dxa"/>
            <w:tcMar/>
          </w:tcPr>
          <w:p w:rsidR="73292649" w:rsidP="13C11261" w:rsidRDefault="73292649" w14:paraId="0702EA5C" w14:textId="1977C4D8">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11</w:t>
            </w:r>
          </w:p>
        </w:tc>
        <w:tc>
          <w:tcPr>
            <w:tcW w:w="1020" w:type="dxa"/>
            <w:tcMar/>
          </w:tcPr>
          <w:p w:rsidR="73292649" w:rsidP="13C11261" w:rsidRDefault="73292649" w14:paraId="6361A4AB" w14:noSpellErr="1" w14:textId="6B901DD0">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Apr 10</w:t>
            </w:r>
          </w:p>
        </w:tc>
        <w:tc>
          <w:tcPr>
            <w:tcW w:w="1575" w:type="dxa"/>
            <w:tcMar/>
          </w:tcPr>
          <w:p w:rsidR="1D1B5200" w:rsidP="6ADFB2FB" w:rsidRDefault="1D1B5200" w14:paraId="58668C03" w14:textId="4D7B2F65">
            <w:pPr>
              <w:pStyle w:val="Normal"/>
              <w:rPr>
                <w:rFonts w:ascii="Trebuchet MS" w:hAnsi="Trebuchet MS" w:eastAsia="Trebuchet MS" w:cs="Trebuchet MS"/>
                <w:i w:val="0"/>
                <w:iCs w:val="0"/>
                <w:noProof w:val="0"/>
                <w:sz w:val="24"/>
                <w:szCs w:val="24"/>
                <w:lang w:val="en-US"/>
              </w:rPr>
            </w:pPr>
          </w:p>
        </w:tc>
        <w:tc>
          <w:tcPr>
            <w:tcW w:w="5640" w:type="dxa"/>
            <w:tcMar/>
          </w:tcPr>
          <w:p w:rsidR="73292649" w:rsidP="2A9C3E6C" w:rsidRDefault="73292649" w14:paraId="1B62DB87" w14:noSpellErr="1" w14:textId="769F1864">
            <w:pPr>
              <w:pStyle w:val="Normal"/>
              <w:rPr>
                <w:rFonts w:ascii="Trebuchet MS" w:hAnsi="Trebuchet MS" w:eastAsia="Trebuchet MS" w:cs="Trebuchet MS"/>
                <w:i w:val="0"/>
                <w:iCs w:val="0"/>
                <w:noProof w:val="0"/>
                <w:sz w:val="24"/>
                <w:szCs w:val="24"/>
                <w:lang w:val="en-US"/>
              </w:rPr>
            </w:pPr>
            <w:r w:rsidRPr="2A9C3E6C" w:rsidR="2A9C3E6C">
              <w:rPr>
                <w:rFonts w:ascii="Trebuchet MS" w:hAnsi="Trebuchet MS" w:eastAsia="Trebuchet MS" w:cs="Trebuchet MS"/>
                <w:i w:val="0"/>
                <w:iCs w:val="0"/>
                <w:noProof w:val="0"/>
                <w:sz w:val="24"/>
                <w:szCs w:val="24"/>
                <w:lang w:val="en-US"/>
              </w:rPr>
              <w:t xml:space="preserve">Project 2 </w:t>
            </w:r>
            <w:r w:rsidRPr="2A9C3E6C" w:rsidR="2A9C3E6C">
              <w:rPr>
                <w:rFonts w:ascii="Trebuchet MS" w:hAnsi="Trebuchet MS" w:eastAsia="Trebuchet MS" w:cs="Trebuchet MS"/>
                <w:i w:val="0"/>
                <w:iCs w:val="0"/>
                <w:noProof w:val="0"/>
                <w:sz w:val="24"/>
                <w:szCs w:val="24"/>
                <w:lang w:val="en-US"/>
              </w:rPr>
              <w:t>in-class exercise to reproduce results</w:t>
            </w:r>
          </w:p>
        </w:tc>
        <w:tc>
          <w:tcPr>
            <w:tcW w:w="1464" w:type="dxa"/>
            <w:tcMar/>
          </w:tcPr>
          <w:p w:rsidR="3F38A710" w:rsidP="2A9C3E6C" w:rsidRDefault="3F38A710" w14:paraId="0F6533BE" w14:noSpellErr="1" w14:textId="6A82180E">
            <w:pPr>
              <w:pStyle w:val="Normal"/>
              <w:rPr>
                <w:rFonts w:ascii="Trebuchet MS" w:hAnsi="Trebuchet MS" w:eastAsia="Trebuchet MS" w:cs="Trebuchet MS"/>
                <w:i w:val="0"/>
                <w:iCs w:val="0"/>
                <w:noProof w:val="0"/>
                <w:sz w:val="24"/>
                <w:szCs w:val="24"/>
                <w:lang w:val="en-US"/>
              </w:rPr>
            </w:pPr>
            <w:r w:rsidRPr="2A9C3E6C" w:rsidR="2A9C3E6C">
              <w:rPr>
                <w:rFonts w:ascii="Trebuchet MS" w:hAnsi="Trebuchet MS" w:eastAsia="Trebuchet MS" w:cs="Trebuchet MS"/>
                <w:i w:val="0"/>
                <w:iCs w:val="0"/>
                <w:noProof w:val="0"/>
                <w:sz w:val="24"/>
                <w:szCs w:val="24"/>
                <w:lang w:val="en-US"/>
              </w:rPr>
              <w:t>nothing</w:t>
            </w:r>
          </w:p>
        </w:tc>
      </w:tr>
      <w:tr w:rsidR="73292649" w:rsidTr="5FEA47EC" w14:paraId="6EA8A30B">
        <w:tc>
          <w:tcPr>
            <w:tcW w:w="525" w:type="dxa"/>
            <w:tcMar/>
          </w:tcPr>
          <w:p w:rsidR="73292649" w:rsidP="13C11261" w:rsidRDefault="73292649" w14:paraId="62CCA10B" w14:textId="345C7EEE">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12</w:t>
            </w:r>
          </w:p>
        </w:tc>
        <w:tc>
          <w:tcPr>
            <w:tcW w:w="1020" w:type="dxa"/>
            <w:tcMar/>
          </w:tcPr>
          <w:p w:rsidR="73292649" w:rsidP="13C11261" w:rsidRDefault="73292649" w14:paraId="4403E42E" w14:noSpellErr="1" w14:textId="1F6CD0AD">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Apr 17</w:t>
            </w:r>
          </w:p>
        </w:tc>
        <w:tc>
          <w:tcPr>
            <w:tcW w:w="1575" w:type="dxa"/>
            <w:tcMar/>
          </w:tcPr>
          <w:p w:rsidR="1D1B5200" w:rsidP="5FEA47EC" w:rsidRDefault="1D1B5200" w14:paraId="666084C7" w14:textId="2B6299A3">
            <w:pPr>
              <w:pStyle w:val="Normal"/>
              <w:rPr>
                <w:rFonts w:ascii="Trebuchet MS" w:hAnsi="Trebuchet MS" w:eastAsia="Trebuchet MS" w:cs="Trebuchet MS"/>
                <w:i w:val="0"/>
                <w:iCs w:val="0"/>
                <w:noProof w:val="0"/>
                <w:sz w:val="24"/>
                <w:szCs w:val="24"/>
                <w:lang w:val="en-US"/>
              </w:rPr>
            </w:pPr>
          </w:p>
        </w:tc>
        <w:tc>
          <w:tcPr>
            <w:tcW w:w="5640" w:type="dxa"/>
            <w:tcMar/>
          </w:tcPr>
          <w:p w:rsidR="73292649" w:rsidP="5FEA47EC" w:rsidRDefault="73292649" w14:paraId="2A72CACD" w14:textId="4A88407A">
            <w:pPr>
              <w:pStyle w:val="Normal"/>
              <w:rPr>
                <w:rFonts w:ascii="Trebuchet MS" w:hAnsi="Trebuchet MS" w:eastAsia="Trebuchet MS" w:cs="Trebuchet MS"/>
                <w:i w:val="0"/>
                <w:iCs w:val="0"/>
                <w:noProof w:val="0"/>
                <w:sz w:val="24"/>
                <w:szCs w:val="24"/>
                <w:lang w:val="en-US"/>
              </w:rPr>
            </w:pPr>
            <w:r w:rsidRPr="5FEA47EC" w:rsidR="5FEA47EC">
              <w:rPr>
                <w:rFonts w:ascii="Trebuchet MS" w:hAnsi="Trebuchet MS" w:eastAsia="Trebuchet MS" w:cs="Trebuchet MS"/>
                <w:i w:val="0"/>
                <w:iCs w:val="0"/>
                <w:noProof w:val="0"/>
                <w:sz w:val="24"/>
                <w:szCs w:val="24"/>
                <w:lang w:val="en-US"/>
              </w:rPr>
              <w:t>Property graphs</w:t>
            </w:r>
          </w:p>
        </w:tc>
        <w:tc>
          <w:tcPr>
            <w:tcW w:w="1464" w:type="dxa"/>
            <w:tcMar/>
          </w:tcPr>
          <w:p w:rsidR="3F38A710" w:rsidP="3F38A710" w:rsidRDefault="3F38A710" w14:paraId="45DCAB18" w14:textId="5F501CCC">
            <w:pPr>
              <w:pStyle w:val="Normal"/>
              <w:rPr>
                <w:rFonts w:ascii="Trebuchet MS" w:hAnsi="Trebuchet MS" w:eastAsia="Trebuchet MS" w:cs="Trebuchet MS"/>
                <w:i w:val="0"/>
                <w:iCs w:val="0"/>
                <w:noProof w:val="0"/>
                <w:sz w:val="24"/>
                <w:szCs w:val="24"/>
                <w:lang w:val="en-US"/>
              </w:rPr>
            </w:pPr>
          </w:p>
        </w:tc>
      </w:tr>
      <w:tr w:rsidR="73292649" w:rsidTr="5FEA47EC" w14:paraId="1FC8CF95">
        <w:tc>
          <w:tcPr>
            <w:tcW w:w="525" w:type="dxa"/>
            <w:tcMar/>
          </w:tcPr>
          <w:p w:rsidR="73292649" w:rsidP="13C11261" w:rsidRDefault="73292649" w14:paraId="161C98F9" w14:textId="4D23DD08">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13</w:t>
            </w:r>
          </w:p>
        </w:tc>
        <w:tc>
          <w:tcPr>
            <w:tcW w:w="1020" w:type="dxa"/>
            <w:tcMar/>
          </w:tcPr>
          <w:p w:rsidR="73292649" w:rsidP="13C11261" w:rsidRDefault="73292649" w14:paraId="51FE5C2D" w14:noSpellErr="1" w14:textId="7C284D93">
            <w:pPr>
              <w:pStyle w:val="Normal"/>
              <w:rPr>
                <w:rFonts w:ascii="Trebuchet MS" w:hAnsi="Trebuchet MS" w:eastAsia="Trebuchet MS" w:cs="Trebuchet MS"/>
                <w:noProof w:val="0"/>
                <w:sz w:val="28"/>
                <w:szCs w:val="28"/>
                <w:lang w:val="en-US"/>
              </w:rPr>
            </w:pPr>
            <w:r w:rsidRPr="13C11261" w:rsidR="13C11261">
              <w:rPr>
                <w:rFonts w:ascii="Trebuchet MS" w:hAnsi="Trebuchet MS" w:eastAsia="Trebuchet MS" w:cs="Trebuchet MS"/>
                <w:noProof w:val="0"/>
                <w:sz w:val="24"/>
                <w:szCs w:val="24"/>
                <w:lang w:val="en-US"/>
              </w:rPr>
              <w:t>Apr 24</w:t>
            </w:r>
          </w:p>
        </w:tc>
        <w:tc>
          <w:tcPr>
            <w:tcW w:w="1575" w:type="dxa"/>
            <w:tcMar/>
          </w:tcPr>
          <w:p w:rsidR="1D1B5200" w:rsidP="5FEA47EC" w:rsidRDefault="1D1B5200" w14:paraId="0C0F990C" w14:textId="046DC29A">
            <w:pPr>
              <w:pStyle w:val="Normal"/>
              <w:rPr>
                <w:rFonts w:ascii="Trebuchet MS" w:hAnsi="Trebuchet MS" w:eastAsia="Trebuchet MS" w:cs="Trebuchet MS"/>
                <w:i w:val="0"/>
                <w:iCs w:val="0"/>
                <w:noProof w:val="0"/>
                <w:sz w:val="24"/>
                <w:szCs w:val="24"/>
                <w:lang w:val="en-US"/>
              </w:rPr>
            </w:pPr>
            <w:proofErr w:type="spellStart"/>
            <w:r w:rsidRPr="5FEA47EC" w:rsidR="5FEA47EC">
              <w:rPr>
                <w:rFonts w:ascii="Trebuchet MS" w:hAnsi="Trebuchet MS" w:eastAsia="Trebuchet MS" w:cs="Trebuchet MS"/>
                <w:i w:val="0"/>
                <w:iCs w:val="0"/>
                <w:noProof w:val="0"/>
                <w:sz w:val="24"/>
                <w:szCs w:val="24"/>
                <w:lang w:val="en-US"/>
              </w:rPr>
              <w:t>AoAiSaE</w:t>
            </w:r>
            <w:proofErr w:type="spellEnd"/>
            <w:r w:rsidRPr="5FEA47EC" w:rsidR="5FEA47EC">
              <w:rPr>
                <w:rFonts w:ascii="Trebuchet MS" w:hAnsi="Trebuchet MS" w:eastAsia="Trebuchet MS" w:cs="Trebuchet MS"/>
                <w:i w:val="0"/>
                <w:iCs w:val="0"/>
                <w:noProof w:val="0"/>
                <w:sz w:val="24"/>
                <w:szCs w:val="24"/>
                <w:lang w:val="en-US"/>
              </w:rPr>
              <w:t xml:space="preserve"> ch1</w:t>
            </w:r>
          </w:p>
        </w:tc>
        <w:tc>
          <w:tcPr>
            <w:tcW w:w="5640" w:type="dxa"/>
            <w:tcMar/>
          </w:tcPr>
          <w:p w:rsidR="73292649" w:rsidP="5FEA47EC" w:rsidRDefault="73292649" w14:paraId="0487D6CF" w14:textId="433DA422">
            <w:pPr>
              <w:pStyle w:val="Normal"/>
              <w:rPr>
                <w:rFonts w:ascii="Trebuchet MS" w:hAnsi="Trebuchet MS" w:eastAsia="Trebuchet MS" w:cs="Trebuchet MS"/>
                <w:i w:val="0"/>
                <w:iCs w:val="0"/>
                <w:noProof w:val="0"/>
                <w:sz w:val="24"/>
                <w:szCs w:val="24"/>
                <w:lang w:val="en-US"/>
              </w:rPr>
            </w:pPr>
            <w:r w:rsidRPr="5FEA47EC" w:rsidR="5FEA47EC">
              <w:rPr>
                <w:rFonts w:ascii="Trebuchet MS" w:hAnsi="Trebuchet MS" w:eastAsia="Trebuchet MS" w:cs="Trebuchet MS"/>
                <w:i w:val="0"/>
                <w:iCs w:val="0"/>
                <w:noProof w:val="0"/>
                <w:sz w:val="24"/>
                <w:szCs w:val="24"/>
                <w:lang w:val="en-US"/>
              </w:rPr>
              <w:t>Scaling and estimation</w:t>
            </w:r>
          </w:p>
          <w:p w:rsidR="73292649" w:rsidP="5FEA47EC" w:rsidRDefault="73292649" w14:paraId="01963B00" w14:textId="0A936170">
            <w:pPr>
              <w:pStyle w:val="Normal"/>
              <w:rPr>
                <w:rFonts w:ascii="Trebuchet MS" w:hAnsi="Trebuchet MS" w:eastAsia="Trebuchet MS" w:cs="Trebuchet MS"/>
                <w:i w:val="0"/>
                <w:iCs w:val="0"/>
                <w:noProof w:val="0"/>
                <w:sz w:val="24"/>
                <w:szCs w:val="24"/>
                <w:lang w:val="en-US"/>
              </w:rPr>
            </w:pPr>
          </w:p>
        </w:tc>
        <w:tc>
          <w:tcPr>
            <w:tcW w:w="1464" w:type="dxa"/>
            <w:tcMar/>
          </w:tcPr>
          <w:p w:rsidR="3F38A710" w:rsidP="3F38A710" w:rsidRDefault="3F38A710" w14:paraId="49E20C3C" w14:textId="07978E8B">
            <w:pPr>
              <w:pStyle w:val="Normal"/>
              <w:rPr>
                <w:rFonts w:ascii="Trebuchet MS" w:hAnsi="Trebuchet MS" w:eastAsia="Trebuchet MS" w:cs="Trebuchet MS"/>
                <w:i w:val="0"/>
                <w:iCs w:val="0"/>
                <w:noProof w:val="0"/>
                <w:sz w:val="24"/>
                <w:szCs w:val="24"/>
                <w:lang w:val="en-US"/>
              </w:rPr>
            </w:pPr>
          </w:p>
        </w:tc>
      </w:tr>
      <w:tr w:rsidR="73292649" w:rsidTr="5FEA47EC" w14:paraId="68AD7B61">
        <w:tc>
          <w:tcPr>
            <w:tcW w:w="525" w:type="dxa"/>
            <w:tcMar/>
          </w:tcPr>
          <w:p w:rsidR="73292649" w:rsidP="13C11261" w:rsidRDefault="73292649" w14:paraId="0A231E7C" w14:textId="52B42F06">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14</w:t>
            </w:r>
          </w:p>
        </w:tc>
        <w:tc>
          <w:tcPr>
            <w:tcW w:w="1020" w:type="dxa"/>
            <w:tcMar/>
          </w:tcPr>
          <w:p w:rsidR="73292649" w:rsidP="1D1B5200" w:rsidRDefault="73292649" w14:paraId="40E00F57" w14:textId="1F858C94" w14:noSpellErr="1">
            <w:pPr>
              <w:pStyle w:val="Normal"/>
              <w:rPr>
                <w:rFonts w:ascii="Trebuchet MS" w:hAnsi="Trebuchet MS" w:eastAsia="Trebuchet MS" w:cs="Trebuchet MS"/>
                <w:noProof w:val="0"/>
                <w:sz w:val="28"/>
                <w:szCs w:val="28"/>
                <w:lang w:val="en-US"/>
              </w:rPr>
            </w:pPr>
            <w:r w:rsidRPr="1D1B5200" w:rsidR="1D1B5200">
              <w:rPr>
                <w:rFonts w:ascii="Trebuchet MS" w:hAnsi="Trebuchet MS" w:eastAsia="Trebuchet MS" w:cs="Trebuchet MS"/>
                <w:noProof w:val="0"/>
                <w:sz w:val="24"/>
                <w:szCs w:val="24"/>
                <w:lang w:val="en-US"/>
              </w:rPr>
              <w:t>May 1</w:t>
            </w:r>
          </w:p>
        </w:tc>
        <w:tc>
          <w:tcPr>
            <w:tcW w:w="1575" w:type="dxa"/>
            <w:tcMar/>
          </w:tcPr>
          <w:p w:rsidR="1D1B5200" w:rsidP="1D1B5200" w:rsidRDefault="1D1B5200" w14:paraId="2EC2A618" w14:textId="3E4AABE3">
            <w:pPr>
              <w:pStyle w:val="Normal"/>
              <w:rPr>
                <w:rFonts w:ascii="Trebuchet MS" w:hAnsi="Trebuchet MS" w:eastAsia="Trebuchet MS" w:cs="Trebuchet MS"/>
                <w:i w:val="0"/>
                <w:iCs w:val="0"/>
                <w:noProof w:val="0"/>
                <w:sz w:val="24"/>
                <w:szCs w:val="24"/>
                <w:lang w:val="en-US"/>
              </w:rPr>
            </w:pPr>
          </w:p>
        </w:tc>
        <w:tc>
          <w:tcPr>
            <w:tcW w:w="5640" w:type="dxa"/>
            <w:tcMar/>
          </w:tcPr>
          <w:p w:rsidR="5FEA47EC" w:rsidP="5FEA47EC" w:rsidRDefault="5FEA47EC" w14:paraId="5DAB90FC" w14:textId="300288A5">
            <w:pPr>
              <w:pStyle w:val="Normal"/>
              <w:rPr>
                <w:rFonts w:ascii="Trebuchet MS" w:hAnsi="Trebuchet MS" w:eastAsia="Trebuchet MS" w:cs="Trebuchet MS"/>
                <w:i w:val="0"/>
                <w:iCs w:val="0"/>
                <w:noProof w:val="0"/>
                <w:sz w:val="24"/>
                <w:szCs w:val="24"/>
                <w:lang w:val="en-US"/>
              </w:rPr>
            </w:pPr>
            <w:r w:rsidRPr="5FEA47EC" w:rsidR="5FEA47EC">
              <w:rPr>
                <w:rFonts w:ascii="Trebuchet MS" w:hAnsi="Trebuchet MS" w:eastAsia="Trebuchet MS" w:cs="Trebuchet MS"/>
                <w:i w:val="0"/>
                <w:iCs w:val="0"/>
                <w:noProof w:val="0"/>
                <w:sz w:val="24"/>
                <w:szCs w:val="24"/>
                <w:lang w:val="en-US"/>
              </w:rPr>
              <w:t xml:space="preserve">Concurrency, </w:t>
            </w:r>
            <w:r w:rsidRPr="5FEA47EC" w:rsidR="5FEA47EC">
              <w:rPr>
                <w:rFonts w:ascii="Trebuchet MS" w:hAnsi="Trebuchet MS" w:eastAsia="Trebuchet MS" w:cs="Trebuchet MS"/>
                <w:i w:val="0"/>
                <w:iCs w:val="0"/>
                <w:noProof w:val="0"/>
                <w:sz w:val="24"/>
                <w:szCs w:val="24"/>
                <w:lang w:val="en-US"/>
              </w:rPr>
              <w:t>Elasticity</w:t>
            </w:r>
          </w:p>
          <w:p w:rsidR="73292649" w:rsidP="6ADFB2FB" w:rsidRDefault="73292649" w14:paraId="47F422D2" w14:noSpellErr="1" w14:textId="45D5D4B7">
            <w:pPr>
              <w:pStyle w:val="Normal"/>
              <w:rPr>
                <w:rFonts w:ascii="Trebuchet MS" w:hAnsi="Trebuchet MS" w:eastAsia="Trebuchet MS" w:cs="Trebuchet MS"/>
                <w:i w:val="0"/>
                <w:iCs w:val="0"/>
                <w:noProof w:val="0"/>
                <w:sz w:val="24"/>
                <w:szCs w:val="24"/>
                <w:lang w:val="en-US"/>
              </w:rPr>
            </w:pPr>
          </w:p>
        </w:tc>
        <w:tc>
          <w:tcPr>
            <w:tcW w:w="1464" w:type="dxa"/>
            <w:tcMar/>
          </w:tcPr>
          <w:p w:rsidR="3F38A710" w:rsidP="3F38A710" w:rsidRDefault="3F38A710" w14:paraId="4D8E96F2" w14:textId="44388575">
            <w:pPr>
              <w:pStyle w:val="Normal"/>
              <w:rPr>
                <w:rFonts w:ascii="Trebuchet MS" w:hAnsi="Trebuchet MS" w:eastAsia="Trebuchet MS" w:cs="Trebuchet MS"/>
                <w:i w:val="0"/>
                <w:iCs w:val="0"/>
                <w:noProof w:val="0"/>
                <w:sz w:val="24"/>
                <w:szCs w:val="24"/>
                <w:lang w:val="en-US"/>
              </w:rPr>
            </w:pPr>
          </w:p>
        </w:tc>
      </w:tr>
      <w:tr w:rsidR="73292649" w:rsidTr="5FEA47EC" w14:paraId="66843A91">
        <w:tc>
          <w:tcPr>
            <w:tcW w:w="525" w:type="dxa"/>
            <w:tcMar/>
          </w:tcPr>
          <w:p w:rsidR="73292649" w:rsidP="13C11261" w:rsidRDefault="73292649" w14:paraId="7A7FE019" w14:textId="2F379569">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15</w:t>
            </w:r>
          </w:p>
        </w:tc>
        <w:tc>
          <w:tcPr>
            <w:tcW w:w="1020" w:type="dxa"/>
            <w:tcMar/>
          </w:tcPr>
          <w:p w:rsidR="73292649" w:rsidP="1D1B5200" w:rsidRDefault="73292649" w14:paraId="12118E16" w14:textId="6CDF7697" w14:noSpellErr="1">
            <w:pPr>
              <w:pStyle w:val="Normal"/>
              <w:rPr>
                <w:rFonts w:ascii="Trebuchet MS" w:hAnsi="Trebuchet MS" w:eastAsia="Trebuchet MS" w:cs="Trebuchet MS"/>
                <w:noProof w:val="0"/>
                <w:sz w:val="28"/>
                <w:szCs w:val="28"/>
                <w:lang w:val="en-US"/>
              </w:rPr>
            </w:pPr>
            <w:r w:rsidRPr="1D1B5200" w:rsidR="1D1B5200">
              <w:rPr>
                <w:rFonts w:ascii="Trebuchet MS" w:hAnsi="Trebuchet MS" w:eastAsia="Trebuchet MS" w:cs="Trebuchet MS"/>
                <w:noProof w:val="0"/>
                <w:sz w:val="24"/>
                <w:szCs w:val="24"/>
                <w:lang w:val="en-US"/>
              </w:rPr>
              <w:t>May 8</w:t>
            </w:r>
          </w:p>
        </w:tc>
        <w:tc>
          <w:tcPr>
            <w:tcW w:w="1575" w:type="dxa"/>
            <w:tcMar/>
          </w:tcPr>
          <w:p w:rsidR="1D1B5200" w:rsidP="1D1B5200" w:rsidRDefault="1D1B5200" w14:paraId="54F17460" w14:textId="4A8CC48A">
            <w:pPr>
              <w:pStyle w:val="Normal"/>
              <w:rPr>
                <w:rFonts w:ascii="Trebuchet MS" w:hAnsi="Trebuchet MS" w:eastAsia="Trebuchet MS" w:cs="Trebuchet MS"/>
                <w:i w:val="0"/>
                <w:iCs w:val="0"/>
                <w:noProof w:val="0"/>
                <w:sz w:val="24"/>
                <w:szCs w:val="24"/>
                <w:lang w:val="en-US"/>
              </w:rPr>
            </w:pPr>
          </w:p>
        </w:tc>
        <w:tc>
          <w:tcPr>
            <w:tcW w:w="5640" w:type="dxa"/>
            <w:tcMar/>
          </w:tcPr>
          <w:p w:rsidR="73292649" w:rsidP="5FEA47EC" w:rsidRDefault="73292649" w14:paraId="1F6B4130" w14:textId="34B9DCA9">
            <w:pPr>
              <w:pStyle w:val="Normal"/>
              <w:rPr>
                <w:rFonts w:ascii="Trebuchet MS" w:hAnsi="Trebuchet MS" w:eastAsia="Trebuchet MS" w:cs="Trebuchet MS"/>
                <w:i w:val="0"/>
                <w:iCs w:val="0"/>
                <w:noProof w:val="0"/>
                <w:sz w:val="24"/>
                <w:szCs w:val="24"/>
                <w:lang w:val="en-US"/>
              </w:rPr>
            </w:pPr>
            <w:r w:rsidRPr="5FEA47EC" w:rsidR="5FEA47EC">
              <w:rPr>
                <w:rFonts w:ascii="Trebuchet MS" w:hAnsi="Trebuchet MS" w:eastAsia="Trebuchet MS" w:cs="Trebuchet MS"/>
                <w:i w:val="0"/>
                <w:iCs w:val="0"/>
                <w:noProof w:val="0"/>
                <w:sz w:val="24"/>
                <w:szCs w:val="24"/>
                <w:lang w:val="en-US"/>
              </w:rPr>
              <w:t>Cost/benefit analysis</w:t>
            </w:r>
            <w:r w:rsidRPr="5FEA47EC" w:rsidR="5FEA47EC">
              <w:rPr>
                <w:rFonts w:ascii="Trebuchet MS" w:hAnsi="Trebuchet MS" w:eastAsia="Trebuchet MS" w:cs="Trebuchet MS"/>
                <w:i w:val="0"/>
                <w:iCs w:val="0"/>
                <w:noProof w:val="0"/>
                <w:sz w:val="24"/>
                <w:szCs w:val="24"/>
                <w:lang w:val="en-US"/>
              </w:rPr>
              <w:t>, Ethics</w:t>
            </w:r>
          </w:p>
          <w:p w:rsidR="73292649" w:rsidP="5FEA47EC" w:rsidRDefault="73292649" w14:paraId="1326636F" w14:textId="0588304B">
            <w:pPr>
              <w:pStyle w:val="Normal"/>
              <w:rPr>
                <w:rFonts w:ascii="Trebuchet MS" w:hAnsi="Trebuchet MS" w:eastAsia="Trebuchet MS" w:cs="Trebuchet MS"/>
                <w:i w:val="0"/>
                <w:iCs w:val="0"/>
                <w:noProof w:val="0"/>
                <w:sz w:val="24"/>
                <w:szCs w:val="24"/>
                <w:lang w:val="en-US"/>
              </w:rPr>
            </w:pPr>
          </w:p>
        </w:tc>
        <w:tc>
          <w:tcPr>
            <w:tcW w:w="1464" w:type="dxa"/>
            <w:tcMar/>
          </w:tcPr>
          <w:p w:rsidR="3F38A710" w:rsidP="3F38A710" w:rsidRDefault="3F38A710" w14:paraId="5A7CD176" w14:textId="58795D4E">
            <w:pPr>
              <w:pStyle w:val="Normal"/>
              <w:rPr>
                <w:rFonts w:ascii="Trebuchet MS" w:hAnsi="Trebuchet MS" w:eastAsia="Trebuchet MS" w:cs="Trebuchet MS"/>
                <w:i w:val="0"/>
                <w:iCs w:val="0"/>
                <w:noProof w:val="0"/>
                <w:sz w:val="24"/>
                <w:szCs w:val="24"/>
                <w:lang w:val="en-US"/>
              </w:rPr>
            </w:pPr>
          </w:p>
        </w:tc>
      </w:tr>
      <w:tr w:rsidR="73292649" w:rsidTr="5FEA47EC" w14:paraId="38363528">
        <w:tc>
          <w:tcPr>
            <w:tcW w:w="525" w:type="dxa"/>
            <w:tcMar/>
          </w:tcPr>
          <w:p w:rsidR="73292649" w:rsidP="13C11261" w:rsidRDefault="73292649" w14:paraId="4CFF30A0" w14:textId="48ACE3DF">
            <w:pPr>
              <w:pStyle w:val="Normal"/>
              <w:rPr>
                <w:rFonts w:ascii="Trebuchet MS" w:hAnsi="Trebuchet MS" w:eastAsia="Trebuchet MS" w:cs="Trebuchet MS"/>
                <w:noProof w:val="0"/>
                <w:sz w:val="24"/>
                <w:szCs w:val="24"/>
                <w:lang w:val="en-US"/>
              </w:rPr>
            </w:pPr>
            <w:r w:rsidRPr="13C11261" w:rsidR="13C11261">
              <w:rPr>
                <w:rFonts w:ascii="Trebuchet MS" w:hAnsi="Trebuchet MS" w:eastAsia="Trebuchet MS" w:cs="Trebuchet MS"/>
                <w:noProof w:val="0"/>
                <w:sz w:val="24"/>
                <w:szCs w:val="24"/>
                <w:lang w:val="en-US"/>
              </w:rPr>
              <w:t>16</w:t>
            </w:r>
          </w:p>
        </w:tc>
        <w:tc>
          <w:tcPr>
            <w:tcW w:w="1020" w:type="dxa"/>
            <w:tcMar/>
          </w:tcPr>
          <w:p w:rsidR="73292649" w:rsidP="15CBA851" w:rsidRDefault="73292649" w14:paraId="1287F77E" w14:textId="5FDCF2A1">
            <w:pPr>
              <w:pStyle w:val="Normal"/>
              <w:rPr>
                <w:rFonts w:ascii="Trebuchet MS" w:hAnsi="Trebuchet MS" w:eastAsia="Trebuchet MS" w:cs="Trebuchet MS"/>
                <w:noProof w:val="0"/>
                <w:sz w:val="24"/>
                <w:szCs w:val="24"/>
                <w:lang w:val="en-US"/>
              </w:rPr>
            </w:pPr>
            <w:r w:rsidRPr="15CBA851" w:rsidR="15CBA851">
              <w:rPr>
                <w:rFonts w:ascii="Trebuchet MS" w:hAnsi="Trebuchet MS" w:eastAsia="Trebuchet MS" w:cs="Trebuchet MS"/>
                <w:noProof w:val="0"/>
                <w:sz w:val="24"/>
                <w:szCs w:val="24"/>
                <w:lang w:val="en-US"/>
              </w:rPr>
              <w:t xml:space="preserve">May </w:t>
            </w:r>
            <w:r w:rsidRPr="15CBA851" w:rsidR="15CBA851">
              <w:rPr>
                <w:rFonts w:ascii="Trebuchet MS" w:hAnsi="Trebuchet MS" w:eastAsia="Trebuchet MS" w:cs="Trebuchet MS"/>
                <w:noProof w:val="0"/>
                <w:sz w:val="24"/>
                <w:szCs w:val="24"/>
                <w:lang w:val="en-US"/>
              </w:rPr>
              <w:t>22</w:t>
            </w:r>
          </w:p>
        </w:tc>
        <w:tc>
          <w:tcPr>
            <w:tcW w:w="1575" w:type="dxa"/>
            <w:tcMar/>
          </w:tcPr>
          <w:p w:rsidR="1D1B5200" w:rsidP="1D1B5200" w:rsidRDefault="1D1B5200" w14:paraId="34D0D6DE" w14:textId="3A95AA3E">
            <w:pPr>
              <w:pStyle w:val="Normal"/>
              <w:rPr>
                <w:rFonts w:ascii="Trebuchet MS" w:hAnsi="Trebuchet MS" w:eastAsia="Trebuchet MS" w:cs="Trebuchet MS"/>
                <w:i w:val="0"/>
                <w:iCs w:val="0"/>
                <w:noProof w:val="0"/>
                <w:sz w:val="24"/>
                <w:szCs w:val="24"/>
                <w:lang w:val="en-US"/>
              </w:rPr>
            </w:pPr>
          </w:p>
        </w:tc>
        <w:tc>
          <w:tcPr>
            <w:tcW w:w="5640" w:type="dxa"/>
            <w:tcMar/>
          </w:tcPr>
          <w:p w:rsidR="73292649" w:rsidP="3F38A710" w:rsidRDefault="73292649" w14:paraId="7AC045B0" w14:textId="61ADB745">
            <w:pPr>
              <w:pStyle w:val="Normal"/>
              <w:rPr>
                <w:rFonts w:ascii="Trebuchet MS" w:hAnsi="Trebuchet MS" w:eastAsia="Trebuchet MS" w:cs="Trebuchet MS"/>
                <w:i w:val="0"/>
                <w:iCs w:val="0"/>
                <w:noProof w:val="0"/>
                <w:sz w:val="24"/>
                <w:szCs w:val="24"/>
                <w:lang w:val="en-US"/>
              </w:rPr>
            </w:pPr>
            <w:r w:rsidRPr="3F38A710" w:rsidR="3F38A710">
              <w:rPr>
                <w:rFonts w:ascii="Trebuchet MS" w:hAnsi="Trebuchet MS" w:eastAsia="Trebuchet MS" w:cs="Trebuchet MS"/>
                <w:i w:val="0"/>
                <w:iCs w:val="0"/>
                <w:noProof w:val="0"/>
                <w:sz w:val="24"/>
                <w:szCs w:val="24"/>
                <w:lang w:val="en-US"/>
              </w:rPr>
              <w:t>Final Project Presentations</w:t>
            </w:r>
            <w:r w:rsidRPr="3F38A710" w:rsidR="3F38A710">
              <w:rPr>
                <w:rFonts w:ascii="Trebuchet MS" w:hAnsi="Trebuchet MS" w:eastAsia="Trebuchet MS" w:cs="Trebuchet MS"/>
                <w:i w:val="0"/>
                <w:iCs w:val="0"/>
                <w:noProof w:val="0"/>
                <w:sz w:val="24"/>
                <w:szCs w:val="24"/>
                <w:lang w:val="en-US"/>
              </w:rPr>
              <w:t>: merged data</w:t>
            </w:r>
          </w:p>
        </w:tc>
        <w:tc>
          <w:tcPr>
            <w:tcW w:w="1464" w:type="dxa"/>
            <w:tcMar/>
          </w:tcPr>
          <w:p w:rsidR="3F38A710" w:rsidP="3F38A710" w:rsidRDefault="3F38A710" w14:paraId="5087A280" w14:textId="0EB4D72E">
            <w:pPr>
              <w:pStyle w:val="Normal"/>
              <w:rPr>
                <w:rFonts w:ascii="Trebuchet MS" w:hAnsi="Trebuchet MS" w:eastAsia="Trebuchet MS" w:cs="Trebuchet MS"/>
                <w:i w:val="0"/>
                <w:iCs w:val="0"/>
                <w:noProof w:val="0"/>
                <w:sz w:val="24"/>
                <w:szCs w:val="24"/>
                <w:lang w:val="en-US"/>
              </w:rPr>
            </w:pPr>
          </w:p>
        </w:tc>
      </w:tr>
    </w:tbl>
    <w:p w:rsidR="73292649" w:rsidP="19FA2423" w:rsidRDefault="73292649" w14:paraId="2C7882A2" w14:textId="37B66568">
      <w:pPr>
        <w:pStyle w:val="Normal"/>
      </w:pPr>
    </w:p>
    <w:p w:rsidR="1D1B5200" w:rsidP="3F38A710" w:rsidRDefault="1D1B5200" w14:paraId="09048986" w14:textId="3C3D6654">
      <w:pPr>
        <w:pStyle w:val="Normal"/>
        <w:rPr>
          <w:rFonts w:ascii="Trebuchet MS" w:hAnsi="Trebuchet MS" w:eastAsia="Trebuchet MS" w:cs="Trebuchet MS"/>
          <w:noProof w:val="0"/>
          <w:sz w:val="22"/>
          <w:szCs w:val="22"/>
          <w:lang w:val="en-US"/>
        </w:rPr>
      </w:pPr>
      <w:r w:rsidR="3F38A710">
        <w:rPr/>
        <w:t>Automate the Boring Stuff with Python, A. Sweigart</w:t>
      </w:r>
      <w:r w:rsidR="3F38A710">
        <w:rPr/>
        <w:t xml:space="preserve"> | </w:t>
      </w:r>
      <w:r w:rsidR="3F38A710">
        <w:rPr/>
        <w:t>Learning to Program with Python, R. L. Halterman</w:t>
      </w:r>
      <w:r w:rsidR="3F38A710">
        <w:rPr/>
        <w:t xml:space="preserve"> | </w:t>
      </w:r>
      <w:r w:rsidRPr="3F38A710" w:rsidR="3F38A710">
        <w:rPr>
          <w:rFonts w:ascii="Trebuchet MS" w:hAnsi="Trebuchet MS" w:eastAsia="Trebuchet MS" w:cs="Trebuchet MS"/>
          <w:noProof w:val="0"/>
          <w:sz w:val="22"/>
          <w:szCs w:val="22"/>
          <w:lang w:val="en-US"/>
        </w:rPr>
        <w:t xml:space="preserve">Introduction to Probability, C. M. </w:t>
      </w:r>
      <w:proofErr w:type="spellStart"/>
      <w:r w:rsidRPr="3F38A710" w:rsidR="3F38A710">
        <w:rPr>
          <w:rFonts w:ascii="Trebuchet MS" w:hAnsi="Trebuchet MS" w:eastAsia="Trebuchet MS" w:cs="Trebuchet MS"/>
          <w:noProof w:val="0"/>
          <w:sz w:val="22"/>
          <w:szCs w:val="22"/>
          <w:lang w:val="en-US"/>
        </w:rPr>
        <w:t>Grinstead</w:t>
      </w:r>
      <w:proofErr w:type="spellEnd"/>
      <w:r w:rsidRPr="3F38A710" w:rsidR="3F38A710">
        <w:rPr>
          <w:rFonts w:ascii="Trebuchet MS" w:hAnsi="Trebuchet MS" w:eastAsia="Trebuchet MS" w:cs="Trebuchet MS"/>
          <w:noProof w:val="0"/>
          <w:sz w:val="22"/>
          <w:szCs w:val="22"/>
          <w:lang w:val="en-US"/>
        </w:rPr>
        <w:t xml:space="preserve"> | </w:t>
      </w:r>
      <w:r w:rsidRPr="3F38A710" w:rsidR="3F38A710">
        <w:rPr>
          <w:rFonts w:ascii="Trebuchet MS" w:hAnsi="Trebuchet MS" w:eastAsia="Trebuchet MS" w:cs="Trebuchet MS"/>
          <w:noProof w:val="0"/>
          <w:sz w:val="22"/>
          <w:szCs w:val="22"/>
          <w:lang w:val="en-US"/>
        </w:rPr>
        <w:t xml:space="preserve">Mining Massive Datasets, J. Leskovec and A. </w:t>
      </w:r>
      <w:proofErr w:type="spellStart"/>
      <w:r w:rsidRPr="3F38A710" w:rsidR="3F38A710">
        <w:rPr>
          <w:rFonts w:ascii="Trebuchet MS" w:hAnsi="Trebuchet MS" w:eastAsia="Trebuchet MS" w:cs="Trebuchet MS"/>
          <w:noProof w:val="0"/>
          <w:sz w:val="22"/>
          <w:szCs w:val="22"/>
          <w:lang w:val="en-US"/>
        </w:rPr>
        <w:t>Rajaraman</w:t>
      </w:r>
      <w:proofErr w:type="spellEnd"/>
      <w:r w:rsidRPr="3F38A710" w:rsidR="3F38A710">
        <w:rPr>
          <w:rFonts w:ascii="Trebuchet MS" w:hAnsi="Trebuchet MS" w:eastAsia="Trebuchet MS" w:cs="Trebuchet MS"/>
          <w:noProof w:val="0"/>
          <w:sz w:val="22"/>
          <w:szCs w:val="22"/>
          <w:lang w:val="en-US"/>
        </w:rPr>
        <w:t xml:space="preserve"> and J. D. Ullman</w:t>
      </w:r>
      <w:r w:rsidRPr="3F38A710" w:rsidR="3F38A710">
        <w:rPr>
          <w:rFonts w:ascii="Trebuchet MS" w:hAnsi="Trebuchet MS" w:eastAsia="Trebuchet MS" w:cs="Trebuchet MS"/>
          <w:noProof w:val="0"/>
          <w:sz w:val="22"/>
          <w:szCs w:val="22"/>
          <w:lang w:val="en-US"/>
        </w:rPr>
        <w:t xml:space="preserve"> | </w:t>
      </w:r>
      <w:r w:rsidRPr="3F38A710" w:rsidR="3F38A710">
        <w:rPr>
          <w:rFonts w:ascii="Trebuchet MS" w:hAnsi="Trebuchet MS" w:eastAsia="Trebuchet MS" w:cs="Trebuchet MS"/>
          <w:noProof w:val="0"/>
          <w:sz w:val="22"/>
          <w:szCs w:val="22"/>
          <w:lang w:val="en-US"/>
        </w:rPr>
        <w:t>Art of Approximation in Science and Engineering, S. Mahajan</w:t>
      </w:r>
    </w:p>
    <w:p w:rsidR="4FBD157B" w:rsidRDefault="4FBD157B" w14:noSpellErr="1" w14:paraId="0B8DEA92" w14:textId="26062483">
      <w:r>
        <w:br w:type="page"/>
      </w:r>
    </w:p>
    <w:p w:rsidR="73292649" w:rsidP="73292649" w:rsidRDefault="73292649" w14:noSpellErr="1" w14:paraId="640F6E17" w14:textId="0AC90BB5">
      <w:pPr>
        <w:pStyle w:val="Heading2"/>
      </w:pPr>
      <w:r w:rsidR="73292649">
        <w:rPr/>
        <w:t>Grading Criteria</w:t>
      </w:r>
    </w:p>
    <w:p w:rsidR="59A1AC1B" w:rsidP="59A1AC1B" w:rsidRDefault="59A1AC1B" w14:paraId="495243CC" w14:textId="40048402">
      <w:pPr>
        <w:pStyle w:val="Normal"/>
      </w:pPr>
      <w:r w:rsidR="5E22A5A5">
        <w:rPr/>
        <w:t>Students are expected to participate in class discussions. Missed lectures result in an attendance score of zero for that lecture. Students will occasionally present results of analysis to the entire class.</w:t>
      </w:r>
      <w:r w:rsidR="5E22A5A5">
        <w:rPr/>
        <w:t xml:space="preserve"> Student participation in class is expected, so watching recorded lectures outside of class does not count towards attendance.</w:t>
      </w:r>
    </w:p>
    <w:p w:rsidR="73292649" w:rsidP="19FA2423" w:rsidRDefault="73292649" w14:paraId="7812C696" w14:textId="2CFFD62E" w14:noSpellErr="1">
      <w:pPr>
        <w:pStyle w:val="Normal"/>
      </w:pPr>
      <w:r w:rsidR="59A1AC1B">
        <w:rPr/>
        <w:t xml:space="preserve">Assignments are graded on a </w:t>
      </w:r>
      <w:r w:rsidR="59A1AC1B">
        <w:rPr/>
        <w:t>100 point</w:t>
      </w:r>
      <w:r w:rsidR="59A1AC1B">
        <w:rPr/>
        <w:t xml:space="preserve"> </w:t>
      </w:r>
      <w:r w:rsidR="59A1AC1B">
        <w:rPr/>
        <w:t xml:space="preserve">scale. </w:t>
      </w:r>
      <w:r w:rsidRPr="59A1AC1B" w:rsidR="59A1AC1B">
        <w:rPr>
          <w:rFonts w:ascii="Trebuchet MS" w:hAnsi="Trebuchet MS" w:eastAsia="Trebuchet MS" w:cs="Trebuchet MS"/>
          <w:noProof w:val="0"/>
          <w:sz w:val="22"/>
          <w:szCs w:val="22"/>
          <w:lang w:val="en-US"/>
        </w:rPr>
        <w:t>Homework</w:t>
      </w:r>
      <w:r w:rsidRPr="59A1AC1B" w:rsidR="59A1AC1B">
        <w:rPr>
          <w:rFonts w:ascii="Trebuchet MS" w:hAnsi="Trebuchet MS" w:eastAsia="Trebuchet MS" w:cs="Trebuchet MS"/>
          <w:noProof w:val="0"/>
          <w:sz w:val="22"/>
          <w:szCs w:val="22"/>
          <w:lang w:val="en-US"/>
        </w:rPr>
        <w:t xml:space="preserve"> assignments are typically due 24 hours prior to the start of class.</w:t>
      </w:r>
    </w:p>
    <w:tbl>
      <w:tblPr>
        <w:tblStyle w:val="SyllabusTable-NoBorders"/>
        <w:tblW w:w="0" w:type="auto"/>
        <w:tblLook w:val="04A0" w:firstRow="1" w:lastRow="0" w:firstColumn="1" w:lastColumn="0" w:noHBand="0" w:noVBand="1"/>
      </w:tblPr>
      <w:tblGrid>
        <w:gridCol w:w="5112"/>
        <w:gridCol w:w="5112"/>
      </w:tblGrid>
      <w:tr w:rsidR="73292649" w:rsidTr="5E22A5A5" w14:paraId="44612F3E">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486DAF6B">
            <w:r w:rsidR="73292649">
              <w:rPr/>
              <w:t>Course work</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40BD70FC">
            <w:r w:rsidR="73292649">
              <w:rPr/>
              <w:t>Grade Distribution</w:t>
            </w:r>
          </w:p>
        </w:tc>
      </w:tr>
      <w:tr w:rsidR="73292649" w:rsidTr="5E22A5A5" w14:paraId="1253727A">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26A88956" w14:textId="305C63C7">
            <w:r w:rsidR="73292649">
              <w:rPr/>
              <w:t>Attendance and Participation</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6530D536" w14:textId="0FD65BED">
            <w:r w:rsidR="73292649">
              <w:rPr/>
              <w:t>1</w:t>
            </w:r>
            <w:r w:rsidR="73292649">
              <w:rPr/>
              <w:t>0</w:t>
            </w:r>
            <w:r w:rsidR="73292649">
              <w:rPr/>
              <w:t>%</w:t>
            </w:r>
          </w:p>
        </w:tc>
      </w:tr>
      <w:tr w:rsidR="73292649" w:rsidTr="5E22A5A5" w14:paraId="3499A9B9">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5338971D" w14:textId="568DD89B">
            <w:r w:rsidR="73292649">
              <w:rPr/>
              <w:t>Homework</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15195D9B" w14:textId="6CA7402C">
            <w:r w:rsidR="73292649">
              <w:rPr/>
              <w:t>3</w:t>
            </w:r>
            <w:r w:rsidR="73292649">
              <w:rPr/>
              <w:t>0%</w:t>
            </w:r>
          </w:p>
        </w:tc>
      </w:tr>
      <w:tr w:rsidR="73292649" w:rsidTr="5E22A5A5" w14:paraId="72902093">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044D76C0" w14:textId="25E9E3B2">
            <w:r w:rsidR="73292649">
              <w:rPr/>
              <w:t>P</w:t>
            </w:r>
            <w:r w:rsidR="73292649">
              <w:rPr/>
              <w:t>roject</w:t>
            </w:r>
            <w:r w:rsidR="73292649">
              <w:rPr/>
              <w:t xml:space="preserve"> 1</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13A63B78" w14:textId="158E298F">
            <w:r w:rsidR="73292649">
              <w:rPr/>
              <w:t>2</w:t>
            </w:r>
            <w:r w:rsidR="73292649">
              <w:rPr/>
              <w:t>0%</w:t>
            </w:r>
          </w:p>
        </w:tc>
      </w:tr>
      <w:tr w:rsidR="73292649" w:rsidTr="5E22A5A5" w14:paraId="20E1D280">
        <w:tc>
          <w:tcPr>
            <w:cnfStyle w:val="000000000000" w:firstRow="0" w:lastRow="0" w:firstColumn="0" w:lastColumn="0" w:oddVBand="0" w:evenVBand="0" w:oddHBand="0" w:evenHBand="0" w:firstRowFirstColumn="0" w:firstRowLastColumn="0" w:lastRowFirstColumn="0" w:lastRowLastColumn="0"/>
            <w:tcW w:w="5112" w:type="dxa"/>
            <w:tcMar/>
          </w:tcPr>
          <w:p w:rsidR="73292649" w:rsidP="73292649" w:rsidRDefault="73292649" w14:noSpellErr="1" w14:paraId="7D9B8C90" w14:textId="544BC003">
            <w:pPr>
              <w:pStyle w:val="Normal"/>
            </w:pPr>
            <w:r w:rsidR="73292649">
              <w:rPr/>
              <w:t>Project 2</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P="73292649" w:rsidRDefault="73292649" w14:noSpellErr="1" w14:paraId="5EE1B868" w14:textId="1AE2779D">
            <w:pPr>
              <w:pStyle w:val="Normal"/>
            </w:pPr>
            <w:r w:rsidR="73292649">
              <w:rPr/>
              <w:t>20%</w:t>
            </w:r>
          </w:p>
        </w:tc>
      </w:tr>
      <w:tr w:rsidR="73292649" w:rsidTr="5E22A5A5" w14:paraId="1BF0B439">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5D0D38E7" w14:textId="23266E1F">
            <w:r w:rsidR="73292649">
              <w:rPr/>
              <w:t>Final</w:t>
            </w:r>
            <w:r w:rsidR="73292649">
              <w:rPr/>
              <w:t xml:space="preserve"> Project and Presentation</w:t>
            </w:r>
          </w:p>
        </w:tc>
        <w:tc>
          <w:tcPr>
            <w:cnfStyle w:val="000000000000" w:firstRow="0" w:lastRow="0" w:firstColumn="0" w:lastColumn="0" w:oddVBand="0" w:evenVBand="0" w:oddHBand="0" w:evenHBand="0" w:firstRowFirstColumn="0" w:firstRowLastColumn="0" w:lastRowFirstColumn="0" w:lastRowLastColumn="0"/>
            <w:tcW w:w="5112" w:type="dxa"/>
            <w:tcMar/>
          </w:tcPr>
          <w:p w:rsidR="73292649" w:rsidRDefault="73292649" w14:noSpellErr="1" w14:paraId="0BC6B263" w14:textId="69B51E65">
            <w:r w:rsidR="73292649">
              <w:rPr/>
              <w:t>2</w:t>
            </w:r>
            <w:r w:rsidR="73292649">
              <w:rPr/>
              <w:t>0%</w:t>
            </w:r>
          </w:p>
        </w:tc>
      </w:tr>
    </w:tbl>
    <w:p w:rsidR="73292649" w:rsidP="5E22A5A5" w:rsidRDefault="73292649" w14:paraId="708A5EBE" w14:textId="7ED79287">
      <w:pPr>
        <w:pStyle w:val="Normal"/>
      </w:pPr>
      <w:r w:rsidR="5E22A5A5">
        <w:rPr/>
        <w:t>Final Grade will be computed as follows:</w:t>
      </w:r>
    </w:p>
    <w:tbl>
      <w:tblPr>
        <w:tblStyle w:val="PlainTable3"/>
        <w:tblW w:w="0" w:type="auto"/>
        <w:tblInd w:w="0" w:type="dxa"/>
        <w:tblLook w:val="0600" w:firstRow="0" w:lastRow="0" w:firstColumn="0" w:lastColumn="0" w:noHBand="1" w:noVBand="1"/>
      </w:tblPr>
      <w:tblGrid>
        <w:gridCol w:w="1365"/>
        <w:gridCol w:w="1200"/>
      </w:tblGrid>
      <w:tr w:rsidR="73292649" w:rsidTr="1465958F" w14:paraId="48610373">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09604663" w14:textId="2C4B75FE">
            <w:pPr>
              <w:pStyle w:val="Normal"/>
              <w:rPr>
                <w:b w:val="0"/>
                <w:bCs w:val="0"/>
              </w:rPr>
            </w:pPr>
            <w:r w:rsidR="73292649">
              <w:rPr>
                <w:b w:val="0"/>
                <w:bCs w:val="0"/>
              </w:rPr>
              <w:t>90-100%</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12058A33" w14:textId="2E1116B3">
            <w:pPr>
              <w:pStyle w:val="Normal"/>
              <w:rPr>
                <w:b w:val="0"/>
                <w:bCs w:val="0"/>
              </w:rPr>
            </w:pPr>
            <w:r w:rsidR="73292649">
              <w:rPr>
                <w:b w:val="0"/>
                <w:bCs w:val="0"/>
              </w:rPr>
              <w:t>A</w:t>
            </w:r>
          </w:p>
        </w:tc>
      </w:tr>
      <w:tr w:rsidR="73292649" w:rsidTr="1465958F" w14:paraId="3DD943FF">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09A64EA4" w14:textId="712EB549">
            <w:pPr>
              <w:pStyle w:val="Normal"/>
              <w:rPr>
                <w:b w:val="0"/>
                <w:bCs w:val="0"/>
              </w:rPr>
            </w:pPr>
            <w:r w:rsidR="73292649">
              <w:rPr>
                <w:b w:val="0"/>
                <w:bCs w:val="0"/>
              </w:rPr>
              <w:t>80 to 89%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4C48F6E0" w14:textId="3165A80A">
            <w:pPr>
              <w:pStyle w:val="Normal"/>
              <w:rPr>
                <w:b w:val="0"/>
                <w:bCs w:val="0"/>
              </w:rPr>
            </w:pPr>
            <w:r w:rsidR="73292649">
              <w:rPr>
                <w:b w:val="0"/>
                <w:bCs w:val="0"/>
              </w:rPr>
              <w:t>B</w:t>
            </w:r>
          </w:p>
        </w:tc>
      </w:tr>
      <w:tr w:rsidR="73292649" w:rsidTr="1465958F" w14:paraId="3B046FDF">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42275C9B" w14:textId="6645E288">
            <w:pPr>
              <w:pStyle w:val="Normal"/>
              <w:rPr>
                <w:b w:val="0"/>
                <w:bCs w:val="0"/>
              </w:rPr>
            </w:pPr>
            <w:r w:rsidR="73292649">
              <w:rPr>
                <w:b w:val="0"/>
                <w:bCs w:val="0"/>
              </w:rPr>
              <w:t>70 to 79%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41E85272" w14:textId="3936A385">
            <w:pPr>
              <w:pStyle w:val="Normal"/>
              <w:rPr>
                <w:b w:val="0"/>
                <w:bCs w:val="0"/>
              </w:rPr>
            </w:pPr>
            <w:r w:rsidR="73292649">
              <w:rPr>
                <w:b w:val="0"/>
                <w:bCs w:val="0"/>
              </w:rPr>
              <w:t>C</w:t>
            </w:r>
          </w:p>
        </w:tc>
      </w:tr>
      <w:tr w:rsidR="73292649" w:rsidTr="1465958F" w14:paraId="2A4EC3E9">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7BABFC95" w14:textId="5C2E8E92">
            <w:pPr>
              <w:pStyle w:val="Normal"/>
              <w:rPr>
                <w:b w:val="0"/>
                <w:bCs w:val="0"/>
              </w:rPr>
            </w:pPr>
            <w:r w:rsidR="73292649">
              <w:rPr>
                <w:b w:val="0"/>
                <w:bCs w:val="0"/>
              </w:rPr>
              <w:t>60 to 69%</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150C3F14" w14:textId="3C2EB7D9">
            <w:pPr>
              <w:pStyle w:val="Normal"/>
              <w:rPr>
                <w:b w:val="0"/>
                <w:bCs w:val="0"/>
              </w:rPr>
            </w:pPr>
            <w:r w:rsidR="73292649">
              <w:rPr>
                <w:b w:val="0"/>
                <w:bCs w:val="0"/>
              </w:rPr>
              <w:t>D</w:t>
            </w:r>
          </w:p>
        </w:tc>
      </w:tr>
      <w:tr w:rsidR="73292649" w:rsidTr="1465958F" w14:paraId="362B9568">
        <w:tc>
          <w:tcPr>
            <w:cnfStyle w:val="000000000000" w:firstRow="0" w:lastRow="0" w:firstColumn="0" w:lastColumn="0" w:oddVBand="0" w:evenVBand="0" w:oddHBand="0" w:evenHBand="0" w:firstRowFirstColumn="0" w:firstRowLastColumn="0" w:lastRowFirstColumn="0" w:lastRowLastColumn="0"/>
            <w:tcW w:w="1365" w:type="dxa"/>
            <w:tcMar/>
          </w:tcPr>
          <w:p w:rsidR="73292649" w:rsidP="73292649" w:rsidRDefault="73292649" w14:noSpellErr="1" w14:paraId="6F32240D" w14:textId="214313CC">
            <w:pPr>
              <w:pStyle w:val="Normal"/>
              <w:rPr>
                <w:b w:val="0"/>
                <w:bCs w:val="0"/>
              </w:rPr>
            </w:pPr>
            <w:r w:rsidR="73292649">
              <w:rPr>
                <w:b w:val="0"/>
                <w:bCs w:val="0"/>
              </w:rPr>
              <w:t>&lt;60</w:t>
            </w:r>
          </w:p>
        </w:tc>
        <w:tc>
          <w:tcPr>
            <w:cnfStyle w:val="000000000000" w:firstRow="0" w:lastRow="0" w:firstColumn="0" w:lastColumn="0" w:oddVBand="0" w:evenVBand="0" w:oddHBand="0" w:evenHBand="0" w:firstRowFirstColumn="0" w:firstRowLastColumn="0" w:lastRowFirstColumn="0" w:lastRowLastColumn="0"/>
            <w:tcW w:w="1200" w:type="dxa"/>
            <w:tcMar/>
          </w:tcPr>
          <w:p w:rsidR="73292649" w:rsidP="73292649" w:rsidRDefault="73292649" w14:noSpellErr="1" w14:paraId="35A9848A" w14:textId="0FB153F2">
            <w:pPr>
              <w:pStyle w:val="Normal"/>
              <w:rPr>
                <w:b w:val="0"/>
                <w:bCs w:val="0"/>
              </w:rPr>
            </w:pPr>
            <w:r w:rsidR="73292649">
              <w:rPr>
                <w:b w:val="0"/>
                <w:bCs w:val="0"/>
              </w:rPr>
              <w:t>F</w:t>
            </w:r>
          </w:p>
        </w:tc>
      </w:tr>
    </w:tbl>
    <w:p w:rsidR="1465958F" w:rsidP="1465958F" w:rsidRDefault="1465958F" w14:paraId="7C9379BF" w14:textId="1B002391">
      <w:pPr>
        <w:pStyle w:val="Normal"/>
      </w:pPr>
    </w:p>
    <w:p w:rsidR="1465958F" w:rsidP="1465958F" w:rsidRDefault="1465958F" w14:noSpellErr="1" w14:paraId="4F62BA14" w14:textId="0C38858A">
      <w:pPr>
        <w:pStyle w:val="Heading2"/>
      </w:pPr>
      <w:r w:rsidR="1465958F">
        <w:rPr/>
        <w:t>Course Materials</w:t>
      </w:r>
    </w:p>
    <w:p w:rsidR="59A1AC1B" w:rsidP="5E22A5A5" w:rsidRDefault="59A1AC1B" w14:paraId="284E0604" w14:textId="47A5BE80">
      <w:pPr>
        <w:pStyle w:val="Normal"/>
        <w:rPr>
          <w:rFonts w:ascii="Trebuchet MS" w:hAnsi="Trebuchet MS" w:eastAsia="Trebuchet MS" w:cs="Trebuchet MS"/>
          <w:noProof w:val="0"/>
          <w:sz w:val="22"/>
          <w:szCs w:val="22"/>
          <w:lang w:val="en-US"/>
        </w:rPr>
      </w:pPr>
      <w:r w:rsidR="5E22A5A5">
        <w:rPr/>
        <w:t>All Course Materials created by the instructor are covered by a “</w:t>
      </w:r>
      <w:hyperlink r:id="Re9ec0dbbfcdf4024">
        <w:r w:rsidRPr="5E22A5A5" w:rsidR="5E22A5A5">
          <w:rPr>
            <w:rStyle w:val="Hyperlink"/>
            <w:rFonts w:ascii="Trebuchet MS" w:hAnsi="Trebuchet MS" w:eastAsia="Trebuchet MS" w:cs="Trebuchet MS"/>
            <w:noProof w:val="0"/>
            <w:sz w:val="22"/>
            <w:szCs w:val="22"/>
            <w:lang w:val="en-US"/>
          </w:rPr>
          <w:t>Creative Commons - Attribution 4.0 International</w:t>
        </w:r>
      </w:hyperlink>
      <w:r w:rsidRPr="5E22A5A5" w:rsidR="5E22A5A5">
        <w:rPr>
          <w:rFonts w:ascii="Trebuchet MS" w:hAnsi="Trebuchet MS" w:eastAsia="Trebuchet MS" w:cs="Trebuchet MS"/>
          <w:noProof w:val="0"/>
          <w:sz w:val="22"/>
          <w:szCs w:val="22"/>
          <w:lang w:val="en-US"/>
        </w:rPr>
        <w:t xml:space="preserve">” license. </w:t>
      </w:r>
      <w:r w:rsidRPr="5E22A5A5" w:rsidR="5E22A5A5">
        <w:rPr>
          <w:rFonts w:ascii="Trebuchet MS" w:hAnsi="Trebuchet MS" w:eastAsia="Trebuchet MS" w:cs="Trebuchet MS"/>
          <w:noProof w:val="0"/>
          <w:sz w:val="22"/>
          <w:szCs w:val="22"/>
          <w:lang w:val="en-US"/>
        </w:rPr>
        <w:t xml:space="preserve"> </w:t>
      </w:r>
      <w:r w:rsidRPr="5E22A5A5" w:rsidR="5E22A5A5">
        <w:rPr>
          <w:rFonts w:ascii="Trebuchet MS" w:hAnsi="Trebuchet MS" w:eastAsia="Trebuchet MS" w:cs="Trebuchet MS"/>
          <w:noProof w:val="0"/>
          <w:sz w:val="22"/>
          <w:szCs w:val="22"/>
          <w:lang w:val="en-US"/>
        </w:rPr>
        <w:t xml:space="preserve">Recordings of lecture materials and voice recordings of the instructor will be made during class. </w:t>
      </w:r>
    </w:p>
    <w:p w:rsidR="1465958F" w:rsidP="1465958F" w:rsidRDefault="1465958F" w14:paraId="380A9710" w14:textId="0E81B3F7">
      <w:pPr>
        <w:pStyle w:val="Normal"/>
      </w:pPr>
      <w:r w:rsidR="59A1AC1B">
        <w:rPr/>
        <w:t xml:space="preserve">All assignments, quizzes, essays, </w:t>
      </w:r>
      <w:r w:rsidR="59A1AC1B">
        <w:rPr/>
        <w:t xml:space="preserve">project proposals, </w:t>
      </w:r>
      <w:r w:rsidR="59A1AC1B">
        <w:rPr/>
        <w:t xml:space="preserve">and projects should be </w:t>
      </w:r>
      <w:hyperlink r:id="R0ba3e24290b64ba2">
        <w:r w:rsidRPr="59A1AC1B" w:rsidR="59A1AC1B">
          <w:rPr>
            <w:rStyle w:val="Hyperlink"/>
          </w:rPr>
          <w:t>submitted via Blackboard</w:t>
        </w:r>
      </w:hyperlink>
      <w:r w:rsidR="59A1AC1B">
        <w:rPr/>
        <w:t xml:space="preserve">. </w:t>
      </w:r>
    </w:p>
    <w:p w:rsidR="1465958F" w:rsidP="1465958F" w:rsidRDefault="1465958F" w14:paraId="5B6AA918" w14:textId="57123995">
      <w:pPr>
        <w:pStyle w:val="Normal"/>
      </w:pPr>
      <w:r w:rsidR="59A1AC1B">
        <w:rPr/>
        <w:t xml:space="preserve">When submitting a </w:t>
      </w:r>
      <w:proofErr w:type="spellStart"/>
      <w:r w:rsidR="59A1AC1B">
        <w:rPr/>
        <w:t>Jupyter</w:t>
      </w:r>
      <w:proofErr w:type="spellEnd"/>
      <w:r w:rsidR="59A1AC1B">
        <w:rPr/>
        <w:t xml:space="preserve"> notebook to Blackboard, include the assignment requirements as a comment at the top of the notebook. Name the .</w:t>
      </w:r>
      <w:proofErr w:type="spellStart"/>
      <w:r w:rsidR="59A1AC1B">
        <w:rPr/>
        <w:t>ipynb</w:t>
      </w:r>
      <w:proofErr w:type="spellEnd"/>
      <w:r w:rsidR="59A1AC1B">
        <w:rPr/>
        <w:t xml:space="preserve"> file to be reflective of the </w:t>
      </w:r>
      <w:r w:rsidR="59A1AC1B">
        <w:rPr/>
        <w:t xml:space="preserve">purpose of the </w:t>
      </w:r>
      <w:r w:rsidR="59A1AC1B">
        <w:rPr/>
        <w:t>assignment.</w:t>
      </w:r>
    </w:p>
    <w:p w:rsidR="1465958F" w:rsidP="5E22A5A5" w:rsidRDefault="1465958F" w14:paraId="6ACC3359" w14:textId="48F38602">
      <w:pPr>
        <w:pStyle w:val="Normal"/>
        <w:rPr>
          <w:rFonts w:ascii="Trebuchet MS" w:hAnsi="Trebuchet MS" w:eastAsia="Trebuchet MS" w:cs="Trebuchet MS"/>
          <w:noProof w:val="0"/>
          <w:sz w:val="22"/>
          <w:szCs w:val="22"/>
          <w:lang w:val="en-US"/>
        </w:rPr>
      </w:pPr>
      <w:r w:rsidRPr="5E22A5A5" w:rsidR="5E22A5A5">
        <w:rPr>
          <w:rFonts w:ascii="Trebuchet MS" w:hAnsi="Trebuchet MS" w:eastAsia="Trebuchet MS" w:cs="Trebuchet MS"/>
          <w:noProof w:val="0"/>
          <w:sz w:val="22"/>
          <w:szCs w:val="22"/>
          <w:lang w:val="en-US"/>
        </w:rPr>
        <w:t xml:space="preserve">If your assignment uses a file found on the Internet, specify the </w:t>
      </w:r>
      <w:r w:rsidRPr="5E22A5A5" w:rsidR="5E22A5A5">
        <w:rPr>
          <w:rFonts w:ascii="Trebuchet MS" w:hAnsi="Trebuchet MS" w:eastAsia="Trebuchet MS" w:cs="Trebuchet MS"/>
          <w:noProof w:val="0"/>
          <w:sz w:val="22"/>
          <w:szCs w:val="22"/>
          <w:lang w:val="en-US"/>
        </w:rPr>
        <w:t xml:space="preserve">complete </w:t>
      </w:r>
      <w:r w:rsidRPr="5E22A5A5" w:rsidR="5E22A5A5">
        <w:rPr>
          <w:rFonts w:ascii="Trebuchet MS" w:hAnsi="Trebuchet MS" w:eastAsia="Trebuchet MS" w:cs="Trebuchet MS"/>
          <w:noProof w:val="0"/>
          <w:sz w:val="22"/>
          <w:szCs w:val="22"/>
          <w:lang w:val="en-US"/>
        </w:rPr>
        <w:t xml:space="preserve">URL in the submitted notebook. If your approach to an assignment relies on local file(s) for input to the </w:t>
      </w:r>
      <w:proofErr w:type="spellStart"/>
      <w:r w:rsidRPr="5E22A5A5" w:rsidR="5E22A5A5">
        <w:rPr>
          <w:rFonts w:ascii="Trebuchet MS" w:hAnsi="Trebuchet MS" w:eastAsia="Trebuchet MS" w:cs="Trebuchet MS"/>
          <w:noProof w:val="0"/>
          <w:sz w:val="22"/>
          <w:szCs w:val="22"/>
          <w:lang w:val="en-US"/>
        </w:rPr>
        <w:t>Jupyter</w:t>
      </w:r>
      <w:proofErr w:type="spellEnd"/>
      <w:r w:rsidRPr="5E22A5A5" w:rsidR="5E22A5A5">
        <w:rPr>
          <w:rFonts w:ascii="Trebuchet MS" w:hAnsi="Trebuchet MS" w:eastAsia="Trebuchet MS" w:cs="Trebuchet MS"/>
          <w:noProof w:val="0"/>
          <w:sz w:val="22"/>
          <w:szCs w:val="22"/>
          <w:lang w:val="en-US"/>
        </w:rPr>
        <w:t xml:space="preserve"> Notebook, please include the input file(s) in your </w:t>
      </w:r>
      <w:hyperlink r:id="R9c1d236be8c44b35">
        <w:r w:rsidRPr="5E22A5A5" w:rsidR="5E22A5A5">
          <w:rPr>
            <w:rStyle w:val="Hyperlink"/>
            <w:rFonts w:ascii="Trebuchet MS" w:hAnsi="Trebuchet MS" w:eastAsia="Trebuchet MS" w:cs="Trebuchet MS"/>
            <w:noProof w:val="0"/>
            <w:sz w:val="22"/>
            <w:szCs w:val="22"/>
            <w:lang w:val="en-US"/>
          </w:rPr>
          <w:t>submission to Blackboard</w:t>
        </w:r>
      </w:hyperlink>
      <w:r w:rsidRPr="5E22A5A5" w:rsidR="5E22A5A5">
        <w:rPr>
          <w:rFonts w:ascii="Trebuchet MS" w:hAnsi="Trebuchet MS" w:eastAsia="Trebuchet MS" w:cs="Trebuchet MS"/>
          <w:noProof w:val="0"/>
          <w:sz w:val="22"/>
          <w:szCs w:val="22"/>
          <w:lang w:val="en-US"/>
        </w:rPr>
        <w:t xml:space="preserve">. Blackboard allows multiple files to be uploaded per assignment. </w:t>
      </w:r>
      <w:r w:rsidR="5E22A5A5">
        <w:rPr/>
        <w:t xml:space="preserve">If a large file (more than 1 MB) needs to be submitted, provide a link to that data hosted on UMBC’s box.com service. If the large file is associated with a </w:t>
      </w:r>
      <w:proofErr w:type="spellStart"/>
      <w:r w:rsidR="5E22A5A5">
        <w:rPr/>
        <w:t>Jupyter</w:t>
      </w:r>
      <w:proofErr w:type="spellEnd"/>
      <w:r w:rsidR="5E22A5A5">
        <w:rPr/>
        <w:t xml:space="preserve"> notebook submitted via Blackboard, include the link to UMBC’s box.com in the notebook as a comment. For small data sets (less than or equal to 1 MB), students submit code and data in Blackboard.</w:t>
      </w:r>
    </w:p>
    <w:p w:rsidR="1465958F" w:rsidP="1465958F" w:rsidRDefault="1465958F" w14:paraId="408A29DA" w14:textId="62C0F5D7">
      <w:pPr>
        <w:pStyle w:val="Normal"/>
      </w:pPr>
      <w:r w:rsidR="59A1AC1B">
        <w:rPr/>
        <w:t xml:space="preserve">Essays should be </w:t>
      </w:r>
      <w:hyperlink r:id="R14adaff101f840d0">
        <w:r w:rsidRPr="59A1AC1B" w:rsidR="59A1AC1B">
          <w:rPr>
            <w:rStyle w:val="Hyperlink"/>
          </w:rPr>
          <w:t>submitted to Blackboard</w:t>
        </w:r>
      </w:hyperlink>
      <w:r w:rsidR="59A1AC1B">
        <w:rPr/>
        <w:t xml:space="preserve"> as plain text (not DOCX or PDF or images). Essays are constrained by word count; check the rubric for specific guidance. Essays should include a title. </w:t>
      </w:r>
      <w:r w:rsidR="59A1AC1B">
        <w:rPr/>
        <w:t xml:space="preserve">Essays should include citations. </w:t>
      </w:r>
      <w:r w:rsidR="59A1AC1B">
        <w:rPr/>
        <w:t>All text (including the title</w:t>
      </w:r>
      <w:r w:rsidR="59A1AC1B">
        <w:rPr/>
        <w:t xml:space="preserve"> and citations</w:t>
      </w:r>
      <w:r w:rsidR="59A1AC1B">
        <w:rPr/>
        <w:t>) is included in word counts.</w:t>
      </w:r>
    </w:p>
    <w:p w:rsidR="59A1AC1B" w:rsidP="59A1AC1B" w:rsidRDefault="59A1AC1B" w14:paraId="31B58D4C" w14:textId="7BCEA4CD">
      <w:pPr>
        <w:pStyle w:val="Normal"/>
      </w:pPr>
      <w:r w:rsidR="5E22A5A5">
        <w:rPr/>
        <w:t>Do not include your name on materials submitted via Blackboard, including essays, code, and projects. Anonymous grading is enabled.</w:t>
      </w:r>
      <w:r w:rsidR="5E22A5A5">
        <w:rPr/>
        <w:t xml:space="preserve"> </w:t>
      </w:r>
      <w:r w:rsidR="5E22A5A5">
        <w:rPr/>
        <w:t xml:space="preserve">Resubmissions of previously graded work are not allowed. </w:t>
      </w:r>
    </w:p>
    <w:p w:rsidR="1465958F" w:rsidRDefault="1465958F" w14:noSpellErr="1" w14:paraId="62A918F7" w14:textId="26FFC493">
      <w:r>
        <w:br w:type="page"/>
      </w:r>
    </w:p>
    <w:p w:rsidR="00FE44B0" w:rsidP="00FE44B0" w:rsidRDefault="00FE44B0" w14:paraId="00DAE772" w14:textId="25C24DE7" w14:noSpellErr="1">
      <w:pPr>
        <w:pStyle w:val="Heading2"/>
      </w:pPr>
      <w:r w:rsidR="1CDB2ADF">
        <w:rPr/>
        <w:t>Course Policies</w:t>
      </w:r>
    </w:p>
    <w:p w:rsidR="00776F28" w:rsidP="00FE44B0" w:rsidRDefault="00776F28" w14:paraId="4B6E438A" w14:textId="77777777" w14:noSpellErr="1">
      <w:r w:rsidR="10F64AC4">
        <w:rPr/>
        <w:t>UMBC provides a range of writing assistance, which can be found in the following:</w:t>
      </w:r>
    </w:p>
    <w:p w:rsidR="00FE44B0" w:rsidP="003324B4" w:rsidRDefault="00776F28" w14:paraId="68EDA640" w14:textId="69142B44" w14:noSpellErr="1">
      <w:pPr>
        <w:pStyle w:val="ListParagraph"/>
        <w:numPr>
          <w:ilvl w:val="0"/>
          <w:numId w:val="20"/>
        </w:numPr>
        <w:rPr/>
      </w:pPr>
      <w:r w:rsidR="10F64AC4">
        <w:rPr/>
        <w:t xml:space="preserve">The Writing Center: </w:t>
      </w:r>
      <w:hyperlink r:id="R688ec38b349e47e3">
        <w:r w:rsidRPr="10F64AC4" w:rsidR="10F64AC4">
          <w:rPr>
            <w:rStyle w:val="Hyperlink"/>
          </w:rPr>
          <w:t>http://lrc.umbc.edu/tutor/writing-center/</w:t>
        </w:r>
      </w:hyperlink>
      <w:r w:rsidR="10F64AC4">
        <w:rPr/>
        <w:t xml:space="preserve"> </w:t>
      </w:r>
    </w:p>
    <w:p w:rsidR="00776F28" w:rsidP="003324B4" w:rsidRDefault="00776F28" w14:paraId="45CCCA70" w14:textId="39A5D336" w14:noSpellErr="1">
      <w:pPr>
        <w:pStyle w:val="ListParagraph"/>
        <w:numPr>
          <w:ilvl w:val="0"/>
          <w:numId w:val="20"/>
        </w:numPr>
        <w:rPr/>
      </w:pPr>
      <w:r w:rsidR="10F64AC4">
        <w:rPr/>
        <w:t xml:space="preserve">Research Guides &amp; Tutorials: </w:t>
      </w:r>
      <w:hyperlink r:id="Rd21979d86fb64e69">
        <w:r w:rsidRPr="10F64AC4" w:rsidR="10F64AC4">
          <w:rPr>
            <w:rStyle w:val="Hyperlink"/>
          </w:rPr>
          <w:t>http://lib.guides.umbc.edu/tutorial</w:t>
        </w:r>
      </w:hyperlink>
      <w:r w:rsidR="10F64AC4">
        <w:rPr/>
        <w:t xml:space="preserve"> </w:t>
      </w:r>
    </w:p>
    <w:p w:rsidR="001408A6" w:rsidP="00FE44B0" w:rsidRDefault="001408A6" w14:paraId="568D7EC7" w14:noSpellErr="1" w14:textId="31D7DF80">
      <w:r w:rsidR="73292649">
        <w:rPr/>
        <w:t xml:space="preserve">Failure to follow guidelines for each assignment, including the required format, style, length, and submission may result in at least one-letter-grade reduction </w:t>
      </w:r>
      <w:r w:rsidR="73292649">
        <w:rPr/>
        <w:t xml:space="preserve">(10%) </w:t>
      </w:r>
      <w:r w:rsidR="73292649">
        <w:rPr/>
        <w:t>on the assignment depending on the type or number of transgressions.</w:t>
      </w:r>
    </w:p>
    <w:p w:rsidR="73292649" w:rsidP="73292649" w:rsidRDefault="73292649" w14:noSpellErr="1" w14:paraId="2C0D36A0" w14:textId="7156F0FC">
      <w:pPr>
        <w:pStyle w:val="Normal"/>
      </w:pPr>
      <w:r w:rsidR="73292649">
        <w:rPr/>
        <w:t>Each assignment is provided with a required outcome, desired output format, and grading rubric. R</w:t>
      </w:r>
      <w:r w:rsidR="73292649">
        <w:rPr/>
        <w:t xml:space="preserve">ead the </w:t>
      </w:r>
      <w:r w:rsidR="73292649">
        <w:rPr/>
        <w:t>rubric</w:t>
      </w:r>
      <w:r w:rsidR="73292649">
        <w:rPr/>
        <w:t xml:space="preserve"> </w:t>
      </w:r>
      <w:r w:rsidR="73292649">
        <w:rPr/>
        <w:t xml:space="preserve">to </w:t>
      </w:r>
      <w:r w:rsidR="73292649">
        <w:rPr/>
        <w:t xml:space="preserve">earn the best score for your </w:t>
      </w:r>
      <w:r w:rsidR="73292649">
        <w:rPr/>
        <w:t>assignment</w:t>
      </w:r>
      <w:r w:rsidR="73292649">
        <w:rPr/>
        <w:t>. If you have questions, email the instructor.</w:t>
      </w:r>
    </w:p>
    <w:p w:rsidR="00776F28" w:rsidP="73292649" w:rsidRDefault="00776F28" w14:paraId="29A4923D" w14:textId="59A862E7">
      <w:pPr>
        <w:pStyle w:val="Normal"/>
      </w:pPr>
      <w:r w:rsidR="30D8FAEC">
        <w:rPr/>
        <w:t xml:space="preserve">Notify the instructor if you suspect you will not be able to complete the homework by the specified deadline. </w:t>
      </w:r>
      <w:r w:rsidR="30D8FAEC">
        <w:rPr/>
        <w:t>Late</w:t>
      </w:r>
      <w:r w:rsidR="30D8FAEC">
        <w:rPr/>
        <w:t xml:space="preserve">/incomplete assignments will be accepted if an extension has been agreed to in advance. </w:t>
      </w:r>
      <w:r w:rsidR="30D8FAEC">
        <w:rPr/>
        <w:t>Late</w:t>
      </w:r>
      <w:r w:rsidR="30D8FAEC">
        <w:rPr/>
        <w:t xml:space="preserve"> submissions incur 10 </w:t>
      </w:r>
      <w:r w:rsidR="30D8FAEC">
        <w:rPr/>
        <w:t xml:space="preserve">percentage point </w:t>
      </w:r>
      <w:r w:rsidR="30D8FAEC">
        <w:rPr/>
        <w:t xml:space="preserve">reduction in score, with the reduction doubling each week. Emergency situations will be handled on a case by case basis with appropriate justification or documentation.  </w:t>
      </w:r>
    </w:p>
    <w:p w:rsidR="004473F7" w:rsidP="00FE44B0" w:rsidRDefault="004473F7" w14:paraId="5591AF1E" w14:textId="77777777"/>
    <w:p w:rsidR="00FE44B0" w:rsidP="00FE44B0" w:rsidRDefault="00FE44B0" w14:paraId="354CE197" w14:textId="43B66537" w14:noSpellErr="1">
      <w:pPr>
        <w:pStyle w:val="Heading2"/>
      </w:pPr>
      <w:r w:rsidR="321C37B6">
        <w:rPr/>
        <w:t>Academic Integrity</w:t>
      </w:r>
    </w:p>
    <w:p w:rsidR="00D14C3D" w:rsidP="2187A0BE" w:rsidRDefault="00A33E15" w14:paraId="14EFD304" w14:textId="3D657C92">
      <w:pPr>
        <w:pStyle w:val="Normal"/>
      </w:pPr>
      <w:r w:rsidR="59A1AC1B">
        <w:rPr/>
        <w:t xml:space="preserve">If work produced by someone else is used, cite the contribution. If a website is referenced, specify the full URL of the source. If a student’s work from previous or concurrent courses is used, specify that in the assignment submission. </w:t>
      </w:r>
      <w:r w:rsidR="59A1AC1B">
        <w:rPr/>
        <w:t xml:space="preserve"> Uncited references for software and essays is </w:t>
      </w:r>
      <w:r w:rsidRPr="59A1AC1B" w:rsidR="59A1AC1B">
        <w:rPr>
          <w:rFonts w:ascii="Trebuchet MS" w:hAnsi="Trebuchet MS" w:eastAsia="Trebuchet MS" w:cs="Trebuchet MS"/>
          <w:noProof w:val="0"/>
          <w:sz w:val="22"/>
          <w:szCs w:val="22"/>
          <w:lang w:val="en-US"/>
        </w:rPr>
        <w:t>plagiarism</w:t>
      </w:r>
      <w:r w:rsidR="59A1AC1B">
        <w:rPr/>
        <w:t xml:space="preserve">. </w:t>
      </w:r>
    </w:p>
    <w:p w:rsidR="00D14C3D" w:rsidP="2187A0BE" w:rsidRDefault="00A33E15" w14:paraId="3A621A42" w14:textId="09FE493D">
      <w:pPr>
        <w:pStyle w:val="Normal"/>
      </w:pPr>
      <w:r w:rsidR="59A1AC1B">
        <w:rPr/>
        <w:t xml:space="preserve">Discussion of assignments with other students is </w:t>
      </w:r>
      <w:r w:rsidR="59A1AC1B">
        <w:rPr/>
        <w:t xml:space="preserve">not </w:t>
      </w:r>
      <w:r w:rsidR="59A1AC1B">
        <w:rPr/>
        <w:t>allowed</w:t>
      </w:r>
      <w:r w:rsidR="59A1AC1B">
        <w:rPr/>
        <w:t xml:space="preserve"> until all work has been graded. S</w:t>
      </w:r>
      <w:r w:rsidR="59A1AC1B">
        <w:rPr/>
        <w:t xml:space="preserve">ubmit your own independent work. </w:t>
      </w:r>
      <w:r w:rsidRPr="59A1AC1B" w:rsidR="59A1AC1B">
        <w:rPr>
          <w:rFonts w:ascii="Trebuchet MS" w:hAnsi="Trebuchet MS" w:eastAsia="Trebuchet MS" w:cs="Trebuchet MS"/>
          <w:noProof w:val="0"/>
          <w:sz w:val="22"/>
          <w:szCs w:val="22"/>
          <w:lang w:val="en-US"/>
        </w:rPr>
        <w:t>Sharing of work is not acceptable. Explaining your approach to other students must wait until everyone has a grade for their assignment.</w:t>
      </w:r>
    </w:p>
    <w:p w:rsidR="00D14C3D" w:rsidP="2187A0BE" w:rsidRDefault="00A33E15" w14:paraId="49E353C6" w14:textId="053DA31B">
      <w:pPr>
        <w:pStyle w:val="Normal"/>
      </w:pPr>
      <w:r w:rsidR="2187A0BE">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  </w:t>
      </w:r>
    </w:p>
    <w:p w:rsidR="00A33E15" w:rsidP="119C6AE8" w:rsidRDefault="00606340" w14:paraId="4755D76E" w14:noSpellErr="1" w14:textId="7F98FB46">
      <w:pPr>
        <w:pStyle w:val="Normal"/>
      </w:pPr>
      <w:r w:rsidR="73292649">
        <w:rPr/>
        <w:t xml:space="preserve">Refer to the UMBC policy </w:t>
      </w:r>
      <w:r w:rsidR="73292649">
        <w:rPr/>
        <w:t xml:space="preserve">on Academic Integrity: </w:t>
      </w:r>
      <w:hyperlink r:id="Ra858208f696b47e3">
        <w:r w:rsidRPr="73292649" w:rsidR="73292649">
          <w:rPr>
            <w:rStyle w:val="Hyperlink"/>
            <w:rFonts w:ascii="Trebuchet MS" w:hAnsi="Trebuchet MS" w:eastAsia="Trebuchet MS" w:cs="Trebuchet MS"/>
            <w:noProof w:val="0"/>
            <w:sz w:val="22"/>
            <w:szCs w:val="22"/>
            <w:lang w:val="en-US"/>
          </w:rPr>
          <w:t>http://catalog.umbc.edu/content.php?catoid=17&amp;navoid=879#academic-integrity</w:t>
        </w:r>
      </w:hyperlink>
      <w:r w:rsidR="73292649">
        <w:rPr/>
        <w:t>.</w:t>
      </w:r>
    </w:p>
    <w:p w:rsidR="73292649" w:rsidP="73292649" w:rsidRDefault="73292649" w14:noSpellErr="1" w14:paraId="75F80745" w14:textId="1B9DFB55">
      <w:pPr>
        <w:pStyle w:val="Normal"/>
      </w:pPr>
      <w:r w:rsidRPr="73292649" w:rsidR="73292649">
        <w:rPr>
          <w:rFonts w:ascii="Trebuchet MS" w:hAnsi="Trebuchet MS" w:eastAsia="Trebuchet MS" w:cs="Trebuchet MS"/>
          <w:noProof w:val="0"/>
          <w:sz w:val="22"/>
          <w:szCs w:val="22"/>
          <w:lang w:val="en-US"/>
        </w:rPr>
        <w:t xml:space="preserve">Student Academic Misconduct in the Grad School is handled by the Associate Dean (AD) of the Grad School. The first step is for the instructor to consult with the AD. If the instructor and AD determine that a less serious infraction has occurred, then the AD </w:t>
      </w:r>
      <w:r w:rsidRPr="73292649" w:rsidR="73292649">
        <w:rPr>
          <w:rFonts w:ascii="Trebuchet MS" w:hAnsi="Trebuchet MS" w:eastAsia="Trebuchet MS" w:cs="Trebuchet MS"/>
          <w:noProof w:val="0"/>
          <w:sz w:val="22"/>
          <w:szCs w:val="22"/>
          <w:lang w:val="en-US"/>
        </w:rPr>
        <w:t>provides</w:t>
      </w:r>
      <w:r w:rsidRPr="73292649" w:rsidR="73292649">
        <w:rPr>
          <w:rFonts w:ascii="Trebuchet MS" w:hAnsi="Trebuchet MS" w:eastAsia="Trebuchet MS" w:cs="Trebuchet MS"/>
          <w:noProof w:val="0"/>
          <w:sz w:val="22"/>
          <w:szCs w:val="22"/>
          <w:lang w:val="en-US"/>
        </w:rPr>
        <w:t xml:space="preserve"> written authority to the instructor to resolve the matter. The instructor then notifies the students in writing, and the students must be allowed the opportunity to provide an explanation. The student has the right to appeal the decision directly to the AD, and the student must be informed of this right. If an appeal is requested, then the AD will convene a Grievance Committee under the policy established by University of Maryland Graduate School, Baltimore (UMGSB).</w:t>
      </w:r>
    </w:p>
    <w:p w:rsidR="73292649" w:rsidP="73292649" w:rsidRDefault="73292649" w14:noSpellErr="1" w14:paraId="79E5152E" w14:textId="302469A7">
      <w:pPr>
        <w:pStyle w:val="Normal"/>
        <w:rPr>
          <w:rFonts w:ascii="Trebuchet MS" w:hAnsi="Trebuchet MS" w:eastAsia="Trebuchet MS" w:cs="Trebuchet MS"/>
          <w:noProof w:val="0"/>
          <w:sz w:val="22"/>
          <w:szCs w:val="22"/>
          <w:lang w:val="en-US"/>
        </w:rPr>
      </w:pPr>
      <w:r w:rsidRPr="1465958F" w:rsidR="1465958F">
        <w:rPr>
          <w:rFonts w:ascii="Trebuchet MS" w:hAnsi="Trebuchet MS" w:eastAsia="Trebuchet MS" w:cs="Trebuchet MS"/>
          <w:noProof w:val="0"/>
          <w:sz w:val="22"/>
          <w:szCs w:val="22"/>
          <w:lang w:val="en-US"/>
        </w:rPr>
        <w:t xml:space="preserve">Incidents are tracked by UMBC. Repeated infractions incur more severe penalties. </w:t>
      </w:r>
    </w:p>
    <w:p w:rsidR="1465958F" w:rsidRDefault="1465958F" w14:noSpellErr="1" w14:paraId="216F801B" w14:textId="78A88541">
      <w:r>
        <w:br w:type="page"/>
      </w:r>
    </w:p>
    <w:p w:rsidR="003D64FA" w:rsidP="003D64FA" w:rsidRDefault="003D64FA" w14:paraId="5C7B3344" w14:textId="26D370A5">
      <w:pPr>
        <w:pStyle w:val="Heading2"/>
      </w:pPr>
      <w:r w:rsidR="1465958F">
        <w:rPr/>
        <w:t>Student Disability Services (SDS)</w:t>
      </w:r>
    </w:p>
    <w:p w:rsidR="000C6025" w:rsidP="000C6025" w:rsidRDefault="000C6025" w14:paraId="1A57E55A" w14:noSpellErr="1" w14:textId="05BC45F0">
      <w:r w:rsidR="2E098D36">
        <w:rPr/>
        <w:t xml:space="preserve">UMBC is committed to eliminating discriminatory obstacles that may disadvantage students based on disability. Services for students with disabilities are provided for all students qualified under the </w:t>
      </w:r>
      <w:hyperlink r:id="R009e5a15cddf4fc2">
        <w:r w:rsidRPr="2E098D36" w:rsidR="2E098D36">
          <w:rPr>
            <w:rStyle w:val="Hyperlink"/>
          </w:rPr>
          <w:t>Americans with Disabilities Act (ADA) of 1990</w:t>
        </w:r>
      </w:hyperlink>
      <w:r w:rsidR="2E098D36">
        <w:rPr/>
        <w:t xml:space="preserve">, the </w:t>
      </w:r>
      <w:hyperlink r:id="R24fdcb6971f44a27">
        <w:r w:rsidRPr="2E098D36" w:rsidR="2E098D36">
          <w:rPr>
            <w:rStyle w:val="Hyperlink"/>
          </w:rPr>
          <w:t>ADAAA of 2009</w:t>
        </w:r>
      </w:hyperlink>
      <w:r w:rsidR="2E098D36">
        <w:rPr/>
        <w:t xml:space="preserve">, and </w:t>
      </w:r>
      <w:hyperlink r:id="R208d847eca0b4309">
        <w:r w:rsidRPr="2E098D36" w:rsidR="2E098D36">
          <w:rPr>
            <w:rStyle w:val="Hyperlink"/>
          </w:rPr>
          <w:t>Section 504 of the Rehabilitation Act</w:t>
        </w:r>
      </w:hyperlink>
      <w:r w:rsidR="2E098D36">
        <w:rP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rsidR="000C6025" w:rsidP="000C6025" w:rsidRDefault="000C6025" w14:paraId="4515634B" w14:textId="5C0BC5AE" w14:noSpellErr="1">
      <w:r w:rsidR="10F64AC4">
        <w:rP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w:t>
      </w:r>
      <w:r w:rsidR="10F64AC4">
        <w:rPr/>
        <w:t>data management software called Accommodate</w:t>
      </w:r>
      <w:r w:rsidR="10F64AC4">
        <w:rPr/>
        <w:t xml:space="preserve"> </w:t>
      </w:r>
      <w:hyperlink r:id="R91c18c8f3cf14d47">
        <w:r w:rsidRPr="10F64AC4" w:rsidR="10F64AC4">
          <w:rPr>
            <w:rStyle w:val="Hyperlink"/>
          </w:rPr>
          <w:t>https://sds.umbc.edu/accommodations/registering-with-sds/</w:t>
        </w:r>
      </w:hyperlink>
      <w:r w:rsidR="10F64AC4">
        <w:rPr/>
        <w:t xml:space="preserve">. </w:t>
      </w:r>
    </w:p>
    <w:p w:rsidR="000C6025" w:rsidP="000C6025" w:rsidRDefault="000C6025" w14:paraId="6C3BA6BB" w14:noSpellErr="1" w14:textId="4ACE1681">
      <w:r w:rsidR="119C6AE8">
        <w:rPr/>
        <w:t xml:space="preserve">Once accommodations have been approved, you and your instructors will be notified via an emailed accommodation letter from the SDS office.  Both the SDS office and Shady Grove's </w:t>
      </w:r>
      <w:hyperlink r:id="R59be48e6ff524860">
        <w:r w:rsidRPr="119C6AE8" w:rsidR="119C6AE8">
          <w:rPr>
            <w:rStyle w:val="Hyperlink"/>
          </w:rPr>
          <w:t>Center for Academic Success</w:t>
        </w:r>
      </w:hyperlink>
      <w:r w:rsidR="119C6AE8">
        <w:rPr/>
        <w:t xml:space="preserve">(CAS) will work with you to ensure you receive the approved accommodations. If you have any questions or concerns, please contact the </w:t>
      </w:r>
      <w:hyperlink r:id="Re51b71eccafa4b4d">
        <w:r w:rsidRPr="119C6AE8" w:rsidR="119C6AE8">
          <w:rPr>
            <w:rStyle w:val="Hyperlink"/>
          </w:rPr>
          <w:t>Office of Student Disability Services</w:t>
        </w:r>
      </w:hyperlink>
      <w:r w:rsidR="119C6AE8">
        <w:rPr/>
        <w:t xml:space="preserve"> via </w:t>
      </w:r>
      <w:hyperlink r:id="R06bad2f596c14f03">
        <w:r w:rsidRPr="119C6AE8" w:rsidR="119C6AE8">
          <w:rPr>
            <w:rStyle w:val="Hyperlink"/>
          </w:rPr>
          <w:t>disAbility@umbc.edu</w:t>
        </w:r>
      </w:hyperlink>
      <w:r w:rsidR="119C6AE8">
        <w:rPr/>
        <w:t xml:space="preserve"> </w:t>
      </w:r>
      <w:r w:rsidR="119C6AE8">
        <w:rPr/>
        <w:t>or</w:t>
      </w:r>
      <w:r w:rsidR="119C6AE8">
        <w:rPr/>
        <w:t xml:space="preserve"> phone at 410-455-2459. Please note that accommodations are not retroactive and begin once </w:t>
      </w:r>
      <w:hyperlink r:id="R446c28da17c54c4d">
        <w:r w:rsidRPr="119C6AE8" w:rsidR="119C6AE8">
          <w:rPr>
            <w:rStyle w:val="Hyperlink"/>
          </w:rPr>
          <w:t>SDS</w:t>
        </w:r>
      </w:hyperlink>
      <w:r w:rsidR="119C6AE8">
        <w:rPr/>
        <w:t xml:space="preserve"> </w:t>
      </w:r>
      <w:r w:rsidR="119C6AE8">
        <w:rPr/>
        <w:t>sends an approved accommodation letter.</w:t>
      </w:r>
    </w:p>
    <w:p w:rsidR="000C6025" w:rsidP="000C6025" w:rsidRDefault="000C6025" w14:paraId="7860A96D" w14:textId="50F7F58D" w14:noSpellErr="1">
      <w:r w:rsidR="10F64AC4">
        <w:rPr/>
        <w:t>For more information on the services CAS provides, please contact Mary Gallagher (</w:t>
      </w:r>
      <w:hyperlink r:id="Rb732985999814fc8">
        <w:r w:rsidRPr="10F64AC4" w:rsidR="10F64AC4">
          <w:rPr>
            <w:rStyle w:val="Hyperlink"/>
          </w:rPr>
          <w:t>maryg@umd.edu</w:t>
        </w:r>
      </w:hyperlink>
      <w:r w:rsidR="10F64AC4">
        <w:rPr/>
        <w:t>) or</w:t>
      </w:r>
      <w:r w:rsidR="10F64AC4">
        <w:rPr/>
        <w:t xml:space="preserve"> </w:t>
      </w:r>
      <w:r w:rsidR="10F64AC4">
        <w:rPr/>
        <w:t>visit</w:t>
      </w:r>
      <w:r w:rsidR="10F64AC4">
        <w:rPr/>
        <w:t xml:space="preserve"> </w:t>
      </w:r>
      <w:hyperlink r:id="Rece66dbc486a4726">
        <w:r w:rsidRPr="10F64AC4" w:rsidR="10F64AC4">
          <w:rPr>
            <w:rStyle w:val="Hyperlink"/>
          </w:rPr>
          <w:t>https://shadygrove.umd.edu/student-services/center-for-academic-success</w:t>
        </w:r>
      </w:hyperlink>
      <w:r w:rsidR="10F64AC4">
        <w:rPr/>
        <w:t xml:space="preserve">. </w:t>
      </w:r>
    </w:p>
    <w:p w:rsidR="679FEFF3" w:rsidP="679FEFF3" w:rsidRDefault="679FEFF3" w14:paraId="1B281B62" w14:textId="5A3E0BAF">
      <w:pPr>
        <w:pStyle w:val="Normal"/>
      </w:pPr>
    </w:p>
    <w:p w:rsidR="1465958F" w:rsidP="1465958F" w:rsidRDefault="1465958F" w14:noSpellErr="1" w14:paraId="32EAAA87" w14:textId="370CFB77">
      <w:pPr>
        <w:pStyle w:val="Normal"/>
      </w:pPr>
    </w:p>
    <w:p w:rsidR="1465958F" w:rsidP="1465958F" w:rsidRDefault="1465958F" w14:noSpellErr="1" w14:paraId="23BBAFF1" w14:textId="784CF495">
      <w:pPr>
        <w:pStyle w:val="Heading2"/>
      </w:pPr>
      <w:r w:rsidR="1465958F">
        <w:rPr/>
        <w:t xml:space="preserve">Disclosure </w:t>
      </w:r>
      <w:r w:rsidRPr="1465958F" w:rsidR="1465958F">
        <w:rPr>
          <w:noProof w:val="0"/>
          <w:lang w:val="en-US"/>
        </w:rPr>
        <w:t>of Sexual Misconduct and Child Abuse or Neglect</w:t>
      </w:r>
    </w:p>
    <w:p w:rsidR="1465958F" w:rsidRDefault="1465958F" w14:noSpellErr="1" w14:paraId="04A423B1" w14:textId="47065A91">
      <w:r w:rsidRPr="1465958F" w:rsidR="1465958F">
        <w:rPr>
          <w:rFonts w:ascii="Trebuchet MS" w:hAnsi="Trebuchet MS" w:eastAsia="Trebuchet MS" w:cs="Trebuchet MS"/>
          <w:noProof w:val="0"/>
          <w:sz w:val="22"/>
          <w:szCs w:val="22"/>
          <w:lang w:val="en-US"/>
        </w:rPr>
        <w:t xml:space="preserve">As an instructor, I am considered a Responsible Employee, per </w:t>
      </w:r>
      <w:hyperlink r:id="R8b94c18ab3344b73">
        <w:r w:rsidRPr="1465958F" w:rsidR="1465958F">
          <w:rPr>
            <w:rStyle w:val="Hyperlink"/>
            <w:rFonts w:ascii="Trebuchet MS" w:hAnsi="Trebuchet MS" w:eastAsia="Trebuchet MS" w:cs="Trebuchet MS"/>
            <w:noProof w:val="0"/>
            <w:sz w:val="22"/>
            <w:szCs w:val="22"/>
            <w:lang w:val="en-US"/>
          </w:rPr>
          <w:t>UMBC’s Policy on Prohibited Sexual Misconduct, Interpersonal Violence, and Other Related Misconduct</w:t>
        </w:r>
      </w:hyperlink>
      <w:r w:rsidRPr="1465958F" w:rsidR="1465958F">
        <w:rPr>
          <w:rFonts w:ascii="Trebuchet MS" w:hAnsi="Trebuchet MS" w:eastAsia="Trebuchet MS" w:cs="Trebuchet MS"/>
          <w:noProof w:val="0"/>
          <w:sz w:val="22"/>
          <w:szCs w:val="22"/>
          <w:lang w:val="en-US"/>
        </w:rPr>
        <w:t>. While my goal is for you to be able to share information related to your life experiences through discussion and written work, I want to be transparent that as a Responsible Employee I am required to report disclosures of sexual assault, domestic violence, relationship violence, stalking, and/or gender-based harassment to the University’s Title IX Coordinator.</w:t>
      </w:r>
    </w:p>
    <w:p w:rsidR="1465958F" w:rsidRDefault="1465958F" w14:noSpellErr="1" w14:paraId="1F89A639" w14:textId="3CC02902">
      <w:r w:rsidRPr="1465958F" w:rsidR="1465958F">
        <w:rPr>
          <w:rFonts w:ascii="Trebuchet MS" w:hAnsi="Trebuchet MS" w:eastAsia="Trebuchet MS" w:cs="Trebuchet MS"/>
          <w:noProof w:val="0"/>
          <w:sz w:val="22"/>
          <w:szCs w:val="22"/>
          <w:lang w:val="en-US"/>
        </w:rPr>
        <w:t xml:space="preserve">As an instructor, I also have </w:t>
      </w:r>
      <w:hyperlink r:id="R88eec4e317d240ef">
        <w:r w:rsidRPr="1465958F" w:rsidR="1465958F">
          <w:rPr>
            <w:rStyle w:val="Hyperlink"/>
            <w:rFonts w:ascii="Trebuchet MS" w:hAnsi="Trebuchet MS" w:eastAsia="Trebuchet MS" w:cs="Trebuchet MS"/>
            <w:noProof w:val="0"/>
            <w:sz w:val="22"/>
            <w:szCs w:val="22"/>
            <w:lang w:val="en-US"/>
          </w:rPr>
          <w:t>a mandatory obligation to report disclosures of or suspected instances of child abuse or neglect</w:t>
        </w:r>
      </w:hyperlink>
      <w:r w:rsidRPr="1465958F" w:rsidR="1465958F">
        <w:rPr>
          <w:rFonts w:ascii="Trebuchet MS" w:hAnsi="Trebuchet MS" w:eastAsia="Trebuchet MS" w:cs="Trebuchet MS"/>
          <w:noProof w:val="0"/>
          <w:sz w:val="22"/>
          <w:szCs w:val="22"/>
          <w:lang w:val="en-US"/>
        </w:rPr>
        <w:t>.</w:t>
      </w:r>
    </w:p>
    <w:p w:rsidR="1465958F" w:rsidP="1465958F" w:rsidRDefault="1465958F" w14:noSpellErr="1" w14:paraId="436A4BC7" w14:textId="6BA1EA05">
      <w:pPr>
        <w:pStyle w:val="Normal"/>
      </w:pPr>
      <w:r w:rsidRPr="1465958F" w:rsidR="1465958F">
        <w:rPr>
          <w:rFonts w:ascii="Trebuchet MS" w:hAnsi="Trebuchet MS" w:eastAsia="Trebuchet MS" w:cs="Trebuchet MS"/>
          <w:noProof w:val="0"/>
          <w:sz w:val="22"/>
          <w:szCs w:val="22"/>
          <w:lang w:val="en-US"/>
        </w:rPr>
        <w:t xml:space="preserve">The purpose of these reporting requirements is for the University to inform you of options, supports and resources; you will not be forced to file a report with the police. Further, you </w:t>
      </w:r>
      <w:proofErr w:type="gramStart"/>
      <w:r w:rsidRPr="1465958F" w:rsidR="1465958F">
        <w:rPr>
          <w:rFonts w:ascii="Trebuchet MS" w:hAnsi="Trebuchet MS" w:eastAsia="Trebuchet MS" w:cs="Trebuchet MS"/>
          <w:noProof w:val="0"/>
          <w:sz w:val="22"/>
          <w:szCs w:val="22"/>
          <w:lang w:val="en-US"/>
        </w:rPr>
        <w:t>are able to</w:t>
      </w:r>
      <w:proofErr w:type="gramEnd"/>
      <w:r w:rsidRPr="1465958F" w:rsidR="1465958F">
        <w:rPr>
          <w:rFonts w:ascii="Trebuchet MS" w:hAnsi="Trebuchet MS" w:eastAsia="Trebuchet MS" w:cs="Trebuchet MS"/>
          <w:noProof w:val="0"/>
          <w:sz w:val="22"/>
          <w:szCs w:val="22"/>
          <w:lang w:val="en-US"/>
        </w:rPr>
        <w:t xml:space="preserve"> receive supports and resources, even if you choose to not want any action taken. Please note that in certain situations, based on the nature of the disclosure, the University may need to </w:t>
      </w:r>
      <w:proofErr w:type="gramStart"/>
      <w:r w:rsidRPr="1465958F" w:rsidR="1465958F">
        <w:rPr>
          <w:rFonts w:ascii="Trebuchet MS" w:hAnsi="Trebuchet MS" w:eastAsia="Trebuchet MS" w:cs="Trebuchet MS"/>
          <w:noProof w:val="0"/>
          <w:sz w:val="22"/>
          <w:szCs w:val="22"/>
          <w:lang w:val="en-US"/>
        </w:rPr>
        <w:t>take action</w:t>
      </w:r>
      <w:proofErr w:type="gramEnd"/>
      <w:r w:rsidRPr="1465958F" w:rsidR="1465958F">
        <w:rPr>
          <w:rFonts w:ascii="Trebuchet MS" w:hAnsi="Trebuchet MS" w:eastAsia="Trebuchet MS" w:cs="Trebuchet MS"/>
          <w:noProof w:val="0"/>
          <w:sz w:val="22"/>
          <w:szCs w:val="22"/>
          <w:lang w:val="en-US"/>
        </w:rPr>
        <w:t>.</w:t>
      </w:r>
    </w:p>
    <w:p w:rsidR="1465958F" w:rsidP="1465958F" w:rsidRDefault="1465958F" w14:paraId="1A064B6A" w14:textId="79AE2C4F">
      <w:pPr>
        <w:pStyle w:val="Normal"/>
      </w:pPr>
      <w:r w:rsidR="76205D9B">
        <w:rPr/>
        <w:t>[</w:t>
      </w:r>
      <w:hyperlink r:id="Rc8f3909d6fe9406e">
        <w:r w:rsidRPr="76205D9B" w:rsidR="76205D9B">
          <w:rPr>
            <w:rStyle w:val="Hyperlink"/>
          </w:rPr>
          <w:t>source</w:t>
        </w:r>
      </w:hyperlink>
      <w:r w:rsidR="76205D9B">
        <w:rPr/>
        <w:t>]</w:t>
      </w:r>
    </w:p>
    <w:p w:rsidR="1465958F" w:rsidRDefault="1465958F" w14:noSpellErr="1" w14:paraId="224A6247" w14:textId="46E1D947">
      <w:r>
        <w:br w:type="page"/>
      </w:r>
    </w:p>
    <w:p w:rsidR="1465958F" w:rsidP="1465958F" w:rsidRDefault="1465958F" w14:noSpellErr="1" w14:paraId="413BEB95" w14:textId="2BECE41F">
      <w:pPr>
        <w:pStyle w:val="Normal"/>
      </w:pPr>
    </w:p>
    <w:p w:rsidR="1465958F" w:rsidP="1465958F" w:rsidRDefault="1465958F" w14:noSpellErr="1" w14:paraId="25E6127A" w14:textId="1C69CCD8">
      <w:pPr>
        <w:pStyle w:val="Normal"/>
      </w:pPr>
    </w:p>
    <w:tbl>
      <w:tblPr>
        <w:tblStyle w:val="SyllabusTable-withBorders"/>
        <w:tblW w:w="7139" w:type="dxa"/>
        <w:tblLayout w:type="fixed"/>
        <w:tblLook w:val="04A0" w:firstRow="1" w:lastRow="0" w:firstColumn="1" w:lastColumn="0" w:noHBand="0" w:noVBand="1"/>
        <w:tblDescription w:val="Course schedule information table contains Week, Topic, Reading reference, and Exercises"/>
      </w:tblPr>
      <w:tblGrid>
        <w:gridCol w:w="2045"/>
        <w:gridCol w:w="2340"/>
        <w:gridCol w:w="2754"/>
      </w:tblGrid>
      <w:tr w:rsidR="00645A75" w:rsidTr="73292649" w14:paraId="4E6F7361" w14:textId="77777777">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725C26FFD1AF4F16BE958A8371D207E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7E0C3F" w14:paraId="0B326179" w14:textId="77777777">
                <w:r>
                  <w:t>Week</w:t>
                </w:r>
              </w:p>
            </w:tc>
          </w:sdtContent>
        </w:sdt>
        <w:sdt>
          <w:sdtPr>
            <w:alias w:val="Reading:"/>
            <w:tag w:val="Reading:"/>
            <w:id w:val="588116999"/>
            <w:placeholder>
              <w:docPart w:val="A59B46FA3EC0490BA9877A63C2F7F6B9"/>
            </w:placeholder>
            <w:temporary/>
            <w:showingPlcHdr/>
            <w15:appearance w15:val="hidden"/>
          </w:sdtPr>
          <w:sdtEndPr/>
          <w:sdtContent>
            <w:tc>
              <w:tcPr>
                <w:tcW w:w="2340" w:type="dxa"/>
              </w:tcPr>
              <w:p w:rsidR="00645A75" w:rsidRDefault="007E0C3F" w14:paraId="6287901A" w14:textId="77777777">
                <w:pPr>
                  <w:cnfStyle w:val="100000000000" w:firstRow="1" w:lastRow="0" w:firstColumn="0" w:lastColumn="0" w:oddVBand="0" w:evenVBand="0" w:oddHBand="0" w:evenHBand="0" w:firstRowFirstColumn="0" w:firstRowLastColumn="0" w:lastRowFirstColumn="0" w:lastRowLastColumn="0"/>
                </w:pPr>
                <w:r>
                  <w:t>Reading</w:t>
                </w:r>
              </w:p>
            </w:tc>
          </w:sdtContent>
        </w:sdt>
        <w:sdt>
          <w:sdtPr>
            <w:alias w:val="Exercises:"/>
            <w:tag w:val="Exercises:"/>
            <w:id w:val="2007861943"/>
            <w:placeholder>
              <w:docPart w:val="7DDF26AEEA5D42D592647086A7F23114"/>
            </w:placeholder>
            <w:temporary/>
            <w:showingPlcHdr/>
            <w15:appearance w15:val="hidden"/>
          </w:sdtPr>
          <w:sdtEndPr/>
          <w:sdtContent>
            <w:tc>
              <w:tcPr>
                <w:tcW w:w="2754" w:type="dxa"/>
              </w:tcPr>
              <w:p w:rsidR="00645A75" w:rsidRDefault="007E0C3F" w14:paraId="05B01056" w14:textId="77777777">
                <w:pPr>
                  <w:cnfStyle w:val="100000000000" w:firstRow="1" w:lastRow="0" w:firstColumn="0" w:lastColumn="0" w:oddVBand="0" w:evenVBand="0" w:oddHBand="0" w:evenHBand="0" w:firstRowFirstColumn="0" w:firstRowLastColumn="0" w:lastRowFirstColumn="0" w:lastRowLastColumn="0"/>
                </w:pPr>
                <w:r>
                  <w:t>Exercises</w:t>
                </w:r>
              </w:p>
            </w:tc>
          </w:sdtContent>
        </w:sdt>
      </w:tr>
    </w:tbl>
    <w:tbl>
      <w:tblPr>
        <w:tblStyle w:val="SyllabusTable-withBorders"/>
        <w:tblW w:w="5040" w:type="dxa"/>
        <w:tblLayout w:type="fixed"/>
        <w:tblLook w:val="04A0" w:firstRow="1" w:lastRow="0" w:firstColumn="1" w:lastColumn="0" w:noHBand="0" w:noVBand="1"/>
        <w:tblDescription w:val="Exam Schedule table contains Dates and Subjects"/>
      </w:tblPr>
      <w:tblGrid>
        <w:gridCol w:w="5040"/>
      </w:tblGrid>
      <w:tr w:rsidR="00C37442" w:rsidTr="73292649" w14:paraId="28CB2326" w14:textId="6B0B3920">
        <w:trPr>
          <w:cnfStyle w:val="100000000000" w:firstRow="1" w:lastRow="0" w:firstColumn="0" w:lastColumn="0" w:oddVBand="0" w:evenVBand="0" w:oddHBand="0" w:evenHBand="0" w:firstRowFirstColumn="0" w:firstRowLastColumn="0" w:lastRowFirstColumn="0" w:lastRowLastColumn="0"/>
          <w:tblHeader/>
        </w:trPr>
        <w:sdt>
          <w:sdtPr>
            <w:alias w:val="Subject:"/>
            <w:tag w:val="Subject:"/>
            <w:id w:val="1838185878"/>
            <w:placeholder>
              <w:docPart w:val="2FE433D2B1344CC895E295216E2D50F8"/>
            </w:placeholder>
            <w15:appearance w15:val="hidden"/>
          </w:sdtPr>
          <w:sdtEndPr/>
          <w:sdtContent>
            <w:tc>
              <w:tcPr>
                <w:tcW w:w="5040" w:type="dxa"/>
              </w:tcPr>
              <w:p w:rsidR="00C37442" w:rsidRDefault="00C37442" w14:paraId="5BCED4EB" w14:textId="7B8DEDFA">
                <w:pPr>
                  <w:cnfStyle w:val="100000000000" w:firstRow="1" w:lastRow="0" w:firstColumn="0" w:lastColumn="0" w:oddVBand="0" w:evenVBand="0" w:oddHBand="0" w:evenHBand="0" w:firstRowFirstColumn="0" w:firstRowLastColumn="0" w:lastRowFirstColumn="0" w:lastRowLastColumn="0"/>
                </w:pPr>
                <w:r>
                  <w:t>Homework</w:t>
                </w:r>
              </w:p>
            </w:tc>
          </w:sdtContent>
        </w:sdt>
      </w:tr>
    </w:tbl>
    <w:tbl>
      <w:tblPr>
        <w:tblStyle w:val="SyllabusTable-withBorders"/>
        <w:tblW w:w="8730" w:type="dxa"/>
        <w:tblLayout w:type="fixed"/>
        <w:tblLook w:val="04A0" w:firstRow="1" w:lastRow="0" w:firstColumn="1" w:lastColumn="0" w:noHBand="0" w:noVBand="1"/>
        <w:tblDescription w:val="Exam Schedule table contains Dates and Subjects"/>
      </w:tblPr>
      <w:tblGrid>
        <w:gridCol w:w="2250"/>
        <w:gridCol w:w="6480"/>
      </w:tblGrid>
      <w:tr w:rsidR="00273E2C" w:rsidTr="73292649" w14:paraId="6D13E6CB" w14:textId="3B6515BB">
        <w:trPr>
          <w:cnfStyle w:val="100000000000" w:firstRow="1" w:lastRow="0" w:firstColumn="0" w:lastColumn="0" w:oddVBand="0" w:evenVBand="0" w:oddHBand="0" w:evenHBand="0" w:firstRowFirstColumn="0" w:firstRowLastColumn="0" w:lastRowFirstColumn="0" w:lastRowLastColumn="0"/>
          <w:tblHeader/>
        </w:trPr>
        <w:sdt>
          <w:sdtPr>
            <w:alias w:val="Date:"/>
            <w:tag w:val="Date:"/>
            <w:id w:val="-1301145607"/>
            <w:placeholder>
              <w:docPart w:val="99F6A3809C8E49D2A167D61783704B76"/>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250" w:type="dxa"/>
              </w:tcPr>
              <w:p w:rsidR="00273E2C" w:rsidP="00845695" w:rsidRDefault="00273E2C" w14:paraId="4A8765EA" w14:textId="77777777">
                <w:r>
                  <w:t>Date</w:t>
                </w:r>
              </w:p>
            </w:tc>
          </w:sdtContent>
        </w:sdt>
        <w:sdt>
          <w:sdtPr>
            <w:alias w:val="Subject:"/>
            <w:tag w:val="Subject:"/>
            <w:id w:val="23070054"/>
            <w:placeholder>
              <w:docPart w:val="CBE142FC707943FFB5632B9BFF77132D"/>
            </w:placeholder>
            <w:showingPlcHdr/>
            <w15:appearance w15:val="hidden"/>
          </w:sdtPr>
          <w:sdtEndPr/>
          <w:sdtContent>
            <w:tc>
              <w:tcPr>
                <w:tcW w:w="6480" w:type="dxa"/>
              </w:tcPr>
              <w:p w:rsidR="00273E2C" w:rsidP="00845695" w:rsidRDefault="00273E2C" w14:paraId="475D9B19" w14:textId="77777777">
                <w:pPr>
                  <w:cnfStyle w:val="100000000000" w:firstRow="1" w:lastRow="0" w:firstColumn="0" w:lastColumn="0" w:oddVBand="0" w:evenVBand="0" w:oddHBand="0" w:evenHBand="0" w:firstRowFirstColumn="0" w:firstRowLastColumn="0" w:lastRowFirstColumn="0" w:lastRowLastColumn="0"/>
                </w:pPr>
                <w:r>
                  <w:t>Subject</w:t>
                </w:r>
              </w:p>
            </w:tc>
          </w:sdtContent>
        </w:sdt>
      </w:tr>
    </w:tbl>
    <w:p w:rsidR="0DA3953D" w:rsidP="73292649" w:rsidRDefault="0DA3953D" w14:paraId="48196071" w14:textId="68A3A77C">
      <w:pPr>
        <w:pStyle w:val="Normal"/>
      </w:pPr>
    </w:p>
    <w:sectPr w:rsidR="00544E8A" w:rsidSect="003E2D26">
      <w:headerReference w:type="default" r:id="rId33"/>
      <w:footerReference w:type="default" r:id="rId34"/>
      <w:pgSz w:w="12240" w:h="15840" w:orient="portrait"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DE3" w:rsidRDefault="003F4DE3" w14:paraId="7B391D28" w14:textId="77777777">
      <w:pPr>
        <w:spacing w:after="0"/>
      </w:pPr>
      <w:r>
        <w:separator/>
      </w:r>
    </w:p>
  </w:endnote>
  <w:endnote w:type="continuationSeparator" w:id="0">
    <w:p w:rsidR="003F4DE3" w:rsidRDefault="003F4DE3" w14:paraId="5071442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75" w:rsidP="003E2D26" w:rsidRDefault="00C70C09" w14:paraId="2FDE3203" w14:textId="1B1E7270" w14:noSpellErr="1">
    <w:pPr>
      <w:pStyle w:val="Footer"/>
    </w:pPr>
    <w:r w:rsidR="10F64AC4">
      <w:rPr/>
      <w:t xml:space="preserve">Page </w:t>
    </w:r>
    <w:r w:rsidRPr="10F64AC4">
      <w:rPr>
        <w:noProof/>
      </w:rPr>
      <w:fldChar w:fldCharType="begin"/>
    </w:r>
    <w:r w:rsidRPr="10F64AC4">
      <w:rPr>
        <w:noProof/>
      </w:rPr>
      <w:instrText xml:space="preserve"> PAGE   \* MERGEFORMAT </w:instrText>
    </w:r>
    <w:r w:rsidRPr="10F64AC4">
      <w:rPr>
        <w:noProof/>
      </w:rPr>
      <w:fldChar w:fldCharType="separate"/>
    </w:r>
    <w:r w:rsidRPr="10F64AC4" w:rsidR="10F64AC4">
      <w:rPr>
        <w:noProof/>
      </w:rPr>
      <w:t>1</w:t>
    </w:r>
    <w:r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DE3" w:rsidRDefault="003F4DE3" w14:paraId="3071CC73" w14:textId="77777777">
      <w:pPr>
        <w:spacing w:after="0"/>
      </w:pPr>
      <w:r>
        <w:separator/>
      </w:r>
    </w:p>
  </w:footnote>
  <w:footnote w:type="continuationSeparator" w:id="0">
    <w:p w:rsidR="003F4DE3" w:rsidRDefault="003F4DE3" w14:paraId="2B0324A5"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p14">
  <w:p w:rsidR="00F1625D" w:rsidRDefault="00793C3D" w14:paraId="04DC4832" w14:textId="1CF85572">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rsidRPr="00793C3D" w:rsidR="00793C3D" w:rsidP="00793C3D" w:rsidRDefault="003F4DE3" w14:paraId="69A29343"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1">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20EDC80">
            <v:shapetype id="_x0000_t202" coordsize="21600,21600" o:spt="202" path="m,l,21600r21600,l21600,xe" w14:anchorId="7DF2C3A9">
              <v:stroke joinstyle="miter"/>
              <v:path gradientshapeok="t" o:connecttype="rect"/>
            </v:shapetype>
            <v:shape id="Text Box 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">
              <v:textbox style="mso-fit-shape-to-text:t">
                <w:txbxContent>
                  <w:p w:rsidRPr="00793C3D" w:rsidR="00793C3D" w:rsidP="00793C3D" w:rsidRDefault="003F4DE3" w14:paraId="14736229"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2">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Pr="00E54BA0" w:rsidR="005E1EA2">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Pr="00E54BA0" w:rsidR="005E1EA2">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Pr="00E54BA0" w:rsidR="008735EE">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r w:rsidR="119C6AE8">
      <w:rPr/>
      <w:t/>
    </w:r>
  </w:p>
  <w:p w:rsidR="00F1625D" w:rsidRDefault="00F1625D" w14:paraId="44C35DD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55711E22"/>
    <w:multiLevelType w:val="hybridMultilevel"/>
    <w:tmpl w:val="8774F43C"/>
    <w:lvl w:ilvl="0">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8204A"/>
    <w:multiLevelType w:val="hybridMultilevel"/>
    <w:tmpl w:val="A0B4C12E"/>
    <w:lvl w:ilvl="0" w:tplc="CAF8371E">
      <w:start w:val="1"/>
      <w:numFmt w:val="bullet"/>
      <w:lvlText w:val="·"/>
      <w:lvlJc w:val="left"/>
      <w:pPr>
        <w:ind w:left="360" w:hanging="360"/>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047C41"/>
    <w:multiLevelType w:val="hybridMultilevel"/>
    <w:tmpl w:val="4E428F02"/>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C2C6D4E"/>
    <w:multiLevelType w:val="hybridMultilevel"/>
    <w:tmpl w:val="169E0D7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14"/>
  </w:num>
  <w:num w:numId="3">
    <w:abstractNumId w:val="17"/>
  </w:num>
  <w:num w:numId="4">
    <w:abstractNumId w:val="12"/>
  </w:num>
  <w:num w:numId="5">
    <w:abstractNumId w:val="12"/>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 w:numId="17">
    <w:abstractNumId w:val="13"/>
  </w:num>
  <w:num w:numId="18">
    <w:abstractNumId w:val="18"/>
  </w:num>
  <w:num w:numId="19">
    <w:abstractNumId w:val="16"/>
  </w:num>
  <w:num w:numId="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33CE"/>
    <w:rsid w:val="00177A58"/>
    <w:rsid w:val="0018310D"/>
    <w:rsid w:val="0018747D"/>
    <w:rsid w:val="00191B02"/>
    <w:rsid w:val="001A148C"/>
    <w:rsid w:val="001B6769"/>
    <w:rsid w:val="001C1A07"/>
    <w:rsid w:val="001C5E09"/>
    <w:rsid w:val="001C632A"/>
    <w:rsid w:val="001D1EF1"/>
    <w:rsid w:val="001D4ACB"/>
    <w:rsid w:val="001D591A"/>
    <w:rsid w:val="001E1E51"/>
    <w:rsid w:val="001E2398"/>
    <w:rsid w:val="001E7C4F"/>
    <w:rsid w:val="00202787"/>
    <w:rsid w:val="00206949"/>
    <w:rsid w:val="00216B82"/>
    <w:rsid w:val="0024197D"/>
    <w:rsid w:val="00253F79"/>
    <w:rsid w:val="00256705"/>
    <w:rsid w:val="002577CE"/>
    <w:rsid w:val="00267767"/>
    <w:rsid w:val="00273E2C"/>
    <w:rsid w:val="00285551"/>
    <w:rsid w:val="00290CC6"/>
    <w:rsid w:val="002B2ADA"/>
    <w:rsid w:val="002C1625"/>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66AA2"/>
    <w:rsid w:val="0047050B"/>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4526"/>
    <w:rsid w:val="00640A71"/>
    <w:rsid w:val="00640B34"/>
    <w:rsid w:val="00640DF1"/>
    <w:rsid w:val="00645A75"/>
    <w:rsid w:val="00652AF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42AFA"/>
    <w:rsid w:val="008451C6"/>
    <w:rsid w:val="00846292"/>
    <w:rsid w:val="00855DE9"/>
    <w:rsid w:val="0086436D"/>
    <w:rsid w:val="00865AAC"/>
    <w:rsid w:val="008735EE"/>
    <w:rsid w:val="008742D4"/>
    <w:rsid w:val="00874513"/>
    <w:rsid w:val="0087751A"/>
    <w:rsid w:val="00883B4C"/>
    <w:rsid w:val="00887B3B"/>
    <w:rsid w:val="00891AEF"/>
    <w:rsid w:val="00895717"/>
    <w:rsid w:val="00896D59"/>
    <w:rsid w:val="0089731E"/>
    <w:rsid w:val="00897784"/>
    <w:rsid w:val="008A23B4"/>
    <w:rsid w:val="008C475A"/>
    <w:rsid w:val="008D416A"/>
    <w:rsid w:val="008E60A6"/>
    <w:rsid w:val="008F2A7C"/>
    <w:rsid w:val="008F2F30"/>
    <w:rsid w:val="0091574D"/>
    <w:rsid w:val="009158F7"/>
    <w:rsid w:val="009219DD"/>
    <w:rsid w:val="00927DDA"/>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E00"/>
    <w:rsid w:val="00C16EF1"/>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F2F8B"/>
    <w:rsid w:val="00E07075"/>
    <w:rsid w:val="00E12CA8"/>
    <w:rsid w:val="00E16C05"/>
    <w:rsid w:val="00E41C15"/>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471FB3"/>
    <w:rsid w:val="0ECA834B"/>
    <w:rsid w:val="10F64AC4"/>
    <w:rsid w:val="119C6AE8"/>
    <w:rsid w:val="13C11261"/>
    <w:rsid w:val="1465958F"/>
    <w:rsid w:val="15CBA851"/>
    <w:rsid w:val="17EFF31D"/>
    <w:rsid w:val="19FA2423"/>
    <w:rsid w:val="1CDB2ADF"/>
    <w:rsid w:val="1D1B5200"/>
    <w:rsid w:val="1D692198"/>
    <w:rsid w:val="1F5CD3E3"/>
    <w:rsid w:val="2187A0BE"/>
    <w:rsid w:val="21FC93CA"/>
    <w:rsid w:val="2821CA9D"/>
    <w:rsid w:val="2A9C3E6C"/>
    <w:rsid w:val="2E098D36"/>
    <w:rsid w:val="30D8FAEC"/>
    <w:rsid w:val="321C37B6"/>
    <w:rsid w:val="3637DF39"/>
    <w:rsid w:val="37130CA4"/>
    <w:rsid w:val="3E6676B8"/>
    <w:rsid w:val="3F38A710"/>
    <w:rsid w:val="47932F1F"/>
    <w:rsid w:val="4F655CEA"/>
    <w:rsid w:val="4FBD157B"/>
    <w:rsid w:val="50DE2AD9"/>
    <w:rsid w:val="52A46248"/>
    <w:rsid w:val="59A1AC1B"/>
    <w:rsid w:val="5E22A5A5"/>
    <w:rsid w:val="5FEA47EC"/>
    <w:rsid w:val="679FEFF3"/>
    <w:rsid w:val="6ADFB2FB"/>
    <w:rsid w:val="73292649"/>
    <w:rsid w:val="76205D9B"/>
    <w:rsid w:val="7B99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hAnsiTheme="majorHAnsi" w:eastAsiaTheme="majorEastAsia"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hAnsiTheme="majorHAnsi" w:eastAsiaTheme="majorEastAsia"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hAnsiTheme="majorHAnsi" w:eastAsiaTheme="majorEastAsia"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hAnsiTheme="majorHAnsi" w:eastAsiaTheme="majorEastAsia"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hAnsiTheme="majorHAnsi" w:eastAsiaTheme="majorEastAsia"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hAnsiTheme="majorHAnsi" w:eastAsiaTheme="majorEastAsia"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hAnsiTheme="majorHAnsi" w:eastAsiaTheme="majorEastAsia"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hAnsiTheme="majorHAnsi" w:eastAsiaTheme="majorEastAsia"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hAnsiTheme="majorHAnsi" w:eastAsiaTheme="majorEastAsia" w:cstheme="majorBidi"/>
      <w:color w:val="591200"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hAnsiTheme="majorHAnsi" w:eastAsiaTheme="majorEastAsia" w:cstheme="majorBidi"/>
      <w:color w:val="B43412" w:themeColor="accent1" w:themeShade="BF"/>
      <w:spacing w:val="-10"/>
      <w:sz w:val="52"/>
      <w:szCs w:val="52"/>
    </w:rPr>
  </w:style>
  <w:style w:type="character" w:styleId="TitleChar" w:customStyle="1">
    <w:name w:val="Title Char"/>
    <w:basedOn w:val="DefaultParagraphFont"/>
    <w:link w:val="Title"/>
    <w:uiPriority w:val="10"/>
    <w:rsid w:val="00253F79"/>
    <w:rPr>
      <w:rFonts w:asciiTheme="majorHAnsi" w:hAnsiTheme="majorHAnsi" w:eastAsiaTheme="majorEastAsia"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253F79"/>
    <w:rPr>
      <w:rFonts w:asciiTheme="majorHAnsi" w:hAnsiTheme="majorHAnsi" w:eastAsiaTheme="majorEastAsia" w:cstheme="majorBidi"/>
    </w:rPr>
  </w:style>
  <w:style w:type="character" w:styleId="PlaceholderText">
    <w:name w:val="Placeholder Text"/>
    <w:basedOn w:val="DefaultParagraphFont"/>
    <w:uiPriority w:val="99"/>
    <w:semiHidden/>
    <w:rsid w:val="006F7190"/>
    <w:rPr>
      <w:color w:val="595959" w:themeColor="text1" w:themeTint="A6"/>
    </w:rPr>
  </w:style>
  <w:style w:type="character" w:styleId="Heading1Char" w:customStyle="1">
    <w:name w:val="Heading 1 Char"/>
    <w:basedOn w:val="DefaultParagraphFont"/>
    <w:link w:val="Heading1"/>
    <w:uiPriority w:val="9"/>
    <w:rsid w:val="00253F79"/>
    <w:rPr>
      <w:rFonts w:asciiTheme="majorHAnsi" w:hAnsiTheme="majorHAnsi" w:eastAsiaTheme="majorEastAsia" w:cstheme="majorBidi"/>
      <w:color w:val="B43412" w:themeColor="accent1" w:themeShade="BF"/>
      <w:sz w:val="30"/>
      <w:szCs w:val="30"/>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253F79"/>
    <w:rPr>
      <w:rFonts w:asciiTheme="majorHAnsi" w:hAnsiTheme="majorHAnsi" w:eastAsiaTheme="majorEastAsia"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styleId="SyllabusTable-NoBorders" w:customStyle="1">
    <w:name w:val="Syllabus Table - No Borders"/>
    <w:basedOn w:val="TableNormal"/>
    <w:uiPriority w:val="99"/>
    <w:rsid w:val="001C1A07"/>
    <w:pPr>
      <w:spacing w:after="0"/>
    </w:pPr>
    <w:tblPr>
      <w:tblCellMar>
        <w:left w:w="0" w:type="dxa"/>
        <w:right w:w="0" w:type="dxa"/>
      </w:tblCellMar>
    </w:tblPr>
    <w:tblStylePr w:type="firstRow">
      <w:pPr>
        <w:wordWrap/>
        <w:spacing w:after="80" w:afterLines="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styleId="SyllabusTable-withBorders" w:customStyle="1">
    <w:name w:val="Syllabus Table - with Borders"/>
    <w:basedOn w:val="TableNormal"/>
    <w:uiPriority w:val="99"/>
    <w:rsid w:val="006F7190"/>
    <w:pPr>
      <w:spacing w:before="80" w:after="80"/>
    </w:pPr>
    <w:tblPr>
      <w:tblBorders>
        <w:bottom w:val="single" w:color="B43412" w:themeColor="accent1" w:themeShade="BF" w:sz="4" w:space="0"/>
        <w:insideH w:val="single" w:color="595959" w:themeColor="text1" w:themeTint="A6" w:sz="4" w:space="0"/>
      </w:tblBorders>
      <w:tblCellMar>
        <w:left w:w="0" w:type="dxa"/>
        <w:right w:w="0" w:type="dxa"/>
      </w:tblCellMar>
    </w:tblPr>
    <w:tblStylePr w:type="firstRow">
      <w:pPr>
        <w:wordWrap/>
        <w:spacing w:before="0" w:beforeLines="0" w:beforeAutospacing="0" w:after="80" w:afterLines="0" w:afterAutospacing="0"/>
      </w:pPr>
      <w:rPr>
        <w:rFonts w:asciiTheme="majorHAnsi" w:hAnsiTheme="majorHAnsi"/>
        <w:b/>
        <w:color w:val="B43412" w:themeColor="accent1" w:themeShade="BF"/>
        <w:sz w:val="22"/>
      </w:rPr>
      <w:tblPr/>
      <w:tcPr>
        <w:tcBorders>
          <w:top w:val="nil"/>
          <w:left w:val="nil"/>
          <w:bottom w:val="single" w:color="B43412" w:themeColor="accent1" w:themeShade="BF" w:sz="4" w:space="0"/>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F7190"/>
    <w:pPr>
      <w:pBdr>
        <w:top w:val="single" w:color="B43412" w:themeColor="accent1" w:themeShade="BF" w:sz="4" w:space="6"/>
      </w:pBdr>
      <w:spacing w:after="0"/>
      <w:jc w:val="right"/>
    </w:pPr>
    <w:rPr>
      <w:b/>
      <w:bCs/>
      <w:color w:val="262626" w:themeColor="text1" w:themeTint="D9"/>
    </w:rPr>
  </w:style>
  <w:style w:type="character" w:styleId="FooterChar" w:customStyle="1">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color="B43412" w:themeColor="accent1" w:themeShade="BF" w:sz="2" w:space="10"/>
        <w:left w:val="single" w:color="B43412" w:themeColor="accent1" w:themeShade="BF" w:sz="2" w:space="10"/>
        <w:bottom w:val="single" w:color="B43412" w:themeColor="accent1" w:themeShade="BF" w:sz="2" w:space="10"/>
        <w:right w:val="single" w:color="B43412" w:themeColor="accent1" w:themeShade="BF" w:sz="2" w:space="10"/>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styleId="BodyTextChar" w:customStyle="1">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styleId="BodyText2Char" w:customStyle="1">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styleId="BodyText3Char" w:customStyle="1">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styleId="BodyTextFirstIndentChar" w:customStyle="1">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styleId="BodyTextIndentChar" w:customStyle="1">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styleId="BodyTextFirstIndent2Char" w:customStyle="1">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styleId="BodyTextIndent2Char" w:customStyle="1">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styleId="BodyTextIndent3Char" w:customStyle="1">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styleId="ClosingChar" w:customStyle="1">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color="FFFFFF" w:themeColor="background1" w:sz="12" w:space="0"/>
        </w:tcBorders>
        <w:shd w:val="clear" w:color="auto" w:fill="EB6400" w:themeFill="accent4" w:themeFillShade="CC"/>
      </w:tcPr>
    </w:tblStylePr>
    <w:tblStylePr w:type="lastRow">
      <w:rPr>
        <w:b/>
        <w:bCs/>
        <w:color w:val="EB64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color="FFFFFF" w:themeColor="background1" w:sz="12" w:space="0"/>
        </w:tcBorders>
        <w:shd w:val="clear" w:color="auto" w:fill="913A1E" w:themeFill="accent3" w:themeFillShade="CC"/>
      </w:tcPr>
    </w:tblStylePr>
    <w:tblStylePr w:type="lastRow">
      <w:rPr>
        <w:b/>
        <w:bCs/>
        <w:color w:val="913A1E"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color="FFFFFF" w:themeColor="background1" w:sz="12" w:space="0"/>
        </w:tcBorders>
        <w:shd w:val="clear" w:color="auto" w:fill="8E1E00" w:themeFill="accent6" w:themeFillShade="CC"/>
      </w:tcPr>
    </w:tblStylePr>
    <w:tblStylePr w:type="lastRow">
      <w:rPr>
        <w:b/>
        <w:bCs/>
        <w:color w:val="8E1E00"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color="FFFFFF" w:themeColor="background1" w:sz="12" w:space="0"/>
        </w:tcBorders>
        <w:shd w:val="clear" w:color="auto" w:fill="A37A00" w:themeFill="accent5" w:themeFillShade="CC"/>
      </w:tcPr>
    </w:tblStylePr>
    <w:tblStylePr w:type="lastRow">
      <w:rPr>
        <w:b/>
        <w:bCs/>
        <w:color w:val="A37A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E84C22" w:themeColor="accent1" w:sz="4" w:space="0"/>
        <w:bottom w:val="single" w:color="E84C22" w:themeColor="accent1" w:sz="4" w:space="0"/>
        <w:right w:val="single" w:color="E84C22" w:themeColor="accent1" w:sz="4" w:space="0"/>
        <w:insideH w:val="single" w:color="FFFFFF" w:themeColor="background1" w:sz="4" w:space="0"/>
        <w:insideV w:val="single" w:color="FFFFFF" w:themeColor="background1" w:sz="4" w:space="0"/>
      </w:tblBorders>
    </w:tblPr>
    <w:tcPr>
      <w:shd w:val="clear" w:color="auto" w:fill="FCEDE9" w:themeFill="accen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color="902A0F" w:themeColor="accent1" w:themeShade="99" w:sz="4" w:space="0"/>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FFBD47" w:themeColor="accent2" w:sz="4" w:space="0"/>
        <w:bottom w:val="single" w:color="FFBD47" w:themeColor="accent2" w:sz="4" w:space="0"/>
        <w:right w:val="single" w:color="FFBD47" w:themeColor="accent2" w:sz="4" w:space="0"/>
        <w:insideH w:val="single" w:color="FFFFFF" w:themeColor="background1" w:sz="4" w:space="0"/>
        <w:insideV w:val="single" w:color="FFFFFF" w:themeColor="background1" w:sz="4" w:space="0"/>
      </w:tblBorders>
    </w:tblPr>
    <w:tcPr>
      <w:shd w:val="clear" w:color="auto" w:fill="FFF8EC" w:themeFill="accent2"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color="C37C00" w:themeColor="accent2" w:themeShade="99" w:sz="4" w:space="0"/>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color="FF8427" w:themeColor="accent4" w:sz="24" w:space="0"/>
        <w:left w:val="single" w:color="B64926" w:themeColor="accent3" w:sz="4" w:space="0"/>
        <w:bottom w:val="single" w:color="B64926" w:themeColor="accent3" w:sz="4" w:space="0"/>
        <w:right w:val="single" w:color="B64926" w:themeColor="accent3" w:sz="4" w:space="0"/>
        <w:insideH w:val="single" w:color="FFFFFF" w:themeColor="background1" w:sz="4" w:space="0"/>
        <w:insideV w:val="single" w:color="FFFFFF" w:themeColor="background1" w:sz="4" w:space="0"/>
      </w:tblBorders>
    </w:tblPr>
    <w:tcPr>
      <w:shd w:val="clear" w:color="auto" w:fill="FAEBE7" w:themeFill="accent3" w:themeFillTint="19"/>
    </w:tcPr>
    <w:tblStylePr w:type="firstRow">
      <w:rPr>
        <w:b/>
        <w:bCs/>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color="6D2B16" w:themeColor="accent3" w:themeShade="99" w:sz="4" w:space="0"/>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color="B64926" w:themeColor="accent3" w:sz="24" w:space="0"/>
        <w:left w:val="single" w:color="FF8427" w:themeColor="accent4" w:sz="4" w:space="0"/>
        <w:bottom w:val="single" w:color="FF8427" w:themeColor="accent4" w:sz="4" w:space="0"/>
        <w:right w:val="single" w:color="FF8427" w:themeColor="accent4" w:sz="4" w:space="0"/>
        <w:insideH w:val="single" w:color="FFFFFF" w:themeColor="background1" w:sz="4" w:space="0"/>
        <w:insideV w:val="single" w:color="FFFFFF" w:themeColor="background1" w:sz="4" w:space="0"/>
      </w:tblBorders>
    </w:tblPr>
    <w:tcPr>
      <w:shd w:val="clear" w:color="auto" w:fill="FFF2E9" w:themeFill="accent4" w:themeFillTint="19"/>
    </w:tcPr>
    <w:tblStylePr w:type="firstRow">
      <w:rPr>
        <w:b/>
        <w:bCs/>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color="B04B00" w:themeColor="accent4" w:themeShade="99" w:sz="4" w:space="0"/>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color="B22600" w:themeColor="accent6" w:sz="24" w:space="0"/>
        <w:left w:val="single" w:color="CC9900" w:themeColor="accent5" w:sz="4" w:space="0"/>
        <w:bottom w:val="single" w:color="CC9900" w:themeColor="accent5" w:sz="4" w:space="0"/>
        <w:right w:val="single" w:color="CC9900" w:themeColor="accent5" w:sz="4" w:space="0"/>
        <w:insideH w:val="single" w:color="FFFFFF" w:themeColor="background1" w:sz="4" w:space="0"/>
        <w:insideV w:val="single" w:color="FFFFFF" w:themeColor="background1" w:sz="4" w:space="0"/>
      </w:tblBorders>
    </w:tblPr>
    <w:tcPr>
      <w:shd w:val="clear" w:color="auto" w:fill="FFF7E1" w:themeFill="accent5" w:themeFillTint="19"/>
    </w:tcPr>
    <w:tblStylePr w:type="firstRow">
      <w:rPr>
        <w:b/>
        <w:bCs/>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color="7A5B00" w:themeColor="accent5" w:themeShade="99" w:sz="4" w:space="0"/>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color="CC9900" w:themeColor="accent5" w:sz="24" w:space="0"/>
        <w:left w:val="single" w:color="B22600" w:themeColor="accent6" w:sz="4" w:space="0"/>
        <w:bottom w:val="single" w:color="B22600" w:themeColor="accent6" w:sz="4" w:space="0"/>
        <w:right w:val="single" w:color="B22600" w:themeColor="accent6" w:sz="4" w:space="0"/>
        <w:insideH w:val="single" w:color="FFFFFF" w:themeColor="background1" w:sz="4" w:space="0"/>
        <w:insideV w:val="single" w:color="FFFFFF" w:themeColor="background1" w:sz="4" w:space="0"/>
      </w:tblBorders>
    </w:tblPr>
    <w:tcPr>
      <w:shd w:val="clear" w:color="auto" w:fill="FFE5DE" w:themeFill="accent6" w:themeFillTint="19"/>
    </w:tcPr>
    <w:tblStylePr w:type="firstRow">
      <w:rPr>
        <w:b/>
        <w:bCs/>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color="6A1600" w:themeColor="accent6" w:themeShade="99" w:sz="4" w:space="0"/>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styleId="CommentTextChar" w:customStyle="1">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styleId="CommentSubjectChar" w:customStyle="1">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43412"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49B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8361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C5E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9872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1C0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styleId="DateChar" w:customStyle="1">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styleId="E-mailSignatureChar" w:customStyle="1">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styleId="EndnoteTextChar" w:customStyle="1">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44E8A"/>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styleId="FootnoteTextChar" w:customStyle="1">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color="FFE4B5" w:themeColor="accent2" w:themeTint="66" w:sz="4" w:space="0"/>
        <w:left w:val="single" w:color="FFE4B5" w:themeColor="accent2" w:themeTint="66" w:sz="4" w:space="0"/>
        <w:bottom w:val="single" w:color="FFE4B5" w:themeColor="accent2" w:themeTint="66" w:sz="4" w:space="0"/>
        <w:right w:val="single" w:color="FFE4B5" w:themeColor="accent2" w:themeTint="66" w:sz="4" w:space="0"/>
        <w:insideH w:val="single" w:color="FFE4B5" w:themeColor="accent2" w:themeTint="66" w:sz="4" w:space="0"/>
        <w:insideV w:val="single" w:color="FFE4B5" w:themeColor="accent2" w:themeTint="66"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color="EBB19F" w:themeColor="accent3" w:themeTint="66" w:sz="4" w:space="0"/>
        <w:left w:val="single" w:color="EBB19F" w:themeColor="accent3" w:themeTint="66" w:sz="4" w:space="0"/>
        <w:bottom w:val="single" w:color="EBB19F" w:themeColor="accent3" w:themeTint="66" w:sz="4" w:space="0"/>
        <w:right w:val="single" w:color="EBB19F" w:themeColor="accent3" w:themeTint="66" w:sz="4" w:space="0"/>
        <w:insideH w:val="single" w:color="EBB19F" w:themeColor="accent3" w:themeTint="66" w:sz="4" w:space="0"/>
        <w:insideV w:val="single" w:color="EBB19F" w:themeColor="accent3" w:themeTint="66"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color="FFCDA8" w:themeColor="accent4" w:themeTint="66" w:sz="4" w:space="0"/>
        <w:left w:val="single" w:color="FFCDA8" w:themeColor="accent4" w:themeTint="66" w:sz="4" w:space="0"/>
        <w:bottom w:val="single" w:color="FFCDA8" w:themeColor="accent4" w:themeTint="66" w:sz="4" w:space="0"/>
        <w:right w:val="single" w:color="FFCDA8" w:themeColor="accent4" w:themeTint="66" w:sz="4" w:space="0"/>
        <w:insideH w:val="single" w:color="FFCDA8" w:themeColor="accent4" w:themeTint="66" w:sz="4" w:space="0"/>
        <w:insideV w:val="single" w:color="FFCDA8" w:themeColor="accent4" w:themeTint="66"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color="FFE084" w:themeColor="accent5" w:themeTint="66" w:sz="4" w:space="0"/>
        <w:left w:val="single" w:color="FFE084" w:themeColor="accent5" w:themeTint="66" w:sz="4" w:space="0"/>
        <w:bottom w:val="single" w:color="FFE084" w:themeColor="accent5" w:themeTint="66" w:sz="4" w:space="0"/>
        <w:right w:val="single" w:color="FFE084" w:themeColor="accent5" w:themeTint="66" w:sz="4" w:space="0"/>
        <w:insideH w:val="single" w:color="FFE084" w:themeColor="accent5" w:themeTint="66" w:sz="4" w:space="0"/>
        <w:insideV w:val="single" w:color="FFE084" w:themeColor="accent5" w:themeTint="66"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color="FF967A" w:themeColor="accent6" w:themeTint="66" w:sz="4" w:space="0"/>
        <w:left w:val="single" w:color="FF967A" w:themeColor="accent6" w:themeTint="66" w:sz="4" w:space="0"/>
        <w:bottom w:val="single" w:color="FF967A" w:themeColor="accent6" w:themeTint="66" w:sz="4" w:space="0"/>
        <w:right w:val="single" w:color="FF967A" w:themeColor="accent6" w:themeTint="66" w:sz="4" w:space="0"/>
        <w:insideH w:val="single" w:color="FF967A" w:themeColor="accent6" w:themeTint="66" w:sz="4" w:space="0"/>
        <w:insideV w:val="single" w:color="FF967A" w:themeColor="accent6" w:themeTint="66"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color="F1937A" w:themeColor="accent1" w:themeTint="99" w:sz="2" w:space="0"/>
        <w:bottom w:val="single" w:color="F1937A" w:themeColor="accent1" w:themeTint="99" w:sz="2" w:space="0"/>
        <w:insideH w:val="single" w:color="F1937A" w:themeColor="accent1" w:themeTint="99" w:sz="2" w:space="0"/>
        <w:insideV w:val="single" w:color="F1937A" w:themeColor="accent1" w:themeTint="99" w:sz="2" w:space="0"/>
      </w:tblBorders>
    </w:tblPr>
    <w:tblStylePr w:type="firstRow">
      <w:rPr>
        <w:b/>
        <w:bCs/>
      </w:rPr>
      <w:tblPr/>
      <w:tcPr>
        <w:tcBorders>
          <w:top w:val="nil"/>
          <w:bottom w:val="single" w:color="F1937A" w:themeColor="accent1" w:themeTint="99" w:sz="12" w:space="0"/>
          <w:insideH w:val="nil"/>
          <w:insideV w:val="nil"/>
        </w:tcBorders>
        <w:shd w:val="clear" w:color="auto" w:fill="FFFFFF" w:themeFill="background1"/>
      </w:tcPr>
    </w:tblStylePr>
    <w:tblStylePr w:type="lastRow">
      <w:rPr>
        <w:b/>
        <w:bCs/>
      </w:rPr>
      <w:tblPr/>
      <w:tcPr>
        <w:tcBorders>
          <w:top w:val="double" w:color="F1937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color="FFD790" w:themeColor="accent2" w:themeTint="99" w:sz="2" w:space="0"/>
        <w:bottom w:val="single" w:color="FFD790" w:themeColor="accent2" w:themeTint="99" w:sz="2" w:space="0"/>
        <w:insideH w:val="single" w:color="FFD790" w:themeColor="accent2" w:themeTint="99" w:sz="2" w:space="0"/>
        <w:insideV w:val="single" w:color="FFD790" w:themeColor="accent2" w:themeTint="99" w:sz="2" w:space="0"/>
      </w:tblBorders>
    </w:tblPr>
    <w:tblStylePr w:type="firstRow">
      <w:rPr>
        <w:b/>
        <w:bCs/>
      </w:rPr>
      <w:tblPr/>
      <w:tcPr>
        <w:tcBorders>
          <w:top w:val="nil"/>
          <w:bottom w:val="single" w:color="FFD790" w:themeColor="accent2" w:themeTint="99" w:sz="12" w:space="0"/>
          <w:insideH w:val="nil"/>
          <w:insideV w:val="nil"/>
        </w:tcBorders>
        <w:shd w:val="clear" w:color="auto" w:fill="FFFFFF" w:themeFill="background1"/>
      </w:tcPr>
    </w:tblStylePr>
    <w:tblStylePr w:type="lastRow">
      <w:rPr>
        <w:b/>
        <w:bCs/>
      </w:rPr>
      <w:tblPr/>
      <w:tcPr>
        <w:tcBorders>
          <w:top w:val="double" w:color="FFD7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color="E18A6F" w:themeColor="accent3" w:themeTint="99" w:sz="2" w:space="0"/>
        <w:bottom w:val="single" w:color="E18A6F" w:themeColor="accent3" w:themeTint="99" w:sz="2" w:space="0"/>
        <w:insideH w:val="single" w:color="E18A6F" w:themeColor="accent3" w:themeTint="99" w:sz="2" w:space="0"/>
        <w:insideV w:val="single" w:color="E18A6F" w:themeColor="accent3" w:themeTint="99" w:sz="2" w:space="0"/>
      </w:tblBorders>
    </w:tblPr>
    <w:tblStylePr w:type="firstRow">
      <w:rPr>
        <w:b/>
        <w:bCs/>
      </w:rPr>
      <w:tblPr/>
      <w:tcPr>
        <w:tcBorders>
          <w:top w:val="nil"/>
          <w:bottom w:val="single" w:color="E18A6F" w:themeColor="accent3" w:themeTint="99" w:sz="12" w:space="0"/>
          <w:insideH w:val="nil"/>
          <w:insideV w:val="nil"/>
        </w:tcBorders>
        <w:shd w:val="clear" w:color="auto" w:fill="FFFFFF" w:themeFill="background1"/>
      </w:tcPr>
    </w:tblStylePr>
    <w:tblStylePr w:type="lastRow">
      <w:rPr>
        <w:b/>
        <w:bCs/>
      </w:rPr>
      <w:tblPr/>
      <w:tcPr>
        <w:tcBorders>
          <w:top w:val="double" w:color="E18A6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color="FFB47D" w:themeColor="accent4" w:themeTint="99" w:sz="2" w:space="0"/>
        <w:bottom w:val="single" w:color="FFB47D" w:themeColor="accent4" w:themeTint="99" w:sz="2" w:space="0"/>
        <w:insideH w:val="single" w:color="FFB47D" w:themeColor="accent4" w:themeTint="99" w:sz="2" w:space="0"/>
        <w:insideV w:val="single" w:color="FFB47D" w:themeColor="accent4" w:themeTint="99" w:sz="2" w:space="0"/>
      </w:tblBorders>
    </w:tblPr>
    <w:tblStylePr w:type="firstRow">
      <w:rPr>
        <w:b/>
        <w:bCs/>
      </w:rPr>
      <w:tblPr/>
      <w:tcPr>
        <w:tcBorders>
          <w:top w:val="nil"/>
          <w:bottom w:val="single" w:color="FFB47D" w:themeColor="accent4" w:themeTint="99" w:sz="12" w:space="0"/>
          <w:insideH w:val="nil"/>
          <w:insideV w:val="nil"/>
        </w:tcBorders>
        <w:shd w:val="clear" w:color="auto" w:fill="FFFFFF" w:themeFill="background1"/>
      </w:tcPr>
    </w:tblStylePr>
    <w:tblStylePr w:type="lastRow">
      <w:rPr>
        <w:b/>
        <w:bCs/>
      </w:rPr>
      <w:tblPr/>
      <w:tcPr>
        <w:tcBorders>
          <w:top w:val="double" w:color="FFB47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color="FFD047" w:themeColor="accent5" w:themeTint="99" w:sz="2" w:space="0"/>
        <w:bottom w:val="single" w:color="FFD047" w:themeColor="accent5" w:themeTint="99" w:sz="2" w:space="0"/>
        <w:insideH w:val="single" w:color="FFD047" w:themeColor="accent5" w:themeTint="99" w:sz="2" w:space="0"/>
        <w:insideV w:val="single" w:color="FFD047" w:themeColor="accent5" w:themeTint="99" w:sz="2" w:space="0"/>
      </w:tblBorders>
    </w:tblPr>
    <w:tblStylePr w:type="firstRow">
      <w:rPr>
        <w:b/>
        <w:bCs/>
      </w:rPr>
      <w:tblPr/>
      <w:tcPr>
        <w:tcBorders>
          <w:top w:val="nil"/>
          <w:bottom w:val="single" w:color="FFD047" w:themeColor="accent5" w:themeTint="99" w:sz="12" w:space="0"/>
          <w:insideH w:val="nil"/>
          <w:insideV w:val="nil"/>
        </w:tcBorders>
        <w:shd w:val="clear" w:color="auto" w:fill="FFFFFF" w:themeFill="background1"/>
      </w:tcPr>
    </w:tblStylePr>
    <w:tblStylePr w:type="lastRow">
      <w:rPr>
        <w:b/>
        <w:bCs/>
      </w:rPr>
      <w:tblPr/>
      <w:tcPr>
        <w:tcBorders>
          <w:top w:val="double" w:color="FFD04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color="FF6137" w:themeColor="accent6" w:themeTint="99" w:sz="2" w:space="0"/>
        <w:bottom w:val="single" w:color="FF6137" w:themeColor="accent6" w:themeTint="99" w:sz="2" w:space="0"/>
        <w:insideH w:val="single" w:color="FF6137" w:themeColor="accent6" w:themeTint="99" w:sz="2" w:space="0"/>
        <w:insideV w:val="single" w:color="FF6137" w:themeColor="accent6" w:themeTint="99" w:sz="2" w:space="0"/>
      </w:tblBorders>
    </w:tblPr>
    <w:tblStylePr w:type="firstRow">
      <w:rPr>
        <w:b/>
        <w:bCs/>
      </w:rPr>
      <w:tblPr/>
      <w:tcPr>
        <w:tcBorders>
          <w:top w:val="nil"/>
          <w:bottom w:val="single" w:color="FF6137" w:themeColor="accent6" w:themeTint="99" w:sz="12" w:space="0"/>
          <w:insideH w:val="nil"/>
          <w:insideV w:val="nil"/>
        </w:tcBorders>
        <w:shd w:val="clear" w:color="auto" w:fill="FFFFFF" w:themeFill="background1"/>
      </w:tcPr>
    </w:tblStylePr>
    <w:tblStylePr w:type="lastRow">
      <w:rPr>
        <w:b/>
        <w:bCs/>
      </w:rPr>
      <w:tblPr/>
      <w:tcPr>
        <w:tcBorders>
          <w:top w:val="double" w:color="FF613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table" w:styleId="GridTable4">
    <w:name w:val="Grid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insideV w:val="nil"/>
        </w:tcBorders>
        <w:shd w:val="clear" w:color="auto" w:fill="E84C22" w:themeFill="accent1"/>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insideV w:val="nil"/>
        </w:tcBorders>
        <w:shd w:val="clear" w:color="auto" w:fill="FFBD47" w:themeFill="accent2"/>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insideV w:val="nil"/>
        </w:tcBorders>
        <w:shd w:val="clear" w:color="auto" w:fill="B64926" w:themeFill="accent3"/>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insideV w:val="nil"/>
        </w:tcBorders>
        <w:shd w:val="clear" w:color="auto" w:fill="FF8427" w:themeFill="accent4"/>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insideV w:val="nil"/>
        </w:tcBorders>
        <w:shd w:val="clear" w:color="auto" w:fill="CC9900" w:themeFill="accent5"/>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insideV w:val="nil"/>
        </w:tcBorders>
        <w:shd w:val="clear" w:color="auto" w:fill="B22600" w:themeFill="accent6"/>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A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84C2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84C2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84C2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1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BD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BD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BD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D8C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6492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6492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6492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3"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2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2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2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FC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C99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C99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C99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AB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260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260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260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styleId="Heading3Char" w:customStyle="1">
    <w:name w:val="Heading 3 Char"/>
    <w:basedOn w:val="DefaultParagraphFont"/>
    <w:link w:val="Heading3"/>
    <w:uiPriority w:val="9"/>
    <w:semiHidden/>
    <w:rsid w:val="00253F79"/>
    <w:rPr>
      <w:rFonts w:asciiTheme="majorHAnsi" w:hAnsiTheme="majorHAnsi" w:eastAsiaTheme="majorEastAsia" w:cstheme="majorBidi"/>
      <w:color w:val="851C00" w:themeColor="accent6" w:themeShade="BF"/>
      <w:sz w:val="26"/>
      <w:szCs w:val="26"/>
    </w:rPr>
  </w:style>
  <w:style w:type="character" w:styleId="Heading4Char" w:customStyle="1">
    <w:name w:val="Heading 4 Char"/>
    <w:basedOn w:val="DefaultParagraphFont"/>
    <w:link w:val="Heading4"/>
    <w:uiPriority w:val="9"/>
    <w:semiHidden/>
    <w:rsid w:val="00253F79"/>
    <w:rPr>
      <w:rFonts w:asciiTheme="majorHAnsi" w:hAnsiTheme="majorHAnsi" w:eastAsiaTheme="majorEastAsia" w:cstheme="majorBidi"/>
      <w:i/>
      <w:iCs/>
      <w:color w:val="987200" w:themeColor="accent5" w:themeShade="BF"/>
      <w:sz w:val="25"/>
      <w:szCs w:val="25"/>
    </w:rPr>
  </w:style>
  <w:style w:type="character" w:styleId="Heading5Char" w:customStyle="1">
    <w:name w:val="Heading 5 Char"/>
    <w:basedOn w:val="DefaultParagraphFont"/>
    <w:link w:val="Heading5"/>
    <w:uiPriority w:val="9"/>
    <w:semiHidden/>
    <w:rsid w:val="00253F79"/>
    <w:rPr>
      <w:rFonts w:asciiTheme="majorHAnsi" w:hAnsiTheme="majorHAnsi" w:eastAsiaTheme="majorEastAsia" w:cstheme="majorBidi"/>
      <w:i/>
      <w:iCs/>
      <w:color w:val="A36800" w:themeColor="accent2" w:themeShade="80"/>
      <w:sz w:val="24"/>
      <w:szCs w:val="24"/>
    </w:rPr>
  </w:style>
  <w:style w:type="character" w:styleId="Heading6Char" w:customStyle="1">
    <w:name w:val="Heading 6 Char"/>
    <w:basedOn w:val="DefaultParagraphFont"/>
    <w:link w:val="Heading6"/>
    <w:uiPriority w:val="9"/>
    <w:semiHidden/>
    <w:rsid w:val="00253F79"/>
    <w:rPr>
      <w:rFonts w:asciiTheme="majorHAnsi" w:hAnsiTheme="majorHAnsi" w:eastAsiaTheme="majorEastAsia" w:cstheme="majorBidi"/>
      <w:i/>
      <w:iCs/>
      <w:color w:val="591200" w:themeColor="accent6" w:themeShade="80"/>
      <w:sz w:val="23"/>
      <w:szCs w:val="23"/>
    </w:rPr>
  </w:style>
  <w:style w:type="character" w:styleId="Heading7Char" w:customStyle="1">
    <w:name w:val="Heading 7 Char"/>
    <w:basedOn w:val="DefaultParagraphFont"/>
    <w:link w:val="Heading7"/>
    <w:uiPriority w:val="9"/>
    <w:semiHidden/>
    <w:rsid w:val="00253F79"/>
    <w:rPr>
      <w:rFonts w:asciiTheme="majorHAnsi" w:hAnsiTheme="majorHAnsi" w:eastAsiaTheme="majorEastAsia" w:cstheme="majorBidi"/>
      <w:color w:val="78230C" w:themeColor="accent1" w:themeShade="80"/>
    </w:rPr>
  </w:style>
  <w:style w:type="character" w:styleId="Heading8Char" w:customStyle="1">
    <w:name w:val="Heading 8 Char"/>
    <w:basedOn w:val="DefaultParagraphFont"/>
    <w:link w:val="Heading8"/>
    <w:uiPriority w:val="9"/>
    <w:semiHidden/>
    <w:rsid w:val="00253F79"/>
    <w:rPr>
      <w:rFonts w:asciiTheme="majorHAnsi" w:hAnsiTheme="majorHAnsi" w:eastAsiaTheme="majorEastAsia" w:cstheme="majorBidi"/>
      <w:color w:val="A36800" w:themeColor="accent2" w:themeShade="80"/>
      <w:sz w:val="21"/>
      <w:szCs w:val="21"/>
    </w:rPr>
  </w:style>
  <w:style w:type="character" w:styleId="Heading9Char" w:customStyle="1">
    <w:name w:val="Heading 9 Char"/>
    <w:basedOn w:val="DefaultParagraphFont"/>
    <w:link w:val="Heading9"/>
    <w:uiPriority w:val="9"/>
    <w:semiHidden/>
    <w:rsid w:val="00253F79"/>
    <w:rPr>
      <w:rFonts w:asciiTheme="majorHAnsi" w:hAnsiTheme="majorHAnsi" w:eastAsiaTheme="majorEastAsia"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styleId="HTMLAddressChar" w:customStyle="1">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hAnsiTheme="majorHAnsi" w:eastAsiaTheme="majorEastAsia"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hAnsiTheme="majorHAnsi" w:eastAsiaTheme="majorEastAsia" w:cstheme="majorBidi"/>
      <w:color w:val="E84C22" w:themeColor="accent1"/>
      <w:sz w:val="24"/>
      <w:szCs w:val="24"/>
    </w:rPr>
  </w:style>
  <w:style w:type="character" w:styleId="IntenseQuoteChar" w:customStyle="1">
    <w:name w:val="Intense Quote Char"/>
    <w:basedOn w:val="DefaultParagraphFont"/>
    <w:link w:val="IntenseQuote"/>
    <w:uiPriority w:val="30"/>
    <w:rsid w:val="00253F79"/>
    <w:rPr>
      <w:rFonts w:asciiTheme="majorHAnsi" w:hAnsiTheme="majorHAnsi" w:eastAsiaTheme="majorEastAsia"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18" w:space="0"/>
          <w:right w:val="single" w:color="E84C22" w:themeColor="accent1" w:sz="8" w:space="0"/>
          <w:insideH w:val="nil"/>
          <w:insideV w:val="single" w:color="E84C2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insideH w:val="nil"/>
          <w:insideV w:val="single" w:color="E84C22"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shd w:val="clear" w:color="auto" w:fill="F9D2C8" w:themeFill="accent1" w:themeFillTint="3F"/>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shd w:val="clear" w:color="auto" w:fill="F9D2C8" w:themeFill="accent1" w:themeFillTint="3F"/>
      </w:tcPr>
    </w:tblStylePr>
    <w:tblStylePr w:type="band2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18" w:space="0"/>
          <w:right w:val="single" w:color="FFBD47" w:themeColor="accent2" w:sz="8" w:space="0"/>
          <w:insideH w:val="nil"/>
          <w:insideV w:val="single" w:color="FFBD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insideH w:val="nil"/>
          <w:insideV w:val="single" w:color="FFBD47"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shd w:val="clear" w:color="auto" w:fill="FFEED1" w:themeFill="accent2" w:themeFillTint="3F"/>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shd w:val="clear" w:color="auto" w:fill="FFEED1" w:themeFill="accent2" w:themeFillTint="3F"/>
      </w:tcPr>
    </w:tblStylePr>
    <w:tblStylePr w:type="band2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18" w:space="0"/>
          <w:right w:val="single" w:color="B64926" w:themeColor="accent3" w:sz="8" w:space="0"/>
          <w:insideH w:val="nil"/>
          <w:insideV w:val="single" w:color="B6492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insideH w:val="nil"/>
          <w:insideV w:val="single" w:color="B6492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shd w:val="clear" w:color="auto" w:fill="F2CEC3" w:themeFill="accent3" w:themeFillTint="3F"/>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shd w:val="clear" w:color="auto" w:fill="F2CEC3" w:themeFill="accent3" w:themeFillTint="3F"/>
      </w:tcPr>
    </w:tblStylePr>
    <w:tblStylePr w:type="band2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18" w:space="0"/>
          <w:right w:val="single" w:color="FF8427" w:themeColor="accent4" w:sz="8" w:space="0"/>
          <w:insideH w:val="nil"/>
          <w:insideV w:val="single" w:color="FF842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insideH w:val="nil"/>
          <w:insideV w:val="single" w:color="FF842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shd w:val="clear" w:color="auto" w:fill="FFE0C9" w:themeFill="accent4" w:themeFillTint="3F"/>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shd w:val="clear" w:color="auto" w:fill="FFE0C9" w:themeFill="accent4" w:themeFillTint="3F"/>
      </w:tcPr>
    </w:tblStylePr>
    <w:tblStylePr w:type="band2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18" w:space="0"/>
          <w:right w:val="single" w:color="CC9900" w:themeColor="accent5" w:sz="8" w:space="0"/>
          <w:insideH w:val="nil"/>
          <w:insideV w:val="single" w:color="CC99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insideH w:val="nil"/>
          <w:insideV w:val="single" w:color="CC99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shd w:val="clear" w:color="auto" w:fill="FFECB3" w:themeFill="accent5" w:themeFillTint="3F"/>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shd w:val="clear" w:color="auto" w:fill="FFECB3" w:themeFill="accent5" w:themeFillTint="3F"/>
      </w:tcPr>
    </w:tblStylePr>
    <w:tblStylePr w:type="band2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18" w:space="0"/>
          <w:right w:val="single" w:color="B22600" w:themeColor="accent6" w:sz="8" w:space="0"/>
          <w:insideH w:val="nil"/>
          <w:insideV w:val="single" w:color="B2260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insideH w:val="nil"/>
          <w:insideV w:val="single" w:color="B2260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shd w:val="clear" w:color="auto" w:fill="FFBEAC" w:themeFill="accent6" w:themeFillTint="3F"/>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shd w:val="clear" w:color="auto" w:fill="FFBEAC" w:themeFill="accent6" w:themeFillTint="3F"/>
      </w:tcPr>
    </w:tblStylePr>
    <w:tblStylePr w:type="band2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tcBorders>
      </w:tcPr>
    </w:tblStylePr>
    <w:tblStylePr w:type="firstCol">
      <w:rPr>
        <w:b/>
        <w:bCs/>
      </w:rPr>
    </w:tblStylePr>
    <w:tblStylePr w:type="lastCol">
      <w:rPr>
        <w:b/>
        <w:bCs/>
      </w:r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tcBorders>
      </w:tcPr>
    </w:tblStylePr>
    <w:tblStylePr w:type="firstCol">
      <w:rPr>
        <w:b/>
        <w:bCs/>
      </w:rPr>
    </w:tblStylePr>
    <w:tblStylePr w:type="lastCol">
      <w:rPr>
        <w:b/>
        <w:bCs/>
      </w:r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tcBorders>
      </w:tcPr>
    </w:tblStylePr>
    <w:tblStylePr w:type="firstCol">
      <w:rPr>
        <w:b/>
        <w:bCs/>
      </w:rPr>
    </w:tblStylePr>
    <w:tblStylePr w:type="lastCol">
      <w:rPr>
        <w:b/>
        <w:bCs/>
      </w:r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tcBorders>
      </w:tcPr>
    </w:tblStylePr>
    <w:tblStylePr w:type="firstCol">
      <w:rPr>
        <w:b/>
        <w:bCs/>
      </w:rPr>
    </w:tblStylePr>
    <w:tblStylePr w:type="lastCol">
      <w:rPr>
        <w:b/>
        <w:bCs/>
      </w:r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tcBorders>
      </w:tcPr>
    </w:tblStylePr>
    <w:tblStylePr w:type="firstCol">
      <w:rPr>
        <w:b/>
        <w:bCs/>
      </w:rPr>
    </w:tblStylePr>
    <w:tblStylePr w:type="lastCol">
      <w:rPr>
        <w:b/>
        <w:bCs/>
      </w:r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tcBorders>
      </w:tcPr>
    </w:tblStylePr>
    <w:tblStylePr w:type="firstCol">
      <w:rPr>
        <w:b/>
        <w:bCs/>
      </w:rPr>
    </w:tblStylePr>
    <w:tblStylePr w:type="lastCol">
      <w:rPr>
        <w:b/>
        <w:bCs/>
      </w:r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color="E84C22" w:themeColor="accent1" w:sz="8" w:space="0"/>
        <w:bottom w:val="single" w:color="E84C22" w:themeColor="accent1" w:sz="8" w:space="0"/>
      </w:tblBorders>
    </w:tblPr>
    <w:tblStylePr w:type="fir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la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color="FFBD47" w:themeColor="accent2" w:sz="8" w:space="0"/>
        <w:bottom w:val="single" w:color="FFBD47" w:themeColor="accent2" w:sz="8" w:space="0"/>
      </w:tblBorders>
    </w:tblPr>
    <w:tblStylePr w:type="fir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la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color="B64926" w:themeColor="accent3" w:sz="8" w:space="0"/>
        <w:bottom w:val="single" w:color="B64926" w:themeColor="accent3" w:sz="8" w:space="0"/>
      </w:tblBorders>
    </w:tblPr>
    <w:tblStylePr w:type="fir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la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color="FF8427" w:themeColor="accent4" w:sz="8" w:space="0"/>
        <w:bottom w:val="single" w:color="FF8427" w:themeColor="accent4" w:sz="8" w:space="0"/>
      </w:tblBorders>
    </w:tblPr>
    <w:tblStylePr w:type="fir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la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color="CC9900" w:themeColor="accent5" w:sz="8" w:space="0"/>
        <w:bottom w:val="single" w:color="CC9900" w:themeColor="accent5" w:sz="8" w:space="0"/>
      </w:tblBorders>
    </w:tblPr>
    <w:tblStylePr w:type="fir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la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color="B22600" w:themeColor="accent6" w:sz="8" w:space="0"/>
        <w:bottom w:val="single" w:color="B22600" w:themeColor="accent6" w:sz="8" w:space="0"/>
      </w:tblBorders>
    </w:tblPr>
    <w:tblStylePr w:type="fir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la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color="F1937A" w:themeColor="accent1" w:themeTint="99" w:sz="4" w:space="0"/>
        </w:tcBorders>
      </w:tcPr>
    </w:tblStylePr>
    <w:tblStylePr w:type="lastRow">
      <w:rPr>
        <w:b/>
        <w:bCs/>
      </w:rPr>
      <w:tblPr/>
      <w:tcPr>
        <w:tcBorders>
          <w:top w:val="sing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color="FFD790" w:themeColor="accent2" w:themeTint="99" w:sz="4" w:space="0"/>
        </w:tcBorders>
      </w:tcPr>
    </w:tblStylePr>
    <w:tblStylePr w:type="lastRow">
      <w:rPr>
        <w:b/>
        <w:bCs/>
      </w:rPr>
      <w:tblPr/>
      <w:tcPr>
        <w:tcBorders>
          <w:top w:val="sing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color="E18A6F" w:themeColor="accent3" w:themeTint="99" w:sz="4" w:space="0"/>
        </w:tcBorders>
      </w:tcPr>
    </w:tblStylePr>
    <w:tblStylePr w:type="lastRow">
      <w:rPr>
        <w:b/>
        <w:bCs/>
      </w:rPr>
      <w:tblPr/>
      <w:tcPr>
        <w:tcBorders>
          <w:top w:val="sing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color="FFB47D" w:themeColor="accent4" w:themeTint="99" w:sz="4" w:space="0"/>
        </w:tcBorders>
      </w:tcPr>
    </w:tblStylePr>
    <w:tblStylePr w:type="lastRow">
      <w:rPr>
        <w:b/>
        <w:bCs/>
      </w:rPr>
      <w:tblPr/>
      <w:tcPr>
        <w:tcBorders>
          <w:top w:val="sing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color="FFD047" w:themeColor="accent5" w:themeTint="99" w:sz="4" w:space="0"/>
        </w:tcBorders>
      </w:tcPr>
    </w:tblStylePr>
    <w:tblStylePr w:type="lastRow">
      <w:rPr>
        <w:b/>
        <w:bCs/>
      </w:rPr>
      <w:tblPr/>
      <w:tcPr>
        <w:tcBorders>
          <w:top w:val="sing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color="FF6137" w:themeColor="accent6" w:themeTint="99" w:sz="4" w:space="0"/>
        </w:tcBorders>
      </w:tcPr>
    </w:tblStylePr>
    <w:tblStylePr w:type="lastRow">
      <w:rPr>
        <w:b/>
        <w:bCs/>
      </w:rPr>
      <w:tblPr/>
      <w:tcPr>
        <w:tcBorders>
          <w:top w:val="sing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color="F1937A" w:themeColor="accent1" w:themeTint="99" w:sz="4" w:space="0"/>
        <w:bottom w:val="single" w:color="F1937A" w:themeColor="accent1" w:themeTint="99" w:sz="4" w:space="0"/>
        <w:insideH w:val="single" w:color="F1937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color="FFD790" w:themeColor="accent2" w:themeTint="99" w:sz="4" w:space="0"/>
        <w:bottom w:val="single" w:color="FFD790" w:themeColor="accent2" w:themeTint="99" w:sz="4" w:space="0"/>
        <w:insideH w:val="single" w:color="FFD7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color="E18A6F" w:themeColor="accent3" w:themeTint="99" w:sz="4" w:space="0"/>
        <w:bottom w:val="single" w:color="E18A6F" w:themeColor="accent3" w:themeTint="99" w:sz="4" w:space="0"/>
        <w:insideH w:val="single" w:color="E18A6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color="FFB47D" w:themeColor="accent4" w:themeTint="99" w:sz="4" w:space="0"/>
        <w:bottom w:val="single" w:color="FFB47D" w:themeColor="accent4" w:themeTint="99" w:sz="4" w:space="0"/>
        <w:insideH w:val="single" w:color="FFB47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color="FFD047" w:themeColor="accent5" w:themeTint="99" w:sz="4" w:space="0"/>
        <w:bottom w:val="single" w:color="FFD047" w:themeColor="accent5" w:themeTint="99" w:sz="4" w:space="0"/>
        <w:insideH w:val="single" w:color="FFD047"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color="FF6137" w:themeColor="accent6" w:themeTint="99" w:sz="4" w:space="0"/>
        <w:bottom w:val="single" w:color="FF6137" w:themeColor="accent6" w:themeTint="99" w:sz="4" w:space="0"/>
        <w:insideH w:val="single" w:color="FF613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color="E84C22" w:themeColor="accent1" w:sz="4" w:space="0"/>
        <w:left w:val="single" w:color="E84C22" w:themeColor="accent1" w:sz="4" w:space="0"/>
        <w:bottom w:val="single" w:color="E84C22" w:themeColor="accent1" w:sz="4" w:space="0"/>
        <w:right w:val="single" w:color="E84C22" w:themeColor="accent1" w:sz="4" w:space="0"/>
      </w:tblBorders>
    </w:tblPr>
    <w:tblStylePr w:type="firstRow">
      <w:rPr>
        <w:b/>
        <w:bCs/>
        <w:color w:val="FFFFFF" w:themeColor="background1"/>
      </w:rPr>
      <w:tblPr/>
      <w:tcPr>
        <w:shd w:val="clear" w:color="auto" w:fill="E84C22" w:themeFill="accent1"/>
      </w:tcPr>
    </w:tblStylePr>
    <w:tblStylePr w:type="lastRow">
      <w:rPr>
        <w:b/>
        <w:bCs/>
      </w:rPr>
      <w:tblPr/>
      <w:tcPr>
        <w:tcBorders>
          <w:top w:val="double" w:color="E84C2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84C22" w:themeColor="accent1" w:sz="4" w:space="0"/>
          <w:right w:val="single" w:color="E84C22" w:themeColor="accent1" w:sz="4" w:space="0"/>
        </w:tcBorders>
      </w:tcPr>
    </w:tblStylePr>
    <w:tblStylePr w:type="band1Horz">
      <w:tblPr/>
      <w:tcPr>
        <w:tcBorders>
          <w:top w:val="single" w:color="E84C22" w:themeColor="accent1" w:sz="4" w:space="0"/>
          <w:bottom w:val="single" w:color="E84C2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84C22" w:themeColor="accent1" w:sz="4" w:space="0"/>
          <w:left w:val="nil"/>
        </w:tcBorders>
      </w:tcPr>
    </w:tblStylePr>
    <w:tblStylePr w:type="swCell">
      <w:tblPr/>
      <w:tcPr>
        <w:tcBorders>
          <w:top w:val="double" w:color="E84C22" w:themeColor="accent1" w:sz="4" w:space="0"/>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color="FFBD47" w:themeColor="accent2" w:sz="4" w:space="0"/>
        <w:left w:val="single" w:color="FFBD47" w:themeColor="accent2" w:sz="4" w:space="0"/>
        <w:bottom w:val="single" w:color="FFBD47" w:themeColor="accent2" w:sz="4" w:space="0"/>
        <w:right w:val="single" w:color="FFBD47" w:themeColor="accent2" w:sz="4" w:space="0"/>
      </w:tblBorders>
    </w:tblPr>
    <w:tblStylePr w:type="firstRow">
      <w:rPr>
        <w:b/>
        <w:bCs/>
        <w:color w:val="FFFFFF" w:themeColor="background1"/>
      </w:rPr>
      <w:tblPr/>
      <w:tcPr>
        <w:shd w:val="clear" w:color="auto" w:fill="FFBD47" w:themeFill="accent2"/>
      </w:tcPr>
    </w:tblStylePr>
    <w:tblStylePr w:type="lastRow">
      <w:rPr>
        <w:b/>
        <w:bCs/>
      </w:rPr>
      <w:tblPr/>
      <w:tcPr>
        <w:tcBorders>
          <w:top w:val="double" w:color="FFBD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BD47" w:themeColor="accent2" w:sz="4" w:space="0"/>
          <w:right w:val="single" w:color="FFBD47" w:themeColor="accent2" w:sz="4" w:space="0"/>
        </w:tcBorders>
      </w:tcPr>
    </w:tblStylePr>
    <w:tblStylePr w:type="band1Horz">
      <w:tblPr/>
      <w:tcPr>
        <w:tcBorders>
          <w:top w:val="single" w:color="FFBD47" w:themeColor="accent2" w:sz="4" w:space="0"/>
          <w:bottom w:val="single" w:color="FFBD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BD47" w:themeColor="accent2" w:sz="4" w:space="0"/>
          <w:left w:val="nil"/>
        </w:tcBorders>
      </w:tcPr>
    </w:tblStylePr>
    <w:tblStylePr w:type="swCell">
      <w:tblPr/>
      <w:tcPr>
        <w:tcBorders>
          <w:top w:val="double" w:color="FFBD47" w:themeColor="accent2" w:sz="4" w:space="0"/>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color="B64926" w:themeColor="accent3" w:sz="4" w:space="0"/>
        <w:left w:val="single" w:color="B64926" w:themeColor="accent3" w:sz="4" w:space="0"/>
        <w:bottom w:val="single" w:color="B64926" w:themeColor="accent3" w:sz="4" w:space="0"/>
        <w:right w:val="single" w:color="B64926" w:themeColor="accent3" w:sz="4" w:space="0"/>
      </w:tblBorders>
    </w:tblPr>
    <w:tblStylePr w:type="firstRow">
      <w:rPr>
        <w:b/>
        <w:bCs/>
        <w:color w:val="FFFFFF" w:themeColor="background1"/>
      </w:rPr>
      <w:tblPr/>
      <w:tcPr>
        <w:shd w:val="clear" w:color="auto" w:fill="B64926" w:themeFill="accent3"/>
      </w:tcPr>
    </w:tblStylePr>
    <w:tblStylePr w:type="lastRow">
      <w:rPr>
        <w:b/>
        <w:bCs/>
      </w:rPr>
      <w:tblPr/>
      <w:tcPr>
        <w:tcBorders>
          <w:top w:val="double" w:color="B6492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64926" w:themeColor="accent3" w:sz="4" w:space="0"/>
          <w:right w:val="single" w:color="B64926" w:themeColor="accent3" w:sz="4" w:space="0"/>
        </w:tcBorders>
      </w:tcPr>
    </w:tblStylePr>
    <w:tblStylePr w:type="band1Horz">
      <w:tblPr/>
      <w:tcPr>
        <w:tcBorders>
          <w:top w:val="single" w:color="B64926" w:themeColor="accent3" w:sz="4" w:space="0"/>
          <w:bottom w:val="single" w:color="B6492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64926" w:themeColor="accent3" w:sz="4" w:space="0"/>
          <w:left w:val="nil"/>
        </w:tcBorders>
      </w:tcPr>
    </w:tblStylePr>
    <w:tblStylePr w:type="swCell">
      <w:tblPr/>
      <w:tcPr>
        <w:tcBorders>
          <w:top w:val="double" w:color="B64926" w:themeColor="accent3" w:sz="4" w:space="0"/>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color="FF8427" w:themeColor="accent4" w:sz="4" w:space="0"/>
        <w:left w:val="single" w:color="FF8427" w:themeColor="accent4" w:sz="4" w:space="0"/>
        <w:bottom w:val="single" w:color="FF8427" w:themeColor="accent4" w:sz="4" w:space="0"/>
        <w:right w:val="single" w:color="FF8427" w:themeColor="accent4" w:sz="4" w:space="0"/>
      </w:tblBorders>
    </w:tblPr>
    <w:tblStylePr w:type="firstRow">
      <w:rPr>
        <w:b/>
        <w:bCs/>
        <w:color w:val="FFFFFF" w:themeColor="background1"/>
      </w:rPr>
      <w:tblPr/>
      <w:tcPr>
        <w:shd w:val="clear" w:color="auto" w:fill="FF8427" w:themeFill="accent4"/>
      </w:tcPr>
    </w:tblStylePr>
    <w:tblStylePr w:type="lastRow">
      <w:rPr>
        <w:b/>
        <w:bCs/>
      </w:rPr>
      <w:tblPr/>
      <w:tcPr>
        <w:tcBorders>
          <w:top w:val="double" w:color="FF842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27" w:themeColor="accent4" w:sz="4" w:space="0"/>
          <w:right w:val="single" w:color="FF8427" w:themeColor="accent4" w:sz="4" w:space="0"/>
        </w:tcBorders>
      </w:tcPr>
    </w:tblStylePr>
    <w:tblStylePr w:type="band1Horz">
      <w:tblPr/>
      <w:tcPr>
        <w:tcBorders>
          <w:top w:val="single" w:color="FF8427" w:themeColor="accent4" w:sz="4" w:space="0"/>
          <w:bottom w:val="single" w:color="FF842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27" w:themeColor="accent4" w:sz="4" w:space="0"/>
          <w:left w:val="nil"/>
        </w:tcBorders>
      </w:tcPr>
    </w:tblStylePr>
    <w:tblStylePr w:type="swCell">
      <w:tblPr/>
      <w:tcPr>
        <w:tcBorders>
          <w:top w:val="double" w:color="FF8427" w:themeColor="accent4" w:sz="4" w:space="0"/>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color="CC9900" w:themeColor="accent5" w:sz="4" w:space="0"/>
        <w:left w:val="single" w:color="CC9900" w:themeColor="accent5" w:sz="4" w:space="0"/>
        <w:bottom w:val="single" w:color="CC9900" w:themeColor="accent5" w:sz="4" w:space="0"/>
        <w:right w:val="single" w:color="CC9900" w:themeColor="accent5" w:sz="4" w:space="0"/>
      </w:tblBorders>
    </w:tblPr>
    <w:tblStylePr w:type="firstRow">
      <w:rPr>
        <w:b/>
        <w:bCs/>
        <w:color w:val="FFFFFF" w:themeColor="background1"/>
      </w:rPr>
      <w:tblPr/>
      <w:tcPr>
        <w:shd w:val="clear" w:color="auto" w:fill="CC9900" w:themeFill="accent5"/>
      </w:tcPr>
    </w:tblStylePr>
    <w:tblStylePr w:type="lastRow">
      <w:rPr>
        <w:b/>
        <w:bCs/>
      </w:rPr>
      <w:tblPr/>
      <w:tcPr>
        <w:tcBorders>
          <w:top w:val="double" w:color="CC99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C9900" w:themeColor="accent5" w:sz="4" w:space="0"/>
          <w:right w:val="single" w:color="CC9900" w:themeColor="accent5" w:sz="4" w:space="0"/>
        </w:tcBorders>
      </w:tcPr>
    </w:tblStylePr>
    <w:tblStylePr w:type="band1Horz">
      <w:tblPr/>
      <w:tcPr>
        <w:tcBorders>
          <w:top w:val="single" w:color="CC9900" w:themeColor="accent5" w:sz="4" w:space="0"/>
          <w:bottom w:val="single" w:color="CC99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C9900" w:themeColor="accent5" w:sz="4" w:space="0"/>
          <w:left w:val="nil"/>
        </w:tcBorders>
      </w:tcPr>
    </w:tblStylePr>
    <w:tblStylePr w:type="swCell">
      <w:tblPr/>
      <w:tcPr>
        <w:tcBorders>
          <w:top w:val="double" w:color="CC9900" w:themeColor="accent5" w:sz="4" w:space="0"/>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color="B22600" w:themeColor="accent6" w:sz="4" w:space="0"/>
        <w:left w:val="single" w:color="B22600" w:themeColor="accent6" w:sz="4" w:space="0"/>
        <w:bottom w:val="single" w:color="B22600" w:themeColor="accent6" w:sz="4" w:space="0"/>
        <w:right w:val="single" w:color="B22600" w:themeColor="accent6" w:sz="4" w:space="0"/>
      </w:tblBorders>
    </w:tblPr>
    <w:tblStylePr w:type="firstRow">
      <w:rPr>
        <w:b/>
        <w:bCs/>
        <w:color w:val="FFFFFF" w:themeColor="background1"/>
      </w:rPr>
      <w:tblPr/>
      <w:tcPr>
        <w:shd w:val="clear" w:color="auto" w:fill="B22600" w:themeFill="accent6"/>
      </w:tcPr>
    </w:tblStylePr>
    <w:tblStylePr w:type="lastRow">
      <w:rPr>
        <w:b/>
        <w:bCs/>
      </w:rPr>
      <w:tblPr/>
      <w:tcPr>
        <w:tcBorders>
          <w:top w:val="double" w:color="B2260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2600" w:themeColor="accent6" w:sz="4" w:space="0"/>
          <w:right w:val="single" w:color="B22600" w:themeColor="accent6" w:sz="4" w:space="0"/>
        </w:tcBorders>
      </w:tcPr>
    </w:tblStylePr>
    <w:tblStylePr w:type="band1Horz">
      <w:tblPr/>
      <w:tcPr>
        <w:tcBorders>
          <w:top w:val="single" w:color="B22600" w:themeColor="accent6" w:sz="4" w:space="0"/>
          <w:bottom w:val="single" w:color="B2260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2600" w:themeColor="accent6" w:sz="4" w:space="0"/>
          <w:left w:val="nil"/>
        </w:tcBorders>
      </w:tcPr>
    </w:tblStylePr>
    <w:tblStylePr w:type="swCell">
      <w:tblPr/>
      <w:tcPr>
        <w:tcBorders>
          <w:top w:val="double" w:color="B22600" w:themeColor="accent6" w:sz="4" w:space="0"/>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tcBorders>
        <w:shd w:val="clear" w:color="auto" w:fill="E84C22" w:themeFill="accent1"/>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tcBorders>
        <w:shd w:val="clear" w:color="auto" w:fill="FFBD47" w:themeFill="accent2"/>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tcBorders>
        <w:shd w:val="clear" w:color="auto" w:fill="B64926" w:themeFill="accent3"/>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tcBorders>
        <w:shd w:val="clear" w:color="auto" w:fill="FF8427" w:themeFill="accent4"/>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tcBorders>
        <w:shd w:val="clear" w:color="auto" w:fill="CC9900" w:themeFill="accent5"/>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tcBorders>
        <w:shd w:val="clear" w:color="auto" w:fill="B22600" w:themeFill="accent6"/>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color="E84C22" w:themeColor="accent1" w:sz="24" w:space="0"/>
        <w:left w:val="single" w:color="E84C22" w:themeColor="accent1" w:sz="24" w:space="0"/>
        <w:bottom w:val="single" w:color="E84C22" w:themeColor="accent1" w:sz="24" w:space="0"/>
        <w:right w:val="single" w:color="E84C22" w:themeColor="accent1" w:sz="24" w:space="0"/>
      </w:tblBorders>
    </w:tblPr>
    <w:tcPr>
      <w:shd w:val="clear" w:color="auto" w:fill="E84C2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color="FFBD47" w:themeColor="accent2" w:sz="24" w:space="0"/>
        <w:left w:val="single" w:color="FFBD47" w:themeColor="accent2" w:sz="24" w:space="0"/>
        <w:bottom w:val="single" w:color="FFBD47" w:themeColor="accent2" w:sz="24" w:space="0"/>
        <w:right w:val="single" w:color="FFBD47" w:themeColor="accent2" w:sz="24" w:space="0"/>
      </w:tblBorders>
    </w:tblPr>
    <w:tcPr>
      <w:shd w:val="clear" w:color="auto" w:fill="FFBD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color="B64926" w:themeColor="accent3" w:sz="24" w:space="0"/>
        <w:left w:val="single" w:color="B64926" w:themeColor="accent3" w:sz="24" w:space="0"/>
        <w:bottom w:val="single" w:color="B64926" w:themeColor="accent3" w:sz="24" w:space="0"/>
        <w:right w:val="single" w:color="B64926" w:themeColor="accent3" w:sz="24" w:space="0"/>
      </w:tblBorders>
    </w:tblPr>
    <w:tcPr>
      <w:shd w:val="clear" w:color="auto" w:fill="B6492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color="FF8427" w:themeColor="accent4" w:sz="24" w:space="0"/>
        <w:left w:val="single" w:color="FF8427" w:themeColor="accent4" w:sz="24" w:space="0"/>
        <w:bottom w:val="single" w:color="FF8427" w:themeColor="accent4" w:sz="24" w:space="0"/>
        <w:right w:val="single" w:color="FF8427" w:themeColor="accent4" w:sz="24" w:space="0"/>
      </w:tblBorders>
    </w:tblPr>
    <w:tcPr>
      <w:shd w:val="clear" w:color="auto" w:fill="FF842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color="CC9900" w:themeColor="accent5" w:sz="24" w:space="0"/>
        <w:left w:val="single" w:color="CC9900" w:themeColor="accent5" w:sz="24" w:space="0"/>
        <w:bottom w:val="single" w:color="CC9900" w:themeColor="accent5" w:sz="24" w:space="0"/>
        <w:right w:val="single" w:color="CC9900" w:themeColor="accent5" w:sz="24" w:space="0"/>
      </w:tblBorders>
    </w:tblPr>
    <w:tcPr>
      <w:shd w:val="clear" w:color="auto" w:fill="CC99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color="B22600" w:themeColor="accent6" w:sz="24" w:space="0"/>
        <w:left w:val="single" w:color="B22600" w:themeColor="accent6" w:sz="24" w:space="0"/>
        <w:bottom w:val="single" w:color="B22600" w:themeColor="accent6" w:sz="24" w:space="0"/>
        <w:right w:val="single" w:color="B22600" w:themeColor="accent6" w:sz="24" w:space="0"/>
      </w:tblBorders>
    </w:tblPr>
    <w:tcPr>
      <w:shd w:val="clear" w:color="auto" w:fill="B2260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color="E84C22" w:themeColor="accent1" w:sz="4" w:space="0"/>
        <w:bottom w:val="single" w:color="E84C22" w:themeColor="accent1" w:sz="4" w:space="0"/>
      </w:tblBorders>
    </w:tblPr>
    <w:tblStylePr w:type="firstRow">
      <w:rPr>
        <w:b/>
        <w:bCs/>
      </w:rPr>
      <w:tblPr/>
      <w:tcPr>
        <w:tcBorders>
          <w:bottom w:val="single" w:color="E84C22" w:themeColor="accent1" w:sz="4" w:space="0"/>
        </w:tcBorders>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color="FFBD47" w:themeColor="accent2" w:sz="4" w:space="0"/>
        <w:bottom w:val="single" w:color="FFBD47" w:themeColor="accent2" w:sz="4" w:space="0"/>
      </w:tblBorders>
    </w:tblPr>
    <w:tblStylePr w:type="firstRow">
      <w:rPr>
        <w:b/>
        <w:bCs/>
      </w:rPr>
      <w:tblPr/>
      <w:tcPr>
        <w:tcBorders>
          <w:bottom w:val="single" w:color="FFBD47" w:themeColor="accent2" w:sz="4" w:space="0"/>
        </w:tcBorders>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color="B64926" w:themeColor="accent3" w:sz="4" w:space="0"/>
        <w:bottom w:val="single" w:color="B64926" w:themeColor="accent3" w:sz="4" w:space="0"/>
      </w:tblBorders>
    </w:tblPr>
    <w:tblStylePr w:type="firstRow">
      <w:rPr>
        <w:b/>
        <w:bCs/>
      </w:rPr>
      <w:tblPr/>
      <w:tcPr>
        <w:tcBorders>
          <w:bottom w:val="single" w:color="B64926" w:themeColor="accent3" w:sz="4" w:space="0"/>
        </w:tcBorders>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color="FF8427" w:themeColor="accent4" w:sz="4" w:space="0"/>
        <w:bottom w:val="single" w:color="FF8427" w:themeColor="accent4" w:sz="4" w:space="0"/>
      </w:tblBorders>
    </w:tblPr>
    <w:tblStylePr w:type="firstRow">
      <w:rPr>
        <w:b/>
        <w:bCs/>
      </w:rPr>
      <w:tblPr/>
      <w:tcPr>
        <w:tcBorders>
          <w:bottom w:val="single" w:color="FF8427" w:themeColor="accent4" w:sz="4" w:space="0"/>
        </w:tcBorders>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color="CC9900" w:themeColor="accent5" w:sz="4" w:space="0"/>
        <w:bottom w:val="single" w:color="CC9900" w:themeColor="accent5" w:sz="4" w:space="0"/>
      </w:tblBorders>
    </w:tblPr>
    <w:tblStylePr w:type="firstRow">
      <w:rPr>
        <w:b/>
        <w:bCs/>
      </w:rPr>
      <w:tblPr/>
      <w:tcPr>
        <w:tcBorders>
          <w:bottom w:val="single" w:color="CC9900" w:themeColor="accent5" w:sz="4" w:space="0"/>
        </w:tcBorders>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color="B22600" w:themeColor="accent6" w:sz="4" w:space="0"/>
        <w:bottom w:val="single" w:color="B22600" w:themeColor="accent6" w:sz="4" w:space="0"/>
      </w:tblBorders>
    </w:tblPr>
    <w:tblStylePr w:type="firstRow">
      <w:rPr>
        <w:b/>
        <w:bCs/>
      </w:rPr>
      <w:tblPr/>
      <w:tcPr>
        <w:tcBorders>
          <w:bottom w:val="single" w:color="B22600" w:themeColor="accent6" w:sz="4" w:space="0"/>
        </w:tcBorders>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84C2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84C2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84C2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84C22" w:themeColor="accent1" w:sz="4" w:space="0"/>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BD47"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BD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BD47"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BD47" w:themeColor="accent2" w:sz="4" w:space="0"/>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6492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6492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6492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64926" w:themeColor="accent3" w:sz="4" w:space="0"/>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2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2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2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27" w:themeColor="accent4" w:sz="4" w:space="0"/>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C99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C99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C99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C9900" w:themeColor="accent5" w:sz="4" w:space="0"/>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260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260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260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2600" w:themeColor="accent6" w:sz="4" w:space="0"/>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insideV w:val="single" w:color="ED7859" w:themeColor="accent1" w:themeTint="BF" w:sz="8" w:space="0"/>
      </w:tblBorders>
    </w:tblPr>
    <w:tcPr>
      <w:shd w:val="clear" w:color="auto" w:fill="F9D2C8" w:themeFill="accent1" w:themeFillTint="3F"/>
    </w:tcPr>
    <w:tblStylePr w:type="firstRow">
      <w:rPr>
        <w:b/>
        <w:bCs/>
      </w:rPr>
    </w:tblStylePr>
    <w:tblStylePr w:type="lastRow">
      <w:rPr>
        <w:b/>
        <w:bCs/>
      </w:rPr>
      <w:tblPr/>
      <w:tcPr>
        <w:tcBorders>
          <w:top w:val="single" w:color="ED7859" w:themeColor="accent1" w:themeTint="BF" w:sz="18" w:space="0"/>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insideV w:val="single" w:color="FFCD75" w:themeColor="accent2" w:themeTint="BF" w:sz="8" w:space="0"/>
      </w:tblBorders>
    </w:tblPr>
    <w:tcPr>
      <w:shd w:val="clear" w:color="auto" w:fill="FFEED1" w:themeFill="accent2" w:themeFillTint="3F"/>
    </w:tcPr>
    <w:tblStylePr w:type="firstRow">
      <w:rPr>
        <w:b/>
        <w:bCs/>
      </w:rPr>
    </w:tblStylePr>
    <w:tblStylePr w:type="lastRow">
      <w:rPr>
        <w:b/>
        <w:bCs/>
      </w:rPr>
      <w:tblPr/>
      <w:tcPr>
        <w:tcBorders>
          <w:top w:val="single" w:color="FFCD75" w:themeColor="accent2" w:themeTint="BF" w:sz="18" w:space="0"/>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insideV w:val="single" w:color="D96D4B" w:themeColor="accent3" w:themeTint="BF" w:sz="8" w:space="0"/>
      </w:tblBorders>
    </w:tblPr>
    <w:tcPr>
      <w:shd w:val="clear" w:color="auto" w:fill="F2CEC3" w:themeFill="accent3" w:themeFillTint="3F"/>
    </w:tcPr>
    <w:tblStylePr w:type="firstRow">
      <w:rPr>
        <w:b/>
        <w:bCs/>
      </w:rPr>
    </w:tblStylePr>
    <w:tblStylePr w:type="lastRow">
      <w:rPr>
        <w:b/>
        <w:bCs/>
      </w:rPr>
      <w:tblPr/>
      <w:tcPr>
        <w:tcBorders>
          <w:top w:val="single" w:color="D96D4B" w:themeColor="accent3" w:themeTint="BF" w:sz="18" w:space="0"/>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insideV w:val="single" w:color="FFA25D" w:themeColor="accent4" w:themeTint="BF" w:sz="8" w:space="0"/>
      </w:tblBorders>
    </w:tblPr>
    <w:tcPr>
      <w:shd w:val="clear" w:color="auto" w:fill="FFE0C9" w:themeFill="accent4" w:themeFillTint="3F"/>
    </w:tcPr>
    <w:tblStylePr w:type="firstRow">
      <w:rPr>
        <w:b/>
        <w:bCs/>
      </w:rPr>
    </w:tblStylePr>
    <w:tblStylePr w:type="lastRow">
      <w:rPr>
        <w:b/>
        <w:bCs/>
      </w:rPr>
      <w:tblPr/>
      <w:tcPr>
        <w:tcBorders>
          <w:top w:val="single" w:color="FFA25D" w:themeColor="accent4" w:themeTint="BF" w:sz="18" w:space="0"/>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insideV w:val="single" w:color="FFC519" w:themeColor="accent5" w:themeTint="BF" w:sz="8" w:space="0"/>
      </w:tblBorders>
    </w:tblPr>
    <w:tcPr>
      <w:shd w:val="clear" w:color="auto" w:fill="FFECB3" w:themeFill="accent5" w:themeFillTint="3F"/>
    </w:tcPr>
    <w:tblStylePr w:type="firstRow">
      <w:rPr>
        <w:b/>
        <w:bCs/>
      </w:rPr>
    </w:tblStylePr>
    <w:tblStylePr w:type="lastRow">
      <w:rPr>
        <w:b/>
        <w:bCs/>
      </w:rPr>
      <w:tblPr/>
      <w:tcPr>
        <w:tcBorders>
          <w:top w:val="single" w:color="FFC519" w:themeColor="accent5" w:themeTint="BF" w:sz="18" w:space="0"/>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insideV w:val="single" w:color="FF3A06" w:themeColor="accent6" w:themeTint="BF" w:sz="8" w:space="0"/>
      </w:tblBorders>
    </w:tblPr>
    <w:tcPr>
      <w:shd w:val="clear" w:color="auto" w:fill="FFBEAC" w:themeFill="accent6" w:themeFillTint="3F"/>
    </w:tcPr>
    <w:tblStylePr w:type="firstRow">
      <w:rPr>
        <w:b/>
        <w:bCs/>
      </w:rPr>
    </w:tblStylePr>
    <w:tblStylePr w:type="lastRow">
      <w:rPr>
        <w:b/>
        <w:bCs/>
      </w:rPr>
      <w:tblPr/>
      <w:tcPr>
        <w:tcBorders>
          <w:top w:val="single" w:color="FF3A06" w:themeColor="accent6" w:themeTint="BF" w:sz="18" w:space="0"/>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color="E84C22" w:themeColor="accent1" w:sz="6" w:space="0"/>
          <w:insideV w:val="single" w:color="E84C22" w:themeColor="accent1" w:sz="6" w:space="0"/>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color="FFBD47" w:themeColor="accent2" w:sz="6" w:space="0"/>
          <w:insideV w:val="single" w:color="FFBD47" w:themeColor="accent2" w:sz="6" w:space="0"/>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color="B64926" w:themeColor="accent3" w:sz="6" w:space="0"/>
          <w:insideV w:val="single" w:color="B64926" w:themeColor="accent3" w:sz="6" w:space="0"/>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color="FF8427" w:themeColor="accent4" w:sz="6" w:space="0"/>
          <w:insideV w:val="single" w:color="FF8427" w:themeColor="accent4" w:sz="6" w:space="0"/>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color="CC9900" w:themeColor="accent5" w:sz="6" w:space="0"/>
          <w:insideV w:val="single" w:color="CC9900" w:themeColor="accent5" w:sz="6" w:space="0"/>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color="B22600" w:themeColor="accent6" w:sz="6" w:space="0"/>
          <w:insideV w:val="single" w:color="B22600" w:themeColor="accent6" w:sz="6" w:space="0"/>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2C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84C22"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84C22"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84C22"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84C2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3A59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E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BD47"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BD47"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BD47"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BD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D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CEC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6492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6492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6492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6492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69D8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C9"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2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2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2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2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9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CB3"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C99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C99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C99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C99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86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EA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260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260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260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260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C5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4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color="E84C22" w:themeColor="accent1" w:sz="8" w:space="0"/>
        <w:bottom w:val="single" w:color="E84C22" w:themeColor="accent1" w:sz="8" w:space="0"/>
      </w:tblBorders>
    </w:tblPr>
    <w:tblStylePr w:type="firstRow">
      <w:rPr>
        <w:rFonts w:asciiTheme="majorHAnsi" w:hAnsiTheme="majorHAnsi" w:eastAsiaTheme="majorEastAsia" w:cstheme="majorBidi"/>
      </w:rPr>
      <w:tblPr/>
      <w:tcPr>
        <w:tcBorders>
          <w:top w:val="nil"/>
          <w:bottom w:val="single" w:color="E84C22" w:themeColor="accent1" w:sz="8" w:space="0"/>
        </w:tcBorders>
      </w:tcPr>
    </w:tblStylePr>
    <w:tblStylePr w:type="lastRow">
      <w:rPr>
        <w:b/>
        <w:bCs/>
        <w:color w:val="505046" w:themeColor="text2"/>
      </w:rPr>
      <w:tblPr/>
      <w:tcPr>
        <w:tcBorders>
          <w:top w:val="single" w:color="E84C22" w:themeColor="accent1" w:sz="8" w:space="0"/>
          <w:bottom w:val="single" w:color="E84C22" w:themeColor="accent1" w:sz="8" w:space="0"/>
        </w:tcBorders>
      </w:tcPr>
    </w:tblStylePr>
    <w:tblStylePr w:type="firstCol">
      <w:rPr>
        <w:b/>
        <w:bCs/>
      </w:rPr>
    </w:tblStylePr>
    <w:tblStylePr w:type="lastCol">
      <w:rPr>
        <w:b/>
        <w:bCs/>
      </w:rPr>
      <w:tblPr/>
      <w:tcPr>
        <w:tcBorders>
          <w:top w:val="single" w:color="E84C22" w:themeColor="accent1" w:sz="8" w:space="0"/>
          <w:bottom w:val="single" w:color="E84C22" w:themeColor="accent1" w:sz="8" w:space="0"/>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color="FFBD47" w:themeColor="accent2" w:sz="8" w:space="0"/>
        <w:bottom w:val="single" w:color="FFBD47" w:themeColor="accent2" w:sz="8" w:space="0"/>
      </w:tblBorders>
    </w:tblPr>
    <w:tblStylePr w:type="firstRow">
      <w:rPr>
        <w:rFonts w:asciiTheme="majorHAnsi" w:hAnsiTheme="majorHAnsi" w:eastAsiaTheme="majorEastAsia" w:cstheme="majorBidi"/>
      </w:rPr>
      <w:tblPr/>
      <w:tcPr>
        <w:tcBorders>
          <w:top w:val="nil"/>
          <w:bottom w:val="single" w:color="FFBD47" w:themeColor="accent2" w:sz="8" w:space="0"/>
        </w:tcBorders>
      </w:tcPr>
    </w:tblStylePr>
    <w:tblStylePr w:type="lastRow">
      <w:rPr>
        <w:b/>
        <w:bCs/>
        <w:color w:val="505046" w:themeColor="text2"/>
      </w:rPr>
      <w:tblPr/>
      <w:tcPr>
        <w:tcBorders>
          <w:top w:val="single" w:color="FFBD47" w:themeColor="accent2" w:sz="8" w:space="0"/>
          <w:bottom w:val="single" w:color="FFBD47" w:themeColor="accent2" w:sz="8" w:space="0"/>
        </w:tcBorders>
      </w:tcPr>
    </w:tblStylePr>
    <w:tblStylePr w:type="firstCol">
      <w:rPr>
        <w:b/>
        <w:bCs/>
      </w:rPr>
    </w:tblStylePr>
    <w:tblStylePr w:type="lastCol">
      <w:rPr>
        <w:b/>
        <w:bCs/>
      </w:rPr>
      <w:tblPr/>
      <w:tcPr>
        <w:tcBorders>
          <w:top w:val="single" w:color="FFBD47" w:themeColor="accent2" w:sz="8" w:space="0"/>
          <w:bottom w:val="single" w:color="FFBD47" w:themeColor="accent2" w:sz="8" w:space="0"/>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color="B64926" w:themeColor="accent3" w:sz="8" w:space="0"/>
        <w:bottom w:val="single" w:color="B64926" w:themeColor="accent3" w:sz="8" w:space="0"/>
      </w:tblBorders>
    </w:tblPr>
    <w:tblStylePr w:type="firstRow">
      <w:rPr>
        <w:rFonts w:asciiTheme="majorHAnsi" w:hAnsiTheme="majorHAnsi" w:eastAsiaTheme="majorEastAsia" w:cstheme="majorBidi"/>
      </w:rPr>
      <w:tblPr/>
      <w:tcPr>
        <w:tcBorders>
          <w:top w:val="nil"/>
          <w:bottom w:val="single" w:color="B64926" w:themeColor="accent3" w:sz="8" w:space="0"/>
        </w:tcBorders>
      </w:tcPr>
    </w:tblStylePr>
    <w:tblStylePr w:type="lastRow">
      <w:rPr>
        <w:b/>
        <w:bCs/>
        <w:color w:val="505046" w:themeColor="text2"/>
      </w:rPr>
      <w:tblPr/>
      <w:tcPr>
        <w:tcBorders>
          <w:top w:val="single" w:color="B64926" w:themeColor="accent3" w:sz="8" w:space="0"/>
          <w:bottom w:val="single" w:color="B64926" w:themeColor="accent3" w:sz="8" w:space="0"/>
        </w:tcBorders>
      </w:tcPr>
    </w:tblStylePr>
    <w:tblStylePr w:type="firstCol">
      <w:rPr>
        <w:b/>
        <w:bCs/>
      </w:rPr>
    </w:tblStylePr>
    <w:tblStylePr w:type="lastCol">
      <w:rPr>
        <w:b/>
        <w:bCs/>
      </w:rPr>
      <w:tblPr/>
      <w:tcPr>
        <w:tcBorders>
          <w:top w:val="single" w:color="B64926" w:themeColor="accent3" w:sz="8" w:space="0"/>
          <w:bottom w:val="single" w:color="B64926" w:themeColor="accent3" w:sz="8" w:space="0"/>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color="FF8427" w:themeColor="accent4" w:sz="8" w:space="0"/>
        <w:bottom w:val="single" w:color="FF8427" w:themeColor="accent4" w:sz="8" w:space="0"/>
      </w:tblBorders>
    </w:tblPr>
    <w:tblStylePr w:type="firstRow">
      <w:rPr>
        <w:rFonts w:asciiTheme="majorHAnsi" w:hAnsiTheme="majorHAnsi" w:eastAsiaTheme="majorEastAsia" w:cstheme="majorBidi"/>
      </w:rPr>
      <w:tblPr/>
      <w:tcPr>
        <w:tcBorders>
          <w:top w:val="nil"/>
          <w:bottom w:val="single" w:color="FF8427" w:themeColor="accent4" w:sz="8" w:space="0"/>
        </w:tcBorders>
      </w:tcPr>
    </w:tblStylePr>
    <w:tblStylePr w:type="lastRow">
      <w:rPr>
        <w:b/>
        <w:bCs/>
        <w:color w:val="505046" w:themeColor="text2"/>
      </w:rPr>
      <w:tblPr/>
      <w:tcPr>
        <w:tcBorders>
          <w:top w:val="single" w:color="FF8427" w:themeColor="accent4" w:sz="8" w:space="0"/>
          <w:bottom w:val="single" w:color="FF8427" w:themeColor="accent4" w:sz="8" w:space="0"/>
        </w:tcBorders>
      </w:tcPr>
    </w:tblStylePr>
    <w:tblStylePr w:type="firstCol">
      <w:rPr>
        <w:b/>
        <w:bCs/>
      </w:rPr>
    </w:tblStylePr>
    <w:tblStylePr w:type="lastCol">
      <w:rPr>
        <w:b/>
        <w:bCs/>
      </w:rPr>
      <w:tblPr/>
      <w:tcPr>
        <w:tcBorders>
          <w:top w:val="single" w:color="FF8427" w:themeColor="accent4" w:sz="8" w:space="0"/>
          <w:bottom w:val="single" w:color="FF8427" w:themeColor="accent4" w:sz="8" w:space="0"/>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color="CC9900" w:themeColor="accent5" w:sz="8" w:space="0"/>
        <w:bottom w:val="single" w:color="CC9900" w:themeColor="accent5" w:sz="8" w:space="0"/>
      </w:tblBorders>
    </w:tblPr>
    <w:tblStylePr w:type="firstRow">
      <w:rPr>
        <w:rFonts w:asciiTheme="majorHAnsi" w:hAnsiTheme="majorHAnsi" w:eastAsiaTheme="majorEastAsia" w:cstheme="majorBidi"/>
      </w:rPr>
      <w:tblPr/>
      <w:tcPr>
        <w:tcBorders>
          <w:top w:val="nil"/>
          <w:bottom w:val="single" w:color="CC9900" w:themeColor="accent5" w:sz="8" w:space="0"/>
        </w:tcBorders>
      </w:tcPr>
    </w:tblStylePr>
    <w:tblStylePr w:type="lastRow">
      <w:rPr>
        <w:b/>
        <w:bCs/>
        <w:color w:val="505046" w:themeColor="text2"/>
      </w:rPr>
      <w:tblPr/>
      <w:tcPr>
        <w:tcBorders>
          <w:top w:val="single" w:color="CC9900" w:themeColor="accent5" w:sz="8" w:space="0"/>
          <w:bottom w:val="single" w:color="CC9900" w:themeColor="accent5" w:sz="8" w:space="0"/>
        </w:tcBorders>
      </w:tcPr>
    </w:tblStylePr>
    <w:tblStylePr w:type="firstCol">
      <w:rPr>
        <w:b/>
        <w:bCs/>
      </w:rPr>
    </w:tblStylePr>
    <w:tblStylePr w:type="lastCol">
      <w:rPr>
        <w:b/>
        <w:bCs/>
      </w:rPr>
      <w:tblPr/>
      <w:tcPr>
        <w:tcBorders>
          <w:top w:val="single" w:color="CC9900" w:themeColor="accent5" w:sz="8" w:space="0"/>
          <w:bottom w:val="single" w:color="CC9900" w:themeColor="accent5" w:sz="8" w:space="0"/>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color="B22600" w:themeColor="accent6" w:sz="8" w:space="0"/>
        <w:bottom w:val="single" w:color="B22600" w:themeColor="accent6" w:sz="8" w:space="0"/>
      </w:tblBorders>
    </w:tblPr>
    <w:tblStylePr w:type="firstRow">
      <w:rPr>
        <w:rFonts w:asciiTheme="majorHAnsi" w:hAnsiTheme="majorHAnsi" w:eastAsiaTheme="majorEastAsia" w:cstheme="majorBidi"/>
      </w:rPr>
      <w:tblPr/>
      <w:tcPr>
        <w:tcBorders>
          <w:top w:val="nil"/>
          <w:bottom w:val="single" w:color="B22600" w:themeColor="accent6" w:sz="8" w:space="0"/>
        </w:tcBorders>
      </w:tcPr>
    </w:tblStylePr>
    <w:tblStylePr w:type="lastRow">
      <w:rPr>
        <w:b/>
        <w:bCs/>
        <w:color w:val="505046" w:themeColor="text2"/>
      </w:rPr>
      <w:tblPr/>
      <w:tcPr>
        <w:tcBorders>
          <w:top w:val="single" w:color="B22600" w:themeColor="accent6" w:sz="8" w:space="0"/>
          <w:bottom w:val="single" w:color="B22600" w:themeColor="accent6" w:sz="8" w:space="0"/>
        </w:tcBorders>
      </w:tcPr>
    </w:tblStylePr>
    <w:tblStylePr w:type="firstCol">
      <w:rPr>
        <w:b/>
        <w:bCs/>
      </w:rPr>
    </w:tblStylePr>
    <w:tblStylePr w:type="lastCol">
      <w:rPr>
        <w:b/>
        <w:bCs/>
      </w:rPr>
      <w:tblPr/>
      <w:tcPr>
        <w:tcBorders>
          <w:top w:val="single" w:color="B22600" w:themeColor="accent6" w:sz="8" w:space="0"/>
          <w:bottom w:val="single" w:color="B22600" w:themeColor="accent6" w:sz="8" w:space="0"/>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rPr>
        <w:sz w:val="24"/>
        <w:szCs w:val="24"/>
      </w:rPr>
      <w:tblPr/>
      <w:tcPr>
        <w:tcBorders>
          <w:top w:val="nil"/>
          <w:left w:val="nil"/>
          <w:bottom w:val="single" w:color="E84C2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84C22" w:themeColor="accent1" w:sz="8" w:space="0"/>
          <w:insideH w:val="nil"/>
          <w:insideV w:val="nil"/>
        </w:tcBorders>
        <w:shd w:val="clear" w:color="auto" w:fill="FFFFFF" w:themeFill="background1"/>
      </w:tcPr>
    </w:tblStylePr>
    <w:tblStylePr w:type="lastCol">
      <w:tblPr/>
      <w:tcPr>
        <w:tcBorders>
          <w:top w:val="nil"/>
          <w:left w:val="single" w:color="E84C2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rPr>
        <w:sz w:val="24"/>
        <w:szCs w:val="24"/>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BD47" w:themeColor="accent2" w:sz="8" w:space="0"/>
          <w:insideH w:val="nil"/>
          <w:insideV w:val="nil"/>
        </w:tcBorders>
        <w:shd w:val="clear" w:color="auto" w:fill="FFFFFF" w:themeFill="background1"/>
      </w:tcPr>
    </w:tblStylePr>
    <w:tblStylePr w:type="lastCol">
      <w:tblPr/>
      <w:tcPr>
        <w:tcBorders>
          <w:top w:val="nil"/>
          <w:left w:val="single" w:color="FFBD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rPr>
        <w:sz w:val="24"/>
        <w:szCs w:val="24"/>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64926" w:themeColor="accent3" w:sz="8" w:space="0"/>
          <w:insideH w:val="nil"/>
          <w:insideV w:val="nil"/>
        </w:tcBorders>
        <w:shd w:val="clear" w:color="auto" w:fill="FFFFFF" w:themeFill="background1"/>
      </w:tcPr>
    </w:tblStylePr>
    <w:tblStylePr w:type="lastCol">
      <w:tblPr/>
      <w:tcPr>
        <w:tcBorders>
          <w:top w:val="nil"/>
          <w:left w:val="single" w:color="B6492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rPr>
        <w:sz w:val="24"/>
        <w:szCs w:val="24"/>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27" w:themeColor="accent4" w:sz="8" w:space="0"/>
          <w:insideH w:val="nil"/>
          <w:insideV w:val="nil"/>
        </w:tcBorders>
        <w:shd w:val="clear" w:color="auto" w:fill="FFFFFF" w:themeFill="background1"/>
      </w:tcPr>
    </w:tblStylePr>
    <w:tblStylePr w:type="lastCol">
      <w:tblPr/>
      <w:tcPr>
        <w:tcBorders>
          <w:top w:val="nil"/>
          <w:left w:val="single" w:color="FF842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rPr>
        <w:sz w:val="24"/>
        <w:szCs w:val="24"/>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C9900" w:themeColor="accent5" w:sz="8" w:space="0"/>
          <w:insideH w:val="nil"/>
          <w:insideV w:val="nil"/>
        </w:tcBorders>
        <w:shd w:val="clear" w:color="auto" w:fill="FFFFFF" w:themeFill="background1"/>
      </w:tcPr>
    </w:tblStylePr>
    <w:tblStylePr w:type="lastCol">
      <w:tblPr/>
      <w:tcPr>
        <w:tcBorders>
          <w:top w:val="nil"/>
          <w:left w:val="single" w:color="CC99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rPr>
        <w:sz w:val="24"/>
        <w:szCs w:val="24"/>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2600" w:themeColor="accent6" w:sz="8" w:space="0"/>
          <w:insideH w:val="nil"/>
          <w:insideV w:val="nil"/>
        </w:tcBorders>
        <w:shd w:val="clear" w:color="auto" w:fill="FFFFFF" w:themeFill="background1"/>
      </w:tcPr>
    </w:tblStylePr>
    <w:tblStylePr w:type="lastCol">
      <w:tblPr/>
      <w:tcPr>
        <w:tcBorders>
          <w:top w:val="nil"/>
          <w:left w:val="single" w:color="B2260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tblBorders>
    </w:tblPr>
    <w:tblStylePr w:type="firstRow">
      <w:pPr>
        <w:spacing w:before="0" w:after="0" w:line="240" w:lineRule="auto"/>
      </w:pPr>
      <w:rPr>
        <w:b/>
        <w:bCs/>
        <w:color w:val="FFFFFF" w:themeColor="background1"/>
      </w:rPr>
      <w:tblPr/>
      <w:tcPr>
        <w:tc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shd w:val="clear" w:color="auto" w:fill="E84C22" w:themeFill="accent1"/>
      </w:tcPr>
    </w:tblStylePr>
    <w:tblStylePr w:type="lastRow">
      <w:pPr>
        <w:spacing w:before="0" w:after="0" w:line="240" w:lineRule="auto"/>
      </w:pPr>
      <w:rPr>
        <w:b/>
        <w:bCs/>
      </w:rPr>
      <w:tblPr/>
      <w:tcPr>
        <w:tcBorders>
          <w:top w:val="double" w:color="ED7859" w:themeColor="accent1" w:themeTint="BF" w:sz="6"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tblBorders>
    </w:tblPr>
    <w:tblStylePr w:type="firstRow">
      <w:pPr>
        <w:spacing w:before="0" w:after="0" w:line="240" w:lineRule="auto"/>
      </w:pPr>
      <w:rPr>
        <w:b/>
        <w:bCs/>
        <w:color w:val="FFFFFF" w:themeColor="background1"/>
      </w:rPr>
      <w:tblPr/>
      <w:tcPr>
        <w:tc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shd w:val="clear" w:color="auto" w:fill="FFBD47" w:themeFill="accent2"/>
      </w:tcPr>
    </w:tblStylePr>
    <w:tblStylePr w:type="lastRow">
      <w:pPr>
        <w:spacing w:before="0" w:after="0" w:line="240" w:lineRule="auto"/>
      </w:pPr>
      <w:rPr>
        <w:b/>
        <w:bCs/>
      </w:rPr>
      <w:tblPr/>
      <w:tcPr>
        <w:tcBorders>
          <w:top w:val="double" w:color="FFCD75" w:themeColor="accent2" w:themeTint="BF" w:sz="6"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tblBorders>
    </w:tblPr>
    <w:tblStylePr w:type="firstRow">
      <w:pPr>
        <w:spacing w:before="0" w:after="0" w:line="240" w:lineRule="auto"/>
      </w:pPr>
      <w:rPr>
        <w:b/>
        <w:bCs/>
        <w:color w:val="FFFFFF" w:themeColor="background1"/>
      </w:rPr>
      <w:tblPr/>
      <w:tcPr>
        <w:tc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shd w:val="clear" w:color="auto" w:fill="B64926" w:themeFill="accent3"/>
      </w:tcPr>
    </w:tblStylePr>
    <w:tblStylePr w:type="lastRow">
      <w:pPr>
        <w:spacing w:before="0" w:after="0" w:line="240" w:lineRule="auto"/>
      </w:pPr>
      <w:rPr>
        <w:b/>
        <w:bCs/>
      </w:rPr>
      <w:tblPr/>
      <w:tcPr>
        <w:tcBorders>
          <w:top w:val="double" w:color="D96D4B" w:themeColor="accent3" w:themeTint="BF" w:sz="6"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tblBorders>
    </w:tblPr>
    <w:tblStylePr w:type="firstRow">
      <w:pPr>
        <w:spacing w:before="0" w:after="0" w:line="240" w:lineRule="auto"/>
      </w:pPr>
      <w:rPr>
        <w:b/>
        <w:bCs/>
        <w:color w:val="FFFFFF" w:themeColor="background1"/>
      </w:rPr>
      <w:tblPr/>
      <w:tcPr>
        <w:tc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shd w:val="clear" w:color="auto" w:fill="FF8427" w:themeFill="accent4"/>
      </w:tcPr>
    </w:tblStylePr>
    <w:tblStylePr w:type="lastRow">
      <w:pPr>
        <w:spacing w:before="0" w:after="0" w:line="240" w:lineRule="auto"/>
      </w:pPr>
      <w:rPr>
        <w:b/>
        <w:bCs/>
      </w:rPr>
      <w:tblPr/>
      <w:tcPr>
        <w:tcBorders>
          <w:top w:val="double" w:color="FFA25D" w:themeColor="accent4" w:themeTint="BF" w:sz="6"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tblBorders>
    </w:tblPr>
    <w:tblStylePr w:type="firstRow">
      <w:pPr>
        <w:spacing w:before="0" w:after="0" w:line="240" w:lineRule="auto"/>
      </w:pPr>
      <w:rPr>
        <w:b/>
        <w:bCs/>
        <w:color w:val="FFFFFF" w:themeColor="background1"/>
      </w:rPr>
      <w:tblPr/>
      <w:tcPr>
        <w:tc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shd w:val="clear" w:color="auto" w:fill="CC9900" w:themeFill="accent5"/>
      </w:tcPr>
    </w:tblStylePr>
    <w:tblStylePr w:type="lastRow">
      <w:pPr>
        <w:spacing w:before="0" w:after="0" w:line="240" w:lineRule="auto"/>
      </w:pPr>
      <w:rPr>
        <w:b/>
        <w:bCs/>
      </w:rPr>
      <w:tblPr/>
      <w:tcPr>
        <w:tcBorders>
          <w:top w:val="double" w:color="FFC519" w:themeColor="accent5" w:themeTint="BF" w:sz="6"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tblBorders>
    </w:tblPr>
    <w:tblStylePr w:type="firstRow">
      <w:pPr>
        <w:spacing w:before="0" w:after="0" w:line="240" w:lineRule="auto"/>
      </w:pPr>
      <w:rPr>
        <w:b/>
        <w:bCs/>
        <w:color w:val="FFFFFF" w:themeColor="background1"/>
      </w:rPr>
      <w:tblPr/>
      <w:tcPr>
        <w:tc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shd w:val="clear" w:color="auto" w:fill="B22600" w:themeFill="accent6"/>
      </w:tcPr>
    </w:tblStylePr>
    <w:tblStylePr w:type="lastRow">
      <w:pPr>
        <w:spacing w:before="0" w:after="0" w:line="240" w:lineRule="auto"/>
      </w:pPr>
      <w:rPr>
        <w:b/>
        <w:bCs/>
      </w:rPr>
      <w:tblPr/>
      <w:tcPr>
        <w:tcBorders>
          <w:top w:val="double" w:color="FF3A06" w:themeColor="accent6" w:themeTint="BF" w:sz="6"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44E8A"/>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styleId="NoteHeadingChar" w:customStyle="1">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styleId="PlainTextChar" w:customStyle="1">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styleId="QuoteChar" w:customStyle="1">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styleId="SalutationChar" w:customStyle="1">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styleId="SignatureChar" w:customStyle="1">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44E8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44E8A"/>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544E8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544E8A"/>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544E8A"/>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44E8A"/>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44E8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44E8A"/>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44E8A"/>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44E8A"/>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44E8A"/>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44E8A"/>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44E8A"/>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44E8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44E8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44E8A"/>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44E8A"/>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44E8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44E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44E8A"/>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44E8A"/>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44E8A"/>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44E8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34" /><Relationship Type="http://schemas.openxmlformats.org/officeDocument/2006/relationships/header" Target="header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37" /><Relationship Type="http://schemas.openxmlformats.org/officeDocument/2006/relationships/footnotes" Target="footnotes.xml" Id="rId5" /><Relationship Type="http://schemas.openxmlformats.org/officeDocument/2006/relationships/glossaryDocument" Target="glossary/document.xml" Id="rId36" /><Relationship Type="http://schemas.openxmlformats.org/officeDocument/2006/relationships/webSettings" Target="webSettings.xml" Id="rId4" /><Relationship Type="http://schemas.openxmlformats.org/officeDocument/2006/relationships/fontTable" Target="fontTable.xml" Id="rId35" /><Relationship Type="http://schemas.openxmlformats.org/officeDocument/2006/relationships/hyperlink" Target="https://shadygrove.umd.edu/student-services/center-for-academic-success" TargetMode="External" Id="R59be48e6ff524860" /><Relationship Type="http://schemas.openxmlformats.org/officeDocument/2006/relationships/hyperlink" Target="https://sds.umbc.edu/" TargetMode="External" Id="Re51b71eccafa4b4d" /><Relationship Type="http://schemas.openxmlformats.org/officeDocument/2006/relationships/hyperlink" Target="mailto:disAbility@umbc.edu" TargetMode="External" Id="R06bad2f596c14f03" /><Relationship Type="http://schemas.openxmlformats.org/officeDocument/2006/relationships/hyperlink" Target="https://sds.umbc.edu/" TargetMode="External" Id="R446c28da17c54c4d" /><Relationship Type="http://schemas.openxmlformats.org/officeDocument/2006/relationships/hyperlink" Target="http://lrc.umbc.edu/tutor/writing-center/" TargetMode="External" Id="R688ec38b349e47e3" /><Relationship Type="http://schemas.openxmlformats.org/officeDocument/2006/relationships/hyperlink" Target="http://lib.guides.umbc.edu/tutorial" TargetMode="External" Id="Rd21979d86fb64e69" /><Relationship Type="http://schemas.openxmlformats.org/officeDocument/2006/relationships/hyperlink" Target="https://sds.umbc.edu/accommodations/registering-with-sds/" TargetMode="External" Id="R91c18c8f3cf14d47" /><Relationship Type="http://schemas.openxmlformats.org/officeDocument/2006/relationships/hyperlink" Target="mailto:maryg@umd.edu" TargetMode="External" Id="Rb732985999814fc8" /><Relationship Type="http://schemas.openxmlformats.org/officeDocument/2006/relationships/hyperlink" Target="https://shadygrove.umd.edu/student-services/center-for-academic-success" TargetMode="External" Id="Rece66dbc486a4726" /><Relationship Type="http://schemas.openxmlformats.org/officeDocument/2006/relationships/hyperlink" Target="https://en.wikipedia.org/wiki/Americans_with_Disabilities_Act_of_1990" TargetMode="External" Id="R009e5a15cddf4fc2" /><Relationship Type="http://schemas.openxmlformats.org/officeDocument/2006/relationships/hyperlink" Target="https://en.wikipedia.org/wiki/ADA_Amendments_Act_of_2008" TargetMode="External" Id="R24fdcb6971f44a27" /><Relationship Type="http://schemas.openxmlformats.org/officeDocument/2006/relationships/hyperlink" Target="https://en.wikipedia.org/wiki/Section_504_of_the_Rehabilitation_Act" TargetMode="External" Id="R208d847eca0b4309" /><Relationship Type="http://schemas.openxmlformats.org/officeDocument/2006/relationships/hyperlink" Target="https://doit.umbc.edu/services/network/" TargetMode="External" Id="Rfe5eacd853c54d30" /><Relationship Type="http://schemas.openxmlformats.org/officeDocument/2006/relationships/hyperlink" Target="https://en.wikipedia.org/wiki/VGA_connector" TargetMode="External" Id="R34fa96a7195248b1" /><Relationship Type="http://schemas.openxmlformats.org/officeDocument/2006/relationships/hyperlink" Target="https://en.wikipedia.org/wiki/HDMI#Connectors" TargetMode="External" Id="Rae4af907bb1f49ca" /><Relationship Type="http://schemas.openxmlformats.org/officeDocument/2006/relationships/hyperlink" Target="http://catalog.umbc.edu/content.php?catoid=17&amp;navoid=879#academic-integrity" TargetMode="External" Id="Ra858208f696b47e3" /><Relationship Type="http://schemas.openxmlformats.org/officeDocument/2006/relationships/hyperlink" Target="https://library.umbc.edu/" TargetMode="External" Id="Rf33d249cc8eb4b2d" /><Relationship Type="http://schemas.openxmlformats.org/officeDocument/2006/relationships/hyperlink" Target="http://humanrelations.umbc.edu/sexual-misconduct/umbc-resource-page-for-sexual-misconduct-and-other-related-misconduct/" TargetMode="External" Id="R8b94c18ab3344b73" /><Relationship Type="http://schemas.openxmlformats.org/officeDocument/2006/relationships/hyperlink" Target="http://www.usmh.usmd.edu/regents/bylaws/SectionVI/VI150.pdf" TargetMode="External" Id="R88eec4e317d240ef" /><Relationship Type="http://schemas.openxmlformats.org/officeDocument/2006/relationships/hyperlink" Target="https://humanrelations.umbc.edu/sexual-misconduct/gender-equitytitle-ix/sample-syllabus-language/" TargetMode="External" Id="Rc8f3909d6fe9406e" /><Relationship Type="http://schemas.openxmlformats.org/officeDocument/2006/relationships/hyperlink" Target="https://en.wikipedia.org/wiki/Project_Jupyter" TargetMode="External" Id="R886ded0d6338466c" /><Relationship Type="http://schemas.openxmlformats.org/officeDocument/2006/relationships/hyperlink" Target="https://wiki.umbc.edu/pages/viewpage.action?pageId=24477796" TargetMode="External" Id="R0ba3e24290b64ba2" /><Relationship Type="http://schemas.openxmlformats.org/officeDocument/2006/relationships/hyperlink" Target="https://wiki.umbc.edu/pages/viewpage.action?pageId=24477796" TargetMode="External" Id="R14adaff101f840d0" /><Relationship Type="http://schemas.openxmlformats.org/officeDocument/2006/relationships/hyperlink" Target="https://www.anaconda.com/distribution/" TargetMode="External" Id="R71afef304bfa4182" /><Relationship Type="http://schemas.openxmlformats.org/officeDocument/2006/relationships/hyperlink" Target="https://creativecommons.org/licenses/by/4.0/" TargetMode="External" Id="Re9ec0dbbfcdf4024" /><Relationship Type="http://schemas.openxmlformats.org/officeDocument/2006/relationships/hyperlink" Target="https://wiki.umbc.edu/pages/viewpage.action?pageId=24477796" TargetMode="External" Id="R9c1d236be8c44b35" /><Relationship Type="http://schemas.openxmlformats.org/officeDocument/2006/relationships/hyperlink" Target="https://library.umbc.edu/" TargetMode="External" Id="Raa0716cadbcb4eef" /><Relationship Type="http://schemas.openxmlformats.org/officeDocument/2006/relationships/hyperlink" Target="https://goo.gl/maps/BkUT2pJ5nA22" TargetMode="External" Id="R59d2e03ecd134acc" /></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725C26FFD1AF4F16BE958A8371D207E3"/>
        <w:category>
          <w:name w:val="General"/>
          <w:gallery w:val="placeholder"/>
        </w:category>
        <w:types>
          <w:type w:val="bbPlcHdr"/>
        </w:types>
        <w:behaviors>
          <w:behavior w:val="content"/>
        </w:behaviors>
        <w:guid w:val="{2CFE5B4B-1390-43FA-817D-7ACA81D3475E}"/>
      </w:docPartPr>
      <w:docPartBody>
        <w:p w:rsidR="006500E1" w:rsidRDefault="008E5169">
          <w:pPr>
            <w:pStyle w:val="725C26FFD1AF4F16BE958A8371D207E3"/>
          </w:pPr>
          <w:r>
            <w:t>Week</w:t>
          </w:r>
        </w:p>
      </w:docPartBody>
    </w:docPart>
    <w:docPart>
      <w:docPartPr>
        <w:name w:val="A59B46FA3EC0490BA9877A63C2F7F6B9"/>
        <w:category>
          <w:name w:val="General"/>
          <w:gallery w:val="placeholder"/>
        </w:category>
        <w:types>
          <w:type w:val="bbPlcHdr"/>
        </w:types>
        <w:behaviors>
          <w:behavior w:val="content"/>
        </w:behaviors>
        <w:guid w:val="{2138C13D-ADE3-48C9-BE9E-B6D4896E5E5D}"/>
      </w:docPartPr>
      <w:docPartBody>
        <w:p w:rsidR="006500E1" w:rsidRDefault="008E5169">
          <w:pPr>
            <w:pStyle w:val="A59B46FA3EC0490BA9877A63C2F7F6B9"/>
          </w:pPr>
          <w:r>
            <w:t>Reading</w:t>
          </w:r>
        </w:p>
      </w:docPartBody>
    </w:docPart>
    <w:docPart>
      <w:docPartPr>
        <w:name w:val="7DDF26AEEA5D42D592647086A7F23114"/>
        <w:category>
          <w:name w:val="General"/>
          <w:gallery w:val="placeholder"/>
        </w:category>
        <w:types>
          <w:type w:val="bbPlcHdr"/>
        </w:types>
        <w:behaviors>
          <w:behavior w:val="content"/>
        </w:behaviors>
        <w:guid w:val="{FB5F8924-9EA2-400B-BDF1-4CF0481EEBC1}"/>
      </w:docPartPr>
      <w:docPartBody>
        <w:p w:rsidR="006500E1" w:rsidRDefault="008E5169">
          <w:pPr>
            <w:pStyle w:val="7DDF26AEEA5D42D592647086A7F23114"/>
          </w:pPr>
          <w:r>
            <w:t>Exercises</w:t>
          </w:r>
        </w:p>
      </w:docPartBody>
    </w:docPart>
    <w:docPart>
      <w:docPartPr>
        <w:name w:val="006E334C0BE34115B5134BCA99D77930"/>
        <w:category>
          <w:name w:val="General"/>
          <w:gallery w:val="placeholder"/>
        </w:category>
        <w:types>
          <w:type w:val="bbPlcHdr"/>
        </w:types>
        <w:behaviors>
          <w:behavior w:val="content"/>
        </w:behaviors>
        <w:guid w:val="{50217A63-77A7-4C0D-BB0E-3DE7DF491409}"/>
      </w:docPartPr>
      <w:docPartBody>
        <w:p w:rsidR="006500E1" w:rsidRDefault="008E5169">
          <w:pPr>
            <w:pStyle w:val="006E334C0BE34115B5134BCA99D77930"/>
          </w:pPr>
          <w:r>
            <w:t>Additional Information and Resources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
      <w:docPartPr>
        <w:name w:val="2FE433D2B1344CC895E295216E2D50F8"/>
        <w:category>
          <w:name w:val="General"/>
          <w:gallery w:val="placeholder"/>
        </w:category>
        <w:types>
          <w:type w:val="bbPlcHdr"/>
        </w:types>
        <w:behaviors>
          <w:behavior w:val="content"/>
        </w:behaviors>
        <w:guid w:val="{ABF0D548-4E78-435A-B310-96EC7976ED36}"/>
      </w:docPartPr>
      <w:docPartBody>
        <w:p w:rsidR="00DB7929" w:rsidRDefault="006500E1" w:rsidP="006500E1">
          <w:pPr>
            <w:pStyle w:val="2FE433D2B1344CC895E295216E2D50F8"/>
          </w:pPr>
          <w:r>
            <w:t>Subject</w:t>
          </w:r>
        </w:p>
      </w:docPartBody>
    </w:docPart>
    <w:docPart>
      <w:docPartPr>
        <w:name w:val="99F6A3809C8E49D2A167D61783704B76"/>
        <w:category>
          <w:name w:val="General"/>
          <w:gallery w:val="placeholder"/>
        </w:category>
        <w:types>
          <w:type w:val="bbPlcHdr"/>
        </w:types>
        <w:behaviors>
          <w:behavior w:val="content"/>
        </w:behaviors>
        <w:guid w:val="{57CAED72-F42F-4F7E-BF05-746350F31A7A}"/>
      </w:docPartPr>
      <w:docPartBody>
        <w:p w:rsidR="00DB7929" w:rsidRDefault="006500E1" w:rsidP="006500E1">
          <w:pPr>
            <w:pStyle w:val="99F6A3809C8E49D2A167D61783704B76"/>
          </w:pPr>
          <w:r>
            <w:t>Date</w:t>
          </w:r>
        </w:p>
      </w:docPartBody>
    </w:docPart>
    <w:docPart>
      <w:docPartPr>
        <w:name w:val="CBE142FC707943FFB5632B9BFF77132D"/>
        <w:category>
          <w:name w:val="General"/>
          <w:gallery w:val="placeholder"/>
        </w:category>
        <w:types>
          <w:type w:val="bbPlcHdr"/>
        </w:types>
        <w:behaviors>
          <w:behavior w:val="content"/>
        </w:behaviors>
        <w:guid w:val="{A79B3BBE-9923-4759-B42E-D6A42434DD68}"/>
      </w:docPartPr>
      <w:docPartBody>
        <w:p w:rsidR="00DB7929" w:rsidRDefault="006500E1" w:rsidP="006500E1">
          <w:pPr>
            <w:pStyle w:val="CBE142FC707943FFB5632B9BFF77132D"/>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327924"/>
    <w:rsid w:val="006500E1"/>
    <w:rsid w:val="00686F2B"/>
    <w:rsid w:val="00726943"/>
    <w:rsid w:val="008E5169"/>
    <w:rsid w:val="00AB5FEC"/>
    <w:rsid w:val="00AE12A5"/>
    <w:rsid w:val="00BA658A"/>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5D848AD344BCDBBEC199FD457A1F5">
    <w:name w:val="2895D848AD344BCDBBEC199FD457A1F5"/>
  </w:style>
  <w:style w:type="paragraph" w:customStyle="1" w:styleId="BE8AAD77950542259545A1202122D789">
    <w:name w:val="BE8AAD77950542259545A1202122D789"/>
  </w:style>
  <w:style w:type="paragraph" w:customStyle="1" w:styleId="E9CA240F73274121BDB2F2E07F05B323">
    <w:name w:val="E9CA240F73274121BDB2F2E07F05B323"/>
  </w:style>
  <w:style w:type="paragraph" w:customStyle="1" w:styleId="2C18255DAF58475E8E59633C47F19BCD">
    <w:name w:val="2C18255DAF58475E8E59633C47F19BCD"/>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3BB1AC05424247809D534358E02F81EA">
    <w:name w:val="3BB1AC05424247809D534358E02F81EA"/>
  </w:style>
  <w:style w:type="paragraph" w:customStyle="1" w:styleId="8AD65C2C91124B098BD54C24A8EAAF47">
    <w:name w:val="8AD65C2C91124B098BD54C24A8EAAF47"/>
  </w:style>
  <w:style w:type="paragraph" w:customStyle="1" w:styleId="B93200650F80495DA5D8017E90E9CC8A">
    <w:name w:val="B93200650F80495DA5D8017E90E9CC8A"/>
  </w:style>
  <w:style w:type="paragraph" w:customStyle="1" w:styleId="F32976F6EC6744E9AB595F2E89CF44D3">
    <w:name w:val="F32976F6EC6744E9AB595F2E89CF44D3"/>
  </w:style>
  <w:style w:type="paragraph" w:customStyle="1" w:styleId="CB9C484AE2CC4233A8B67712B1E7677B">
    <w:name w:val="CB9C484AE2CC4233A8B67712B1E7677B"/>
  </w:style>
  <w:style w:type="paragraph" w:customStyle="1" w:styleId="038846D42A3C464188CDB8ABC0F55D7D">
    <w:name w:val="038846D42A3C464188CDB8ABC0F55D7D"/>
  </w:style>
  <w:style w:type="paragraph" w:customStyle="1" w:styleId="5B2A82A42CEF4B448993DDC2DCF676FD">
    <w:name w:val="5B2A82A42CEF4B448993DDC2DCF676FD"/>
  </w:style>
  <w:style w:type="paragraph" w:customStyle="1" w:styleId="2C049ABF3B6749C68928C6B72C16754E">
    <w:name w:val="2C049ABF3B6749C68928C6B72C16754E"/>
  </w:style>
  <w:style w:type="paragraph" w:customStyle="1" w:styleId="F7F455E12211411AAF1824E558ADC936">
    <w:name w:val="F7F455E12211411AAF1824E558ADC936"/>
  </w:style>
  <w:style w:type="paragraph" w:customStyle="1" w:styleId="6BB0CAF3FFB842FC88C379663CA5300B">
    <w:name w:val="6BB0CAF3FFB842FC88C379663CA5300B"/>
  </w:style>
  <w:style w:type="paragraph" w:customStyle="1" w:styleId="DA70D48AB9A847BBBBF5729647F867CC">
    <w:name w:val="DA70D48AB9A847BBBBF5729647F867CC"/>
  </w:style>
  <w:style w:type="paragraph" w:customStyle="1" w:styleId="3E67E8137A9C48668A49004E5D7747E5">
    <w:name w:val="3E67E8137A9C48668A49004E5D7747E5"/>
  </w:style>
  <w:style w:type="paragraph" w:customStyle="1" w:styleId="29C8A42C302A4C27B88599B664AB1B6B">
    <w:name w:val="29C8A42C302A4C27B88599B664AB1B6B"/>
  </w:style>
  <w:style w:type="paragraph" w:customStyle="1" w:styleId="3C4B1BD7E00447A49930B4721EEFE3A2">
    <w:name w:val="3C4B1BD7E00447A49930B4721EEFE3A2"/>
  </w:style>
  <w:style w:type="paragraph" w:customStyle="1" w:styleId="17B37F71FED441CC92724A23B8242A20">
    <w:name w:val="17B37F71FED441CC92724A23B8242A20"/>
  </w:style>
  <w:style w:type="paragraph" w:customStyle="1" w:styleId="B503E8D89FCB4293BD01B19915538792">
    <w:name w:val="B503E8D89FCB4293BD01B19915538792"/>
  </w:style>
  <w:style w:type="paragraph" w:customStyle="1" w:styleId="91220F4CEF714AB28C88B0FE0C714376">
    <w:name w:val="91220F4CEF714AB28C88B0FE0C714376"/>
  </w:style>
  <w:style w:type="paragraph" w:customStyle="1" w:styleId="B60FF50339AC415FAFCCC0CC3F995665">
    <w:name w:val="B60FF50339AC415FAFCCC0CC3F995665"/>
  </w:style>
  <w:style w:type="paragraph" w:customStyle="1" w:styleId="AD434D7EA0284E45BD28CA217DA71313">
    <w:name w:val="AD434D7EA0284E45BD28CA217DA71313"/>
  </w:style>
  <w:style w:type="paragraph" w:customStyle="1" w:styleId="399F52F434554D089DA370C43BA57090">
    <w:name w:val="399F52F434554D089DA370C43BA57090"/>
  </w:style>
  <w:style w:type="paragraph" w:customStyle="1" w:styleId="CFCE707D6FD34294B4E5FBEEFC6E0D8F">
    <w:name w:val="CFCE707D6FD34294B4E5FBEEFC6E0D8F"/>
  </w:style>
  <w:style w:type="paragraph" w:customStyle="1" w:styleId="DC1BB3FF41FB4949909FCB53241252DC">
    <w:name w:val="DC1BB3FF41FB4949909FCB53241252DC"/>
  </w:style>
  <w:style w:type="paragraph" w:customStyle="1" w:styleId="2D77F45755B048218AE95452A25D6C06">
    <w:name w:val="2D77F45755B048218AE95452A25D6C06"/>
  </w:style>
  <w:style w:type="paragraph" w:customStyle="1" w:styleId="289E7661DE774863AF2D79113D42528F">
    <w:name w:val="289E7661DE774863AF2D79113D42528F"/>
  </w:style>
  <w:style w:type="paragraph" w:customStyle="1" w:styleId="1172DE3F136C424AA204FB05EFEA8DD8">
    <w:name w:val="1172DE3F136C424AA204FB05EFEA8DD8"/>
  </w:style>
  <w:style w:type="paragraph" w:customStyle="1" w:styleId="725C26FFD1AF4F16BE958A8371D207E3">
    <w:name w:val="725C26FFD1AF4F16BE958A8371D207E3"/>
  </w:style>
  <w:style w:type="paragraph" w:customStyle="1" w:styleId="E72F7E6212FF446290108C0581BA4364">
    <w:name w:val="E72F7E6212FF446290108C0581BA4364"/>
  </w:style>
  <w:style w:type="paragraph" w:customStyle="1" w:styleId="A59B46FA3EC0490BA9877A63C2F7F6B9">
    <w:name w:val="A59B46FA3EC0490BA9877A63C2F7F6B9"/>
  </w:style>
  <w:style w:type="paragraph" w:customStyle="1" w:styleId="7DDF26AEEA5D42D592647086A7F23114">
    <w:name w:val="7DDF26AEEA5D42D592647086A7F23114"/>
  </w:style>
  <w:style w:type="paragraph" w:customStyle="1" w:styleId="10004E08ACDB46CA968C060D5616376C">
    <w:name w:val="10004E08ACDB46CA968C060D5616376C"/>
  </w:style>
  <w:style w:type="paragraph" w:customStyle="1" w:styleId="46F8B599CC544DC39677F1CB80077286">
    <w:name w:val="46F8B599CC544DC39677F1CB80077286"/>
  </w:style>
  <w:style w:type="paragraph" w:customStyle="1" w:styleId="BE6FB985659E498E8221A865EBF526FF">
    <w:name w:val="BE6FB985659E498E8221A865EBF526FF"/>
  </w:style>
  <w:style w:type="paragraph" w:customStyle="1" w:styleId="524D44F2F5934C12A55E3D21D1E7876D">
    <w:name w:val="524D44F2F5934C12A55E3D21D1E7876D"/>
  </w:style>
  <w:style w:type="paragraph" w:customStyle="1" w:styleId="F05B8F95A0564ADF9905B2AE5690E714">
    <w:name w:val="F05B8F95A0564ADF9905B2AE5690E714"/>
  </w:style>
  <w:style w:type="paragraph" w:customStyle="1" w:styleId="5821FFD67AF941A58A114A992AA2A1BB">
    <w:name w:val="5821FFD67AF941A58A114A992AA2A1BB"/>
  </w:style>
  <w:style w:type="paragraph" w:customStyle="1" w:styleId="FEB616C1DFA243C2928C6E9E185FB94D">
    <w:name w:val="FEB616C1DFA243C2928C6E9E185FB94D"/>
  </w:style>
  <w:style w:type="paragraph" w:customStyle="1" w:styleId="588A2FE1461D47B495B15606D4047F7D">
    <w:name w:val="588A2FE1461D47B495B15606D4047F7D"/>
  </w:style>
  <w:style w:type="paragraph" w:customStyle="1" w:styleId="611783097002472D91FE6CE7A5CD6499">
    <w:name w:val="611783097002472D91FE6CE7A5CD6499"/>
  </w:style>
  <w:style w:type="paragraph" w:customStyle="1" w:styleId="634B368E861541D29D532192AD81A5E5">
    <w:name w:val="634B368E861541D29D532192AD81A5E5"/>
  </w:style>
  <w:style w:type="paragraph" w:customStyle="1" w:styleId="C7AE5F7B68F448CCB2D9229B97200281">
    <w:name w:val="C7AE5F7B68F448CCB2D9229B97200281"/>
  </w:style>
  <w:style w:type="paragraph" w:customStyle="1" w:styleId="6AC73CFEA4CD4129B768209A27D05C4E">
    <w:name w:val="6AC73CFEA4CD4129B768209A27D05C4E"/>
  </w:style>
  <w:style w:type="paragraph" w:customStyle="1" w:styleId="995715A293E9451BBCC3D9AA37F10B42">
    <w:name w:val="995715A293E9451BBCC3D9AA37F10B42"/>
  </w:style>
  <w:style w:type="paragraph" w:customStyle="1" w:styleId="9555F553D0C2462ABF14990D65BBC48D">
    <w:name w:val="9555F553D0C2462ABF14990D65BBC48D"/>
  </w:style>
  <w:style w:type="paragraph" w:customStyle="1" w:styleId="CA2959EE0D16489F9AD68AE80FC1EB28">
    <w:name w:val="CA2959EE0D16489F9AD68AE80FC1EB28"/>
  </w:style>
  <w:style w:type="paragraph" w:customStyle="1" w:styleId="1189B71671A140B1BF699E3C3C52CAF1">
    <w:name w:val="1189B71671A140B1BF699E3C3C52CAF1"/>
  </w:style>
  <w:style w:type="paragraph" w:customStyle="1" w:styleId="75B6D4A18B74455D86DD6CA168E996BF">
    <w:name w:val="75B6D4A18B74455D86DD6CA168E996BF"/>
  </w:style>
  <w:style w:type="paragraph" w:customStyle="1" w:styleId="227167D5859B49DBBA456C45DC6B397B">
    <w:name w:val="227167D5859B49DBBA456C45DC6B397B"/>
  </w:style>
  <w:style w:type="paragraph" w:customStyle="1" w:styleId="1F117E91E2BE458DAC3D8E66CDE95539">
    <w:name w:val="1F117E91E2BE458DAC3D8E66CDE95539"/>
  </w:style>
  <w:style w:type="paragraph" w:customStyle="1" w:styleId="8476F5A08C54439080F51B5BB50B2C93">
    <w:name w:val="8476F5A08C54439080F51B5BB50B2C93"/>
  </w:style>
  <w:style w:type="paragraph" w:customStyle="1" w:styleId="AFFE6EFE7BEB46DD91CABE94874EFB9F">
    <w:name w:val="AFFE6EFE7BEB46DD91CABE94874EFB9F"/>
  </w:style>
  <w:style w:type="paragraph" w:customStyle="1" w:styleId="006E334C0BE34115B5134BCA99D77930">
    <w:name w:val="006E334C0BE34115B5134BCA99D77930"/>
  </w:style>
  <w:style w:type="paragraph" w:customStyle="1" w:styleId="94D9FCC29A08476C96F0E4E7B83FF0D9">
    <w:name w:val="94D9FCC29A08476C96F0E4E7B83FF0D9"/>
  </w:style>
  <w:style w:type="paragraph" w:customStyle="1" w:styleId="1F85E893E198455281197F41A1D8C64C">
    <w:name w:val="1F85E893E198455281197F41A1D8C64C"/>
  </w:style>
  <w:style w:type="paragraph" w:customStyle="1" w:styleId="87A44483DCEE434A80C820431E8860B1">
    <w:name w:val="87A44483DCEE434A80C820431E8860B1"/>
    <w:rsid w:val="00DD539B"/>
  </w:style>
  <w:style w:type="paragraph" w:customStyle="1" w:styleId="9B8E70B39B164320A040602277916C19">
    <w:name w:val="9B8E70B39B164320A040602277916C19"/>
    <w:rsid w:val="00DD539B"/>
  </w:style>
  <w:style w:type="paragraph" w:customStyle="1" w:styleId="5A0A0B717AB844CFAB818FCE2A1FD1E3">
    <w:name w:val="5A0A0B717AB844CFAB818FCE2A1FD1E3"/>
    <w:rsid w:val="00DD539B"/>
  </w:style>
  <w:style w:type="paragraph" w:customStyle="1" w:styleId="B9C4F569AAB34E16AD07C3E690BB5C94">
    <w:name w:val="B9C4F569AAB34E16AD07C3E690BB5C94"/>
    <w:rsid w:val="00DD539B"/>
  </w:style>
  <w:style w:type="paragraph" w:customStyle="1" w:styleId="CF1DE8566D804EC2915AB0AB69B674C4">
    <w:name w:val="CF1DE8566D804EC2915AB0AB69B674C4"/>
    <w:rsid w:val="00DD539B"/>
  </w:style>
  <w:style w:type="paragraph" w:customStyle="1" w:styleId="DF8CAA7016C24934806CB779A8E414BC">
    <w:name w:val="DF8CAA7016C24934806CB779A8E414BC"/>
    <w:rsid w:val="00DD539B"/>
  </w:style>
  <w:style w:type="paragraph" w:customStyle="1" w:styleId="E0AAAE73DADE421A9DBD59585A2DB57C">
    <w:name w:val="E0AAAE73DADE421A9DBD59585A2DB57C"/>
    <w:rsid w:val="00DD539B"/>
  </w:style>
  <w:style w:type="paragraph" w:customStyle="1" w:styleId="A687DC6362F7434B9A04B6B5D7C3F840">
    <w:name w:val="A687DC6362F7434B9A04B6B5D7C3F840"/>
    <w:rsid w:val="00DD539B"/>
  </w:style>
  <w:style w:type="paragraph" w:customStyle="1" w:styleId="47D2A0F0EDED4FC19E2C78785281160F">
    <w:name w:val="47D2A0F0EDED4FC19E2C78785281160F"/>
    <w:rsid w:val="00DD539B"/>
  </w:style>
  <w:style w:type="paragraph" w:customStyle="1" w:styleId="4E1A431EEB9146509DF949ED76FC722A">
    <w:name w:val="4E1A431EEB9146509DF949ED76FC722A"/>
    <w:rsid w:val="006500E1"/>
  </w:style>
  <w:style w:type="paragraph" w:customStyle="1" w:styleId="384BCF642D2542CF9E8C57695E085E59">
    <w:name w:val="384BCF642D2542CF9E8C57695E085E59"/>
    <w:rsid w:val="006500E1"/>
  </w:style>
  <w:style w:type="paragraph" w:customStyle="1" w:styleId="24A17F28C6B34C309CAF55BB61C00990">
    <w:name w:val="24A17F28C6B34C309CAF55BB61C00990"/>
    <w:rsid w:val="006500E1"/>
  </w:style>
  <w:style w:type="paragraph" w:customStyle="1" w:styleId="8C35044BC89D497181A482B92100DA4F">
    <w:name w:val="8C35044BC89D497181A482B92100DA4F"/>
    <w:rsid w:val="006500E1"/>
  </w:style>
  <w:style w:type="paragraph" w:customStyle="1" w:styleId="5D9925227E8B496D87D0CEA2D615144F">
    <w:name w:val="5D9925227E8B496D87D0CEA2D615144F"/>
    <w:rsid w:val="006500E1"/>
  </w:style>
  <w:style w:type="paragraph" w:customStyle="1" w:styleId="070D83C27CEE40A0B28D886A6DD9F2B5">
    <w:name w:val="070D83C27CEE40A0B28D886A6DD9F2B5"/>
    <w:rsid w:val="006500E1"/>
  </w:style>
  <w:style w:type="paragraph" w:customStyle="1" w:styleId="D123B1D083D347DBA9D1B8DFABFAC5F4">
    <w:name w:val="D123B1D083D347DBA9D1B8DFABFAC5F4"/>
    <w:rsid w:val="006500E1"/>
  </w:style>
  <w:style w:type="paragraph" w:customStyle="1" w:styleId="A9D51C466B134D3794557AA43857A02C">
    <w:name w:val="A9D51C466B134D3794557AA43857A02C"/>
    <w:rsid w:val="006500E1"/>
  </w:style>
  <w:style w:type="paragraph" w:customStyle="1" w:styleId="F622FA384A9841689961C6E74CDAE9A4">
    <w:name w:val="F622FA384A9841689961C6E74CDAE9A4"/>
    <w:rsid w:val="006500E1"/>
  </w:style>
  <w:style w:type="paragraph" w:customStyle="1" w:styleId="D79E8C9BE9B2462FBA059D12603FC329">
    <w:name w:val="D79E8C9BE9B2462FBA059D12603FC329"/>
    <w:rsid w:val="006500E1"/>
  </w:style>
  <w:style w:type="paragraph" w:customStyle="1" w:styleId="C446073E269C48E3A9E4D57A5128D8AF">
    <w:name w:val="C446073E269C48E3A9E4D57A5128D8AF"/>
    <w:rsid w:val="006500E1"/>
  </w:style>
  <w:style w:type="paragraph" w:customStyle="1" w:styleId="B3C49875DE2F42828C4A2183DAA09960">
    <w:name w:val="B3C49875DE2F42828C4A2183DAA09960"/>
    <w:rsid w:val="006500E1"/>
  </w:style>
  <w:style w:type="paragraph" w:customStyle="1" w:styleId="7E21B6828273417795D885BD54A87C3A">
    <w:name w:val="7E21B6828273417795D885BD54A87C3A"/>
    <w:rsid w:val="006500E1"/>
  </w:style>
  <w:style w:type="paragraph" w:customStyle="1" w:styleId="8753E082031146C08A2D3B73BA688CF7">
    <w:name w:val="8753E082031146C08A2D3B73BA688CF7"/>
    <w:rsid w:val="006500E1"/>
  </w:style>
  <w:style w:type="paragraph" w:customStyle="1" w:styleId="A7D411746D484300ACAE752599AB0A60">
    <w:name w:val="A7D411746D484300ACAE752599AB0A60"/>
    <w:rsid w:val="006500E1"/>
  </w:style>
  <w:style w:type="paragraph" w:customStyle="1" w:styleId="DCE4F7BCDB1B4939BADB16B37870A3FD">
    <w:name w:val="DCE4F7BCDB1B4939BADB16B37870A3FD"/>
    <w:rsid w:val="006500E1"/>
  </w:style>
  <w:style w:type="paragraph" w:customStyle="1" w:styleId="A7DC5CC3283D47A2A13F78BD3562F0DD">
    <w:name w:val="A7DC5CC3283D47A2A13F78BD3562F0DD"/>
    <w:rsid w:val="006500E1"/>
  </w:style>
  <w:style w:type="paragraph" w:customStyle="1" w:styleId="FAFF63948AE34008AE1221FC8B99949A">
    <w:name w:val="FAFF63948AE34008AE1221FC8B99949A"/>
    <w:rsid w:val="006500E1"/>
  </w:style>
  <w:style w:type="paragraph" w:customStyle="1" w:styleId="ABCEB9900EFA403EA0A3E7FEB44ADA77">
    <w:name w:val="ABCEB9900EFA403EA0A3E7FEB44ADA77"/>
    <w:rsid w:val="006500E1"/>
  </w:style>
  <w:style w:type="paragraph" w:customStyle="1" w:styleId="C2DF31621AB34DC19EB5139604F0BA0C">
    <w:name w:val="C2DF31621AB34DC19EB5139604F0BA0C"/>
    <w:rsid w:val="006500E1"/>
  </w:style>
  <w:style w:type="paragraph" w:customStyle="1" w:styleId="3B62728553AD42559071409BD35A8476">
    <w:name w:val="3B62728553AD42559071409BD35A8476"/>
    <w:rsid w:val="006500E1"/>
  </w:style>
  <w:style w:type="paragraph" w:customStyle="1" w:styleId="0421288E2E4A4317B2F0E2756BDCA3BD">
    <w:name w:val="0421288E2E4A4317B2F0E2756BDCA3BD"/>
    <w:rsid w:val="006500E1"/>
  </w:style>
  <w:style w:type="paragraph" w:customStyle="1" w:styleId="9109FB101D944C78AF3F469964F8EC46">
    <w:name w:val="9109FB101D944C78AF3F469964F8EC46"/>
    <w:rsid w:val="006500E1"/>
  </w:style>
  <w:style w:type="paragraph" w:customStyle="1" w:styleId="02F2EF48F1EC4727ACFE88980AD1C0EC">
    <w:name w:val="02F2EF48F1EC4727ACFE88980AD1C0EC"/>
    <w:rsid w:val="006500E1"/>
  </w:style>
  <w:style w:type="paragraph" w:customStyle="1" w:styleId="B50C75A077404F069530F9680BDC9C28">
    <w:name w:val="B50C75A077404F069530F9680BDC9C28"/>
    <w:rsid w:val="006500E1"/>
  </w:style>
  <w:style w:type="paragraph" w:customStyle="1" w:styleId="F08716E352EA4DA2960C2DFA97FADDB0">
    <w:name w:val="F08716E352EA4DA2960C2DFA97FADDB0"/>
    <w:rsid w:val="006500E1"/>
  </w:style>
  <w:style w:type="paragraph" w:customStyle="1" w:styleId="52E026E2AD0C4776900AC941AE5957A4">
    <w:name w:val="52E026E2AD0C4776900AC941AE5957A4"/>
    <w:rsid w:val="006500E1"/>
  </w:style>
  <w:style w:type="paragraph" w:customStyle="1" w:styleId="8A360A1AF6474BC79D81F2B91C08DA25">
    <w:name w:val="8A360A1AF6474BC79D81F2B91C08DA25"/>
    <w:rsid w:val="006500E1"/>
  </w:style>
  <w:style w:type="paragraph" w:customStyle="1" w:styleId="AE786D985E7240929F6634065323BEEA">
    <w:name w:val="AE786D985E7240929F6634065323BEEA"/>
    <w:rsid w:val="006500E1"/>
  </w:style>
  <w:style w:type="paragraph" w:customStyle="1" w:styleId="563F40C70F86433DA1711E9763F10008">
    <w:name w:val="563F40C70F86433DA1711E9763F10008"/>
    <w:rsid w:val="006500E1"/>
  </w:style>
  <w:style w:type="paragraph" w:customStyle="1" w:styleId="122189B719BE45569AAC68C346AEC833">
    <w:name w:val="122189B719BE45569AAC68C346AEC833"/>
    <w:rsid w:val="006500E1"/>
  </w:style>
  <w:style w:type="paragraph" w:customStyle="1" w:styleId="2FE433D2B1344CC895E295216E2D50F8">
    <w:name w:val="2FE433D2B1344CC895E295216E2D50F8"/>
    <w:rsid w:val="006500E1"/>
  </w:style>
  <w:style w:type="paragraph" w:customStyle="1" w:styleId="7A059CEC7AF145BCBEAEFA7DC113B212">
    <w:name w:val="7A059CEC7AF145BCBEAEFA7DC113B212"/>
    <w:rsid w:val="006500E1"/>
  </w:style>
  <w:style w:type="paragraph" w:customStyle="1" w:styleId="63087BB3699A4CCCAC966F561DBA3C46">
    <w:name w:val="63087BB3699A4CCCAC966F561DBA3C46"/>
    <w:rsid w:val="006500E1"/>
  </w:style>
  <w:style w:type="paragraph" w:customStyle="1" w:styleId="470D8AFBBA85418784B3DC4ED9C670A3">
    <w:name w:val="470D8AFBBA85418784B3DC4ED9C670A3"/>
    <w:rsid w:val="006500E1"/>
  </w:style>
  <w:style w:type="paragraph" w:customStyle="1" w:styleId="FAC0AA3F034E4199872801706085A959">
    <w:name w:val="FAC0AA3F034E4199872801706085A959"/>
    <w:rsid w:val="006500E1"/>
  </w:style>
  <w:style w:type="paragraph" w:customStyle="1" w:styleId="B66E5F42F2F740549BFF34A3E7D62697">
    <w:name w:val="B66E5F42F2F740549BFF34A3E7D62697"/>
    <w:rsid w:val="006500E1"/>
  </w:style>
  <w:style w:type="paragraph" w:customStyle="1" w:styleId="9936835D3F99475092AA2C317B2EC9DF">
    <w:name w:val="9936835D3F99475092AA2C317B2EC9DF"/>
    <w:rsid w:val="006500E1"/>
  </w:style>
  <w:style w:type="paragraph" w:customStyle="1" w:styleId="99F6A3809C8E49D2A167D61783704B76">
    <w:name w:val="99F6A3809C8E49D2A167D61783704B76"/>
    <w:rsid w:val="006500E1"/>
  </w:style>
  <w:style w:type="paragraph" w:customStyle="1" w:styleId="CBE142FC707943FFB5632B9BFF77132D">
    <w:name w:val="CBE142FC707943FFB5632B9BFF77132D"/>
    <w:rsid w:val="006500E1"/>
  </w:style>
  <w:style w:type="paragraph" w:customStyle="1" w:styleId="68AB424972994973A57CDB4DACFC24C6">
    <w:name w:val="68AB424972994973A57CDB4DACFC24C6"/>
    <w:rsid w:val="006500E1"/>
  </w:style>
  <w:style w:type="paragraph" w:customStyle="1" w:styleId="A5FE6D396DE94D5FBCE59AC4761C9662">
    <w:name w:val="A5FE6D396DE94D5FBCE59AC4761C9662"/>
    <w:rsid w:val="006500E1"/>
  </w:style>
  <w:style w:type="paragraph" w:customStyle="1" w:styleId="C2C8B34F3B6E4B93B48246D54646F5AD">
    <w:name w:val="C2C8B34F3B6E4B93B48246D54646F5AD"/>
    <w:rsid w:val="006500E1"/>
  </w:style>
  <w:style w:type="paragraph" w:customStyle="1" w:styleId="D835535BD403446B81457711A0FBDFFA">
    <w:name w:val="D835535BD403446B81457711A0FBDFFA"/>
    <w:rsid w:val="006500E1"/>
  </w:style>
  <w:style w:type="paragraph" w:customStyle="1" w:styleId="C6478AB5BA5040579D0410DA0CD52DB9">
    <w:name w:val="C6478AB5BA5040579D0410DA0CD52DB9"/>
    <w:rsid w:val="006500E1"/>
  </w:style>
  <w:style w:type="paragraph" w:customStyle="1" w:styleId="D87308C348024A24917BA0EB58F82F22">
    <w:name w:val="D87308C348024A24917BA0EB58F82F22"/>
    <w:rsid w:val="00650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Teacher's syllabus (color)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Patty Stanton</dc:creator>
  <lastModifiedBy>Benjamin Payne</lastModifiedBy>
  <revision>259</revision>
  <lastPrinted>2018-07-22T20:23:00.0000000Z</lastPrinted>
  <dcterms:created xsi:type="dcterms:W3CDTF">2018-07-21T10:14:00.0000000Z</dcterms:created>
  <dcterms:modified xsi:type="dcterms:W3CDTF">2019-06-01T17:53:33.3666732Z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